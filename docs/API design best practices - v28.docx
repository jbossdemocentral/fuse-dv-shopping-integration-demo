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rsidR="0088137C" w:rsidRDefault="00EA00E7" w:rsidP="00F42F01">
      <w:pPr>
        <w:ind w:right="2186"/>
      </w:pPr>
      <w:r>
        <w:rPr>
          <w:rFonts w:ascii="Arial" w:hAnsi="Arial" w:cs="Arial"/>
          <w:noProof/>
        </w:rPr>
        <mc:AlternateContent>
          <mc:Choice Requires="wps">
            <w:drawing>
              <wp:anchor distT="0" distB="0" distL="114300" distR="114300" simplePos="0" relativeHeight="251665408" behindDoc="0" locked="1" layoutInCell="1" allowOverlap="0" wp14:anchorId="69AE53DF" wp14:editId="5FD46FBF">
                <wp:simplePos x="0" y="0"/>
                <wp:positionH relativeFrom="page">
                  <wp:posOffset>457200</wp:posOffset>
                </wp:positionH>
                <wp:positionV relativeFrom="page">
                  <wp:posOffset>1073150</wp:posOffset>
                </wp:positionV>
                <wp:extent cx="7315200" cy="0"/>
                <wp:effectExtent l="0" t="0" r="25400" b="25400"/>
                <wp:wrapTight wrapText="bothSides">
                  <wp:wrapPolygon edited="0">
                    <wp:start x="0" y="-1"/>
                    <wp:lineTo x="0" y="-1"/>
                    <wp:lineTo x="21600" y="-1"/>
                    <wp:lineTo x="21600" y="-1"/>
                    <wp:lineTo x="0" y="-1"/>
                  </wp:wrapPolygon>
                </wp:wrapTight>
                <wp:docPr id="137"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0" cy="0"/>
                        </a:xfrm>
                        <a:prstGeom prst="line">
                          <a:avLst/>
                        </a:prstGeom>
                        <a:noFill/>
                        <a:ln w="12700">
                          <a:solidFill>
                            <a:srgbClr val="FFFFFF"/>
                          </a:solidFill>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25400" dir="5400000" algn="ctr" rotWithShape="0">
                                  <a:srgbClr val="80808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91EAAF8" id="Line 19"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84.5pt" to="612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" o:allowoverlap="f" strokecolor="white" strokeweight="1pt">
                <w10:wrap type="tight" anchorx="page" anchory="page"/>
                <w10:anchorlock/>
              </v:line>
            </w:pict>
          </mc:Fallback>
        </mc:AlternateContent>
      </w:r>
      <w:r w:rsidR="00FF5C74">
        <w:rPr>
          <w:noProof/>
        </w:rPr>
        <mc:AlternateContent>
          <mc:Choice Requires="wps">
            <w:drawing>
              <wp:anchor distT="0" distB="0" distL="114300" distR="114300" simplePos="0" relativeHeight="251652606" behindDoc="1" locked="0" layoutInCell="1" allowOverlap="1" wp14:anchorId="416AF84B" wp14:editId="3FC42CEA">
                <wp:simplePos x="0" y="0"/>
                <wp:positionH relativeFrom="column">
                  <wp:posOffset>-457200</wp:posOffset>
                </wp:positionH>
                <wp:positionV relativeFrom="paragraph">
                  <wp:posOffset>-457200</wp:posOffset>
                </wp:positionV>
                <wp:extent cx="7772400" cy="10058400"/>
                <wp:effectExtent l="0" t="0" r="0" b="0"/>
                <wp:wrapNone/>
                <wp:docPr id="1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0058400"/>
                        </a:xfrm>
                        <a:prstGeom prst="rect">
                          <a:avLst/>
                        </a:prstGeom>
                        <a:solidFill>
                          <a:srgbClr val="367CBF"/>
                        </a:solidFill>
                        <a:ln>
                          <a:noFill/>
                        </a:ln>
                        <a:effectLs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7CBDE8" id="Rectangle 23" o:spid="_x0000_s1026" style="position:absolute;margin-left:-36pt;margin-top:-36pt;width:612pt;height:11in;z-index:-251663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" fillcolor="#367cbf" stroked="f">
                <v:textbox inset=",7.2pt,,7.2pt"/>
              </v:rect>
            </w:pict>
          </mc:Fallback>
        </mc:AlternateContent>
      </w:r>
      <w:r w:rsidR="00A013F7" w:rsidRPr="00A013F7">
        <w:rPr>
          <w:noProof/>
        </w:rPr>
        <mc:AlternateContent>
          <mc:Choice Requires="wpg">
            <w:drawing>
              <wp:anchor distT="0" distB="0" distL="114300" distR="114300" simplePos="0" relativeHeight="251660288" behindDoc="1" locked="0" layoutInCell="1" allowOverlap="1" wp14:anchorId="73CFD524" wp14:editId="0730AF5B">
                <wp:simplePos x="0" y="0"/>
                <wp:positionH relativeFrom="page">
                  <wp:posOffset>457200</wp:posOffset>
                </wp:positionH>
                <wp:positionV relativeFrom="page">
                  <wp:posOffset>457200</wp:posOffset>
                </wp:positionV>
                <wp:extent cx="1728000" cy="504000"/>
                <wp:effectExtent l="0" t="0" r="5715" b="0"/>
                <wp:wrapNone/>
                <wp:docPr id="19" name="Group 132"/>
                <wp:cNvGraphicFramePr/>
                <a:graphic xmlns:a="http://schemas.openxmlformats.org/drawingml/2006/main">
                  <a:graphicData uri="http://schemas.microsoft.com/office/word/2010/wordprocessingGroup">
                    <wpg:wgp>
                      <wpg:cNvGrpSpPr/>
                      <wpg:grpSpPr bwMode="auto">
                        <a:xfrm>
                          <a:off x="0" y="0"/>
                          <a:ext cx="1728000" cy="504000"/>
                          <a:chOff x="0" y="0"/>
                          <a:chExt cx="1807" cy="517"/>
                        </a:xfrm>
                      </wpg:grpSpPr>
                      <wps:wsp>
                        <wps:cNvPr id="20" name="AutoShape 131"/>
                        <wps:cNvSpPr>
                          <a:spLocks noChangeAspect="1" noChangeArrowheads="1" noTextEdit="1"/>
                        </wps:cNvSpPr>
                        <wps:spPr bwMode="auto">
                          <a:xfrm>
                            <a:off x="0" y="0"/>
                            <a:ext cx="1807" cy="517"/>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1" name="Freeform 21"/>
                        <wps:cNvSpPr>
                          <a:spLocks noEditPoints="1"/>
                        </wps:cNvSpPr>
                        <wps:spPr bwMode="auto">
                          <a:xfrm>
                            <a:off x="0" y="272"/>
                            <a:ext cx="184" cy="245"/>
                          </a:xfrm>
                          <a:custGeom>
                            <a:avLst/>
                            <a:gdLst>
                              <a:gd name="T0" fmla="*/ 56 w 78"/>
                              <a:gd name="T1" fmla="*/ 57 h 104"/>
                              <a:gd name="T2" fmla="*/ 35 w 78"/>
                              <a:gd name="T3" fmla="*/ 87 h 104"/>
                              <a:gd name="T4" fmla="*/ 23 w 78"/>
                              <a:gd name="T5" fmla="*/ 75 h 104"/>
                              <a:gd name="T6" fmla="*/ 56 w 78"/>
                              <a:gd name="T7" fmla="*/ 57 h 104"/>
                              <a:gd name="T8" fmla="*/ 78 w 78"/>
                              <a:gd name="T9" fmla="*/ 101 h 104"/>
                              <a:gd name="T10" fmla="*/ 78 w 78"/>
                              <a:gd name="T11" fmla="*/ 31 h 104"/>
                              <a:gd name="T12" fmla="*/ 42 w 78"/>
                              <a:gd name="T13" fmla="*/ 0 h 104"/>
                              <a:gd name="T14" fmla="*/ 4 w 78"/>
                              <a:gd name="T15" fmla="*/ 31 h 104"/>
                              <a:gd name="T16" fmla="*/ 27 w 78"/>
                              <a:gd name="T17" fmla="*/ 31 h 104"/>
                              <a:gd name="T18" fmla="*/ 42 w 78"/>
                              <a:gd name="T19" fmla="*/ 16 h 104"/>
                              <a:gd name="T20" fmla="*/ 56 w 78"/>
                              <a:gd name="T21" fmla="*/ 34 h 104"/>
                              <a:gd name="T22" fmla="*/ 56 w 78"/>
                              <a:gd name="T23" fmla="*/ 44 h 104"/>
                              <a:gd name="T24" fmla="*/ 0 w 78"/>
                              <a:gd name="T25" fmla="*/ 78 h 104"/>
                              <a:gd name="T26" fmla="*/ 30 w 78"/>
                              <a:gd name="T27" fmla="*/ 104 h 104"/>
                              <a:gd name="T28" fmla="*/ 56 w 78"/>
                              <a:gd name="T29" fmla="*/ 90 h 104"/>
                              <a:gd name="T30" fmla="*/ 56 w 78"/>
                              <a:gd name="T31" fmla="*/ 90 h 104"/>
                              <a:gd name="T32" fmla="*/ 56 w 78"/>
                              <a:gd name="T33" fmla="*/ 101 h 104"/>
                              <a:gd name="T34" fmla="*/ 78 w 78"/>
                              <a:gd name="T35" fmla="*/ 101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8" h="104">
                                <a:moveTo>
                                  <a:pt x="56" y="57"/>
                                </a:moveTo>
                                <a:cubicBezTo>
                                  <a:pt x="56" y="70"/>
                                  <a:pt x="51" y="87"/>
                                  <a:pt x="35" y="87"/>
                                </a:cubicBezTo>
                                <a:cubicBezTo>
                                  <a:pt x="28" y="87"/>
                                  <a:pt x="23" y="83"/>
                                  <a:pt x="23" y="75"/>
                                </a:cubicBezTo>
                                <a:cubicBezTo>
                                  <a:pt x="23" y="60"/>
                                  <a:pt x="45" y="57"/>
                                  <a:pt x="56" y="57"/>
                                </a:cubicBezTo>
                                <a:close/>
                                <a:moveTo>
                                  <a:pt x="78" y="101"/>
                                </a:moveTo>
                                <a:cubicBezTo>
                                  <a:pt x="78" y="31"/>
                                  <a:pt x="78" y="31"/>
                                  <a:pt x="78" y="31"/>
                                </a:cubicBezTo>
                                <a:cubicBezTo>
                                  <a:pt x="78" y="7"/>
                                  <a:pt x="63" y="0"/>
                                  <a:pt x="42" y="0"/>
                                </a:cubicBezTo>
                                <a:cubicBezTo>
                                  <a:pt x="21" y="0"/>
                                  <a:pt x="4" y="8"/>
                                  <a:pt x="4" y="31"/>
                                </a:cubicBezTo>
                                <a:cubicBezTo>
                                  <a:pt x="27" y="31"/>
                                  <a:pt x="27" y="31"/>
                                  <a:pt x="27" y="31"/>
                                </a:cubicBezTo>
                                <a:cubicBezTo>
                                  <a:pt x="27" y="21"/>
                                  <a:pt x="32" y="16"/>
                                  <a:pt x="42" y="16"/>
                                </a:cubicBezTo>
                                <a:cubicBezTo>
                                  <a:pt x="53" y="16"/>
                                  <a:pt x="56" y="24"/>
                                  <a:pt x="56" y="34"/>
                                </a:cubicBezTo>
                                <a:cubicBezTo>
                                  <a:pt x="56" y="44"/>
                                  <a:pt x="56" y="44"/>
                                  <a:pt x="56" y="44"/>
                                </a:cubicBezTo>
                                <a:cubicBezTo>
                                  <a:pt x="33" y="45"/>
                                  <a:pt x="0" y="48"/>
                                  <a:pt x="0" y="78"/>
                                </a:cubicBezTo>
                                <a:cubicBezTo>
                                  <a:pt x="0" y="94"/>
                                  <a:pt x="14" y="104"/>
                                  <a:pt x="30" y="104"/>
                                </a:cubicBezTo>
                                <a:cubicBezTo>
                                  <a:pt x="41" y="104"/>
                                  <a:pt x="51" y="100"/>
                                  <a:pt x="56" y="90"/>
                                </a:cubicBezTo>
                                <a:cubicBezTo>
                                  <a:pt x="56" y="90"/>
                                  <a:pt x="56" y="90"/>
                                  <a:pt x="56" y="90"/>
                                </a:cubicBezTo>
                                <a:cubicBezTo>
                                  <a:pt x="56" y="101"/>
                                  <a:pt x="56" y="101"/>
                                  <a:pt x="56" y="101"/>
                                </a:cubicBezTo>
                                <a:lnTo>
                                  <a:pt x="78" y="101"/>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208" y="272"/>
                            <a:ext cx="198" cy="245"/>
                          </a:xfrm>
                          <a:custGeom>
                            <a:avLst/>
                            <a:gdLst>
                              <a:gd name="T0" fmla="*/ 59 w 84"/>
                              <a:gd name="T1" fmla="*/ 36 h 104"/>
                              <a:gd name="T2" fmla="*/ 44 w 84"/>
                              <a:gd name="T3" fmla="*/ 16 h 104"/>
                              <a:gd name="T4" fmla="*/ 25 w 84"/>
                              <a:gd name="T5" fmla="*/ 43 h 104"/>
                              <a:gd name="T6" fmla="*/ 66 w 84"/>
                              <a:gd name="T7" fmla="*/ 87 h 104"/>
                              <a:gd name="T8" fmla="*/ 83 w 84"/>
                              <a:gd name="T9" fmla="*/ 85 h 104"/>
                              <a:gd name="T10" fmla="*/ 83 w 84"/>
                              <a:gd name="T11" fmla="*/ 99 h 104"/>
                              <a:gd name="T12" fmla="*/ 54 w 84"/>
                              <a:gd name="T13" fmla="*/ 104 h 104"/>
                              <a:gd name="T14" fmla="*/ 0 w 84"/>
                              <a:gd name="T15" fmla="*/ 47 h 104"/>
                              <a:gd name="T16" fmla="*/ 46 w 84"/>
                              <a:gd name="T17" fmla="*/ 0 h 104"/>
                              <a:gd name="T18" fmla="*/ 84 w 84"/>
                              <a:gd name="T19" fmla="*/ 36 h 104"/>
                              <a:gd name="T20" fmla="*/ 59 w 84"/>
                              <a:gd name="T21" fmla="*/ 36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84" h="104">
                                <a:moveTo>
                                  <a:pt x="59" y="36"/>
                                </a:moveTo>
                                <a:cubicBezTo>
                                  <a:pt x="59" y="26"/>
                                  <a:pt x="56" y="16"/>
                                  <a:pt x="44" y="16"/>
                                </a:cubicBezTo>
                                <a:cubicBezTo>
                                  <a:pt x="29" y="16"/>
                                  <a:pt x="25" y="31"/>
                                  <a:pt x="25" y="43"/>
                                </a:cubicBezTo>
                                <a:cubicBezTo>
                                  <a:pt x="25" y="68"/>
                                  <a:pt x="40" y="87"/>
                                  <a:pt x="66" y="87"/>
                                </a:cubicBezTo>
                                <a:cubicBezTo>
                                  <a:pt x="72" y="87"/>
                                  <a:pt x="77" y="87"/>
                                  <a:pt x="83" y="85"/>
                                </a:cubicBezTo>
                                <a:cubicBezTo>
                                  <a:pt x="83" y="99"/>
                                  <a:pt x="83" y="99"/>
                                  <a:pt x="83" y="99"/>
                                </a:cubicBezTo>
                                <a:cubicBezTo>
                                  <a:pt x="73" y="102"/>
                                  <a:pt x="63" y="104"/>
                                  <a:pt x="54" y="104"/>
                                </a:cubicBezTo>
                                <a:cubicBezTo>
                                  <a:pt x="18" y="104"/>
                                  <a:pt x="0" y="82"/>
                                  <a:pt x="0" y="47"/>
                                </a:cubicBezTo>
                                <a:cubicBezTo>
                                  <a:pt x="0" y="18"/>
                                  <a:pt x="16" y="0"/>
                                  <a:pt x="46" y="0"/>
                                </a:cubicBezTo>
                                <a:cubicBezTo>
                                  <a:pt x="70" y="0"/>
                                  <a:pt x="84" y="11"/>
                                  <a:pt x="84" y="36"/>
                                </a:cubicBezTo>
                                <a:lnTo>
                                  <a:pt x="59" y="36"/>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418" y="272"/>
                            <a:ext cx="199" cy="245"/>
                          </a:xfrm>
                          <a:custGeom>
                            <a:avLst/>
                            <a:gdLst>
                              <a:gd name="T0" fmla="*/ 59 w 84"/>
                              <a:gd name="T1" fmla="*/ 36 h 104"/>
                              <a:gd name="T2" fmla="*/ 44 w 84"/>
                              <a:gd name="T3" fmla="*/ 16 h 104"/>
                              <a:gd name="T4" fmla="*/ 25 w 84"/>
                              <a:gd name="T5" fmla="*/ 43 h 104"/>
                              <a:gd name="T6" fmla="*/ 66 w 84"/>
                              <a:gd name="T7" fmla="*/ 87 h 104"/>
                              <a:gd name="T8" fmla="*/ 83 w 84"/>
                              <a:gd name="T9" fmla="*/ 85 h 104"/>
                              <a:gd name="T10" fmla="*/ 83 w 84"/>
                              <a:gd name="T11" fmla="*/ 99 h 104"/>
                              <a:gd name="T12" fmla="*/ 54 w 84"/>
                              <a:gd name="T13" fmla="*/ 104 h 104"/>
                              <a:gd name="T14" fmla="*/ 0 w 84"/>
                              <a:gd name="T15" fmla="*/ 47 h 104"/>
                              <a:gd name="T16" fmla="*/ 46 w 84"/>
                              <a:gd name="T17" fmla="*/ 0 h 104"/>
                              <a:gd name="T18" fmla="*/ 84 w 84"/>
                              <a:gd name="T19" fmla="*/ 36 h 104"/>
                              <a:gd name="T20" fmla="*/ 59 w 84"/>
                              <a:gd name="T21" fmla="*/ 36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84" h="104">
                                <a:moveTo>
                                  <a:pt x="59" y="36"/>
                                </a:moveTo>
                                <a:cubicBezTo>
                                  <a:pt x="59" y="26"/>
                                  <a:pt x="56" y="16"/>
                                  <a:pt x="44" y="16"/>
                                </a:cubicBezTo>
                                <a:cubicBezTo>
                                  <a:pt x="29" y="16"/>
                                  <a:pt x="25" y="31"/>
                                  <a:pt x="25" y="43"/>
                                </a:cubicBezTo>
                                <a:cubicBezTo>
                                  <a:pt x="25" y="68"/>
                                  <a:pt x="40" y="87"/>
                                  <a:pt x="66" y="87"/>
                                </a:cubicBezTo>
                                <a:cubicBezTo>
                                  <a:pt x="72" y="87"/>
                                  <a:pt x="77" y="87"/>
                                  <a:pt x="83" y="85"/>
                                </a:cubicBezTo>
                                <a:cubicBezTo>
                                  <a:pt x="83" y="99"/>
                                  <a:pt x="83" y="99"/>
                                  <a:pt x="83" y="99"/>
                                </a:cubicBezTo>
                                <a:cubicBezTo>
                                  <a:pt x="73" y="102"/>
                                  <a:pt x="64" y="104"/>
                                  <a:pt x="54" y="104"/>
                                </a:cubicBezTo>
                                <a:cubicBezTo>
                                  <a:pt x="18" y="104"/>
                                  <a:pt x="0" y="82"/>
                                  <a:pt x="0" y="47"/>
                                </a:cubicBezTo>
                                <a:cubicBezTo>
                                  <a:pt x="0" y="18"/>
                                  <a:pt x="16" y="0"/>
                                  <a:pt x="46" y="0"/>
                                </a:cubicBezTo>
                                <a:cubicBezTo>
                                  <a:pt x="70" y="0"/>
                                  <a:pt x="84" y="11"/>
                                  <a:pt x="84" y="36"/>
                                </a:cubicBezTo>
                                <a:lnTo>
                                  <a:pt x="59" y="36"/>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4" name="Freeform 24"/>
                        <wps:cNvSpPr>
                          <a:spLocks noEditPoints="1"/>
                        </wps:cNvSpPr>
                        <wps:spPr bwMode="auto">
                          <a:xfrm>
                            <a:off x="635" y="272"/>
                            <a:ext cx="189" cy="245"/>
                          </a:xfrm>
                          <a:custGeom>
                            <a:avLst/>
                            <a:gdLst>
                              <a:gd name="T0" fmla="*/ 58 w 80"/>
                              <a:gd name="T1" fmla="*/ 32 h 104"/>
                              <a:gd name="T2" fmla="*/ 22 w 80"/>
                              <a:gd name="T3" fmla="*/ 32 h 104"/>
                              <a:gd name="T4" fmla="*/ 41 w 80"/>
                              <a:gd name="T5" fmla="*/ 14 h 104"/>
                              <a:gd name="T6" fmla="*/ 58 w 80"/>
                              <a:gd name="T7" fmla="*/ 32 h 104"/>
                              <a:gd name="T8" fmla="*/ 80 w 80"/>
                              <a:gd name="T9" fmla="*/ 46 h 104"/>
                              <a:gd name="T10" fmla="*/ 80 w 80"/>
                              <a:gd name="T11" fmla="*/ 40 h 104"/>
                              <a:gd name="T12" fmla="*/ 42 w 80"/>
                              <a:gd name="T13" fmla="*/ 0 h 104"/>
                              <a:gd name="T14" fmla="*/ 0 w 80"/>
                              <a:gd name="T15" fmla="*/ 46 h 104"/>
                              <a:gd name="T16" fmla="*/ 50 w 80"/>
                              <a:gd name="T17" fmla="*/ 104 h 104"/>
                              <a:gd name="T18" fmla="*/ 78 w 80"/>
                              <a:gd name="T19" fmla="*/ 100 h 104"/>
                              <a:gd name="T20" fmla="*/ 78 w 80"/>
                              <a:gd name="T21" fmla="*/ 84 h 104"/>
                              <a:gd name="T22" fmla="*/ 59 w 80"/>
                              <a:gd name="T23" fmla="*/ 87 h 104"/>
                              <a:gd name="T24" fmla="*/ 21 w 80"/>
                              <a:gd name="T25" fmla="*/ 46 h 104"/>
                              <a:gd name="T26" fmla="*/ 80 w 80"/>
                              <a:gd name="T27" fmla="*/ 46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0" h="104">
                                <a:moveTo>
                                  <a:pt x="58" y="32"/>
                                </a:moveTo>
                                <a:cubicBezTo>
                                  <a:pt x="22" y="32"/>
                                  <a:pt x="22" y="32"/>
                                  <a:pt x="22" y="32"/>
                                </a:cubicBezTo>
                                <a:cubicBezTo>
                                  <a:pt x="23" y="22"/>
                                  <a:pt x="31" y="14"/>
                                  <a:pt x="41" y="14"/>
                                </a:cubicBezTo>
                                <a:cubicBezTo>
                                  <a:pt x="51" y="14"/>
                                  <a:pt x="58" y="21"/>
                                  <a:pt x="58" y="32"/>
                                </a:cubicBezTo>
                                <a:close/>
                                <a:moveTo>
                                  <a:pt x="80" y="46"/>
                                </a:moveTo>
                                <a:cubicBezTo>
                                  <a:pt x="80" y="40"/>
                                  <a:pt x="80" y="40"/>
                                  <a:pt x="80" y="40"/>
                                </a:cubicBezTo>
                                <a:cubicBezTo>
                                  <a:pt x="80" y="16"/>
                                  <a:pt x="68" y="0"/>
                                  <a:pt x="42" y="0"/>
                                </a:cubicBezTo>
                                <a:cubicBezTo>
                                  <a:pt x="13" y="0"/>
                                  <a:pt x="0" y="18"/>
                                  <a:pt x="0" y="46"/>
                                </a:cubicBezTo>
                                <a:cubicBezTo>
                                  <a:pt x="0" y="79"/>
                                  <a:pt x="14" y="104"/>
                                  <a:pt x="50" y="104"/>
                                </a:cubicBezTo>
                                <a:cubicBezTo>
                                  <a:pt x="59" y="104"/>
                                  <a:pt x="69" y="103"/>
                                  <a:pt x="78" y="100"/>
                                </a:cubicBezTo>
                                <a:cubicBezTo>
                                  <a:pt x="78" y="84"/>
                                  <a:pt x="78" y="84"/>
                                  <a:pt x="78" y="84"/>
                                </a:cubicBezTo>
                                <a:cubicBezTo>
                                  <a:pt x="72" y="86"/>
                                  <a:pt x="65" y="87"/>
                                  <a:pt x="59" y="87"/>
                                </a:cubicBezTo>
                                <a:cubicBezTo>
                                  <a:pt x="36" y="87"/>
                                  <a:pt x="21" y="67"/>
                                  <a:pt x="21" y="46"/>
                                </a:cubicBezTo>
                                <a:lnTo>
                                  <a:pt x="80" y="46"/>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853" y="272"/>
                            <a:ext cx="189" cy="238"/>
                          </a:xfrm>
                          <a:custGeom>
                            <a:avLst/>
                            <a:gdLst>
                              <a:gd name="T0" fmla="*/ 57 w 80"/>
                              <a:gd name="T1" fmla="*/ 101 h 101"/>
                              <a:gd name="T2" fmla="*/ 57 w 80"/>
                              <a:gd name="T3" fmla="*/ 45 h 101"/>
                              <a:gd name="T4" fmla="*/ 53 w 80"/>
                              <a:gd name="T5" fmla="*/ 23 h 101"/>
                              <a:gd name="T6" fmla="*/ 47 w 80"/>
                              <a:gd name="T7" fmla="*/ 21 h 101"/>
                              <a:gd name="T8" fmla="*/ 23 w 80"/>
                              <a:gd name="T9" fmla="*/ 58 h 101"/>
                              <a:gd name="T10" fmla="*/ 23 w 80"/>
                              <a:gd name="T11" fmla="*/ 101 h 101"/>
                              <a:gd name="T12" fmla="*/ 0 w 80"/>
                              <a:gd name="T13" fmla="*/ 101 h 101"/>
                              <a:gd name="T14" fmla="*/ 0 w 80"/>
                              <a:gd name="T15" fmla="*/ 2 h 101"/>
                              <a:gd name="T16" fmla="*/ 23 w 80"/>
                              <a:gd name="T17" fmla="*/ 2 h 101"/>
                              <a:gd name="T18" fmla="*/ 23 w 80"/>
                              <a:gd name="T19" fmla="*/ 20 h 101"/>
                              <a:gd name="T20" fmla="*/ 24 w 80"/>
                              <a:gd name="T21" fmla="*/ 20 h 101"/>
                              <a:gd name="T22" fmla="*/ 53 w 80"/>
                              <a:gd name="T23" fmla="*/ 0 h 101"/>
                              <a:gd name="T24" fmla="*/ 80 w 80"/>
                              <a:gd name="T25" fmla="*/ 32 h 101"/>
                              <a:gd name="T26" fmla="*/ 80 w 80"/>
                              <a:gd name="T27" fmla="*/ 101 h 101"/>
                              <a:gd name="T28" fmla="*/ 57 w 80"/>
                              <a:gd name="T29" fmla="*/ 101 h 1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101">
                                <a:moveTo>
                                  <a:pt x="57" y="101"/>
                                </a:moveTo>
                                <a:cubicBezTo>
                                  <a:pt x="57" y="45"/>
                                  <a:pt x="57" y="45"/>
                                  <a:pt x="57" y="45"/>
                                </a:cubicBezTo>
                                <a:cubicBezTo>
                                  <a:pt x="57" y="40"/>
                                  <a:pt x="57" y="27"/>
                                  <a:pt x="53" y="23"/>
                                </a:cubicBezTo>
                                <a:cubicBezTo>
                                  <a:pt x="52" y="22"/>
                                  <a:pt x="49" y="21"/>
                                  <a:pt x="47" y="21"/>
                                </a:cubicBezTo>
                                <a:cubicBezTo>
                                  <a:pt x="30" y="21"/>
                                  <a:pt x="23" y="45"/>
                                  <a:pt x="23" y="58"/>
                                </a:cubicBezTo>
                                <a:cubicBezTo>
                                  <a:pt x="23" y="101"/>
                                  <a:pt x="23" y="101"/>
                                  <a:pt x="23" y="101"/>
                                </a:cubicBezTo>
                                <a:cubicBezTo>
                                  <a:pt x="0" y="101"/>
                                  <a:pt x="0" y="101"/>
                                  <a:pt x="0" y="101"/>
                                </a:cubicBezTo>
                                <a:cubicBezTo>
                                  <a:pt x="0" y="2"/>
                                  <a:pt x="0" y="2"/>
                                  <a:pt x="0" y="2"/>
                                </a:cubicBezTo>
                                <a:cubicBezTo>
                                  <a:pt x="23" y="2"/>
                                  <a:pt x="23" y="2"/>
                                  <a:pt x="23" y="2"/>
                                </a:cubicBezTo>
                                <a:cubicBezTo>
                                  <a:pt x="23" y="20"/>
                                  <a:pt x="23" y="20"/>
                                  <a:pt x="23" y="20"/>
                                </a:cubicBezTo>
                                <a:cubicBezTo>
                                  <a:pt x="24" y="20"/>
                                  <a:pt x="24" y="20"/>
                                  <a:pt x="24" y="20"/>
                                </a:cubicBezTo>
                                <a:cubicBezTo>
                                  <a:pt x="29" y="8"/>
                                  <a:pt x="39" y="0"/>
                                  <a:pt x="53" y="0"/>
                                </a:cubicBezTo>
                                <a:cubicBezTo>
                                  <a:pt x="72" y="0"/>
                                  <a:pt x="80" y="15"/>
                                  <a:pt x="80" y="32"/>
                                </a:cubicBezTo>
                                <a:cubicBezTo>
                                  <a:pt x="80" y="101"/>
                                  <a:pt x="80" y="101"/>
                                  <a:pt x="80" y="101"/>
                                </a:cubicBezTo>
                                <a:lnTo>
                                  <a:pt x="57" y="101"/>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1056" y="198"/>
                            <a:ext cx="170" cy="319"/>
                          </a:xfrm>
                          <a:custGeom>
                            <a:avLst/>
                            <a:gdLst>
                              <a:gd name="T0" fmla="*/ 42 w 72"/>
                              <a:gd name="T1" fmla="*/ 49 h 135"/>
                              <a:gd name="T2" fmla="*/ 42 w 72"/>
                              <a:gd name="T3" fmla="*/ 96 h 135"/>
                              <a:gd name="T4" fmla="*/ 58 w 72"/>
                              <a:gd name="T5" fmla="*/ 118 h 135"/>
                              <a:gd name="T6" fmla="*/ 69 w 72"/>
                              <a:gd name="T7" fmla="*/ 117 h 135"/>
                              <a:gd name="T8" fmla="*/ 69 w 72"/>
                              <a:gd name="T9" fmla="*/ 133 h 135"/>
                              <a:gd name="T10" fmla="*/ 50 w 72"/>
                              <a:gd name="T11" fmla="*/ 135 h 135"/>
                              <a:gd name="T12" fmla="*/ 19 w 72"/>
                              <a:gd name="T13" fmla="*/ 107 h 135"/>
                              <a:gd name="T14" fmla="*/ 19 w 72"/>
                              <a:gd name="T15" fmla="*/ 49 h 135"/>
                              <a:gd name="T16" fmla="*/ 0 w 72"/>
                              <a:gd name="T17" fmla="*/ 49 h 135"/>
                              <a:gd name="T18" fmla="*/ 0 w 72"/>
                              <a:gd name="T19" fmla="*/ 33 h 135"/>
                              <a:gd name="T20" fmla="*/ 19 w 72"/>
                              <a:gd name="T21" fmla="*/ 33 h 135"/>
                              <a:gd name="T22" fmla="*/ 19 w 72"/>
                              <a:gd name="T23" fmla="*/ 9 h 135"/>
                              <a:gd name="T24" fmla="*/ 42 w 72"/>
                              <a:gd name="T25" fmla="*/ 0 h 135"/>
                              <a:gd name="T26" fmla="*/ 42 w 72"/>
                              <a:gd name="T27" fmla="*/ 33 h 135"/>
                              <a:gd name="T28" fmla="*/ 72 w 72"/>
                              <a:gd name="T29" fmla="*/ 33 h 135"/>
                              <a:gd name="T30" fmla="*/ 72 w 72"/>
                              <a:gd name="T31" fmla="*/ 49 h 135"/>
                              <a:gd name="T32" fmla="*/ 42 w 72"/>
                              <a:gd name="T33" fmla="*/ 49 h 1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72" h="135">
                                <a:moveTo>
                                  <a:pt x="42" y="49"/>
                                </a:moveTo>
                                <a:cubicBezTo>
                                  <a:pt x="42" y="96"/>
                                  <a:pt x="42" y="96"/>
                                  <a:pt x="42" y="96"/>
                                </a:cubicBezTo>
                                <a:cubicBezTo>
                                  <a:pt x="42" y="108"/>
                                  <a:pt x="44" y="118"/>
                                  <a:pt x="58" y="118"/>
                                </a:cubicBezTo>
                                <a:cubicBezTo>
                                  <a:pt x="62" y="118"/>
                                  <a:pt x="65" y="118"/>
                                  <a:pt x="69" y="117"/>
                                </a:cubicBezTo>
                                <a:cubicBezTo>
                                  <a:pt x="69" y="133"/>
                                  <a:pt x="69" y="133"/>
                                  <a:pt x="69" y="133"/>
                                </a:cubicBezTo>
                                <a:cubicBezTo>
                                  <a:pt x="63" y="134"/>
                                  <a:pt x="56" y="135"/>
                                  <a:pt x="50" y="135"/>
                                </a:cubicBezTo>
                                <a:cubicBezTo>
                                  <a:pt x="30" y="135"/>
                                  <a:pt x="19" y="128"/>
                                  <a:pt x="19" y="107"/>
                                </a:cubicBezTo>
                                <a:cubicBezTo>
                                  <a:pt x="19" y="49"/>
                                  <a:pt x="19" y="49"/>
                                  <a:pt x="19" y="49"/>
                                </a:cubicBezTo>
                                <a:cubicBezTo>
                                  <a:pt x="0" y="49"/>
                                  <a:pt x="0" y="49"/>
                                  <a:pt x="0" y="49"/>
                                </a:cubicBezTo>
                                <a:cubicBezTo>
                                  <a:pt x="0" y="33"/>
                                  <a:pt x="0" y="33"/>
                                  <a:pt x="0" y="33"/>
                                </a:cubicBezTo>
                                <a:cubicBezTo>
                                  <a:pt x="19" y="33"/>
                                  <a:pt x="19" y="33"/>
                                  <a:pt x="19" y="33"/>
                                </a:cubicBezTo>
                                <a:cubicBezTo>
                                  <a:pt x="19" y="9"/>
                                  <a:pt x="19" y="9"/>
                                  <a:pt x="19" y="9"/>
                                </a:cubicBezTo>
                                <a:cubicBezTo>
                                  <a:pt x="42" y="0"/>
                                  <a:pt x="42" y="0"/>
                                  <a:pt x="42" y="0"/>
                                </a:cubicBezTo>
                                <a:cubicBezTo>
                                  <a:pt x="42" y="33"/>
                                  <a:pt x="42" y="33"/>
                                  <a:pt x="42" y="33"/>
                                </a:cubicBezTo>
                                <a:cubicBezTo>
                                  <a:pt x="72" y="33"/>
                                  <a:pt x="72" y="33"/>
                                  <a:pt x="72" y="33"/>
                                </a:cubicBezTo>
                                <a:cubicBezTo>
                                  <a:pt x="72" y="49"/>
                                  <a:pt x="72" y="49"/>
                                  <a:pt x="72" y="49"/>
                                </a:cubicBezTo>
                                <a:lnTo>
                                  <a:pt x="42" y="49"/>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1250" y="276"/>
                            <a:ext cx="189" cy="241"/>
                          </a:xfrm>
                          <a:custGeom>
                            <a:avLst/>
                            <a:gdLst>
                              <a:gd name="T0" fmla="*/ 57 w 80"/>
                              <a:gd name="T1" fmla="*/ 99 h 102"/>
                              <a:gd name="T2" fmla="*/ 57 w 80"/>
                              <a:gd name="T3" fmla="*/ 81 h 102"/>
                              <a:gd name="T4" fmla="*/ 57 w 80"/>
                              <a:gd name="T5" fmla="*/ 81 h 102"/>
                              <a:gd name="T6" fmla="*/ 27 w 80"/>
                              <a:gd name="T7" fmla="*/ 102 h 102"/>
                              <a:gd name="T8" fmla="*/ 0 w 80"/>
                              <a:gd name="T9" fmla="*/ 69 h 102"/>
                              <a:gd name="T10" fmla="*/ 0 w 80"/>
                              <a:gd name="T11" fmla="*/ 0 h 102"/>
                              <a:gd name="T12" fmla="*/ 23 w 80"/>
                              <a:gd name="T13" fmla="*/ 0 h 102"/>
                              <a:gd name="T14" fmla="*/ 23 w 80"/>
                              <a:gd name="T15" fmla="*/ 57 h 102"/>
                              <a:gd name="T16" fmla="*/ 27 w 80"/>
                              <a:gd name="T17" fmla="*/ 78 h 102"/>
                              <a:gd name="T18" fmla="*/ 34 w 80"/>
                              <a:gd name="T19" fmla="*/ 80 h 102"/>
                              <a:gd name="T20" fmla="*/ 57 w 80"/>
                              <a:gd name="T21" fmla="*/ 43 h 102"/>
                              <a:gd name="T22" fmla="*/ 57 w 80"/>
                              <a:gd name="T23" fmla="*/ 0 h 102"/>
                              <a:gd name="T24" fmla="*/ 80 w 80"/>
                              <a:gd name="T25" fmla="*/ 0 h 102"/>
                              <a:gd name="T26" fmla="*/ 80 w 80"/>
                              <a:gd name="T27" fmla="*/ 99 h 102"/>
                              <a:gd name="T28" fmla="*/ 57 w 80"/>
                              <a:gd name="T29" fmla="*/ 99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102">
                                <a:moveTo>
                                  <a:pt x="57" y="99"/>
                                </a:moveTo>
                                <a:cubicBezTo>
                                  <a:pt x="57" y="81"/>
                                  <a:pt x="57" y="81"/>
                                  <a:pt x="57" y="81"/>
                                </a:cubicBezTo>
                                <a:cubicBezTo>
                                  <a:pt x="57" y="81"/>
                                  <a:pt x="57" y="81"/>
                                  <a:pt x="57" y="81"/>
                                </a:cubicBezTo>
                                <a:cubicBezTo>
                                  <a:pt x="51" y="93"/>
                                  <a:pt x="41" y="102"/>
                                  <a:pt x="27" y="102"/>
                                </a:cubicBezTo>
                                <a:cubicBezTo>
                                  <a:pt x="8" y="102"/>
                                  <a:pt x="0" y="86"/>
                                  <a:pt x="0" y="69"/>
                                </a:cubicBezTo>
                                <a:cubicBezTo>
                                  <a:pt x="0" y="0"/>
                                  <a:pt x="0" y="0"/>
                                  <a:pt x="0" y="0"/>
                                </a:cubicBezTo>
                                <a:cubicBezTo>
                                  <a:pt x="23" y="0"/>
                                  <a:pt x="23" y="0"/>
                                  <a:pt x="23" y="0"/>
                                </a:cubicBezTo>
                                <a:cubicBezTo>
                                  <a:pt x="23" y="57"/>
                                  <a:pt x="23" y="57"/>
                                  <a:pt x="23" y="57"/>
                                </a:cubicBezTo>
                                <a:cubicBezTo>
                                  <a:pt x="23" y="62"/>
                                  <a:pt x="23" y="74"/>
                                  <a:pt x="27" y="78"/>
                                </a:cubicBezTo>
                                <a:cubicBezTo>
                                  <a:pt x="29" y="80"/>
                                  <a:pt x="31" y="80"/>
                                  <a:pt x="34" y="80"/>
                                </a:cubicBezTo>
                                <a:cubicBezTo>
                                  <a:pt x="50" y="80"/>
                                  <a:pt x="57" y="56"/>
                                  <a:pt x="57" y="43"/>
                                </a:cubicBezTo>
                                <a:cubicBezTo>
                                  <a:pt x="57" y="0"/>
                                  <a:pt x="57" y="0"/>
                                  <a:pt x="57" y="0"/>
                                </a:cubicBezTo>
                                <a:cubicBezTo>
                                  <a:pt x="80" y="0"/>
                                  <a:pt x="80" y="0"/>
                                  <a:pt x="80" y="0"/>
                                </a:cubicBezTo>
                                <a:cubicBezTo>
                                  <a:pt x="80" y="99"/>
                                  <a:pt x="80" y="99"/>
                                  <a:pt x="80" y="99"/>
                                </a:cubicBezTo>
                                <a:lnTo>
                                  <a:pt x="57" y="99"/>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1474" y="272"/>
                            <a:ext cx="132" cy="238"/>
                          </a:xfrm>
                          <a:custGeom>
                            <a:avLst/>
                            <a:gdLst>
                              <a:gd name="T0" fmla="*/ 23 w 56"/>
                              <a:gd name="T1" fmla="*/ 58 h 101"/>
                              <a:gd name="T2" fmla="*/ 23 w 56"/>
                              <a:gd name="T3" fmla="*/ 101 h 101"/>
                              <a:gd name="T4" fmla="*/ 0 w 56"/>
                              <a:gd name="T5" fmla="*/ 101 h 101"/>
                              <a:gd name="T6" fmla="*/ 0 w 56"/>
                              <a:gd name="T7" fmla="*/ 2 h 101"/>
                              <a:gd name="T8" fmla="*/ 23 w 56"/>
                              <a:gd name="T9" fmla="*/ 2 h 101"/>
                              <a:gd name="T10" fmla="*/ 23 w 56"/>
                              <a:gd name="T11" fmla="*/ 20 h 101"/>
                              <a:gd name="T12" fmla="*/ 24 w 56"/>
                              <a:gd name="T13" fmla="*/ 20 h 101"/>
                              <a:gd name="T14" fmla="*/ 56 w 56"/>
                              <a:gd name="T15" fmla="*/ 0 h 101"/>
                              <a:gd name="T16" fmla="*/ 56 w 56"/>
                              <a:gd name="T17" fmla="*/ 24 h 101"/>
                              <a:gd name="T18" fmla="*/ 23 w 56"/>
                              <a:gd name="T19" fmla="*/ 58 h 1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6" h="101">
                                <a:moveTo>
                                  <a:pt x="23" y="58"/>
                                </a:moveTo>
                                <a:cubicBezTo>
                                  <a:pt x="23" y="101"/>
                                  <a:pt x="23" y="101"/>
                                  <a:pt x="23" y="101"/>
                                </a:cubicBezTo>
                                <a:cubicBezTo>
                                  <a:pt x="0" y="101"/>
                                  <a:pt x="0" y="101"/>
                                  <a:pt x="0" y="101"/>
                                </a:cubicBezTo>
                                <a:cubicBezTo>
                                  <a:pt x="0" y="2"/>
                                  <a:pt x="0" y="2"/>
                                  <a:pt x="0" y="2"/>
                                </a:cubicBezTo>
                                <a:cubicBezTo>
                                  <a:pt x="23" y="2"/>
                                  <a:pt x="23" y="2"/>
                                  <a:pt x="23" y="2"/>
                                </a:cubicBezTo>
                                <a:cubicBezTo>
                                  <a:pt x="23" y="20"/>
                                  <a:pt x="23" y="20"/>
                                  <a:pt x="23" y="20"/>
                                </a:cubicBezTo>
                                <a:cubicBezTo>
                                  <a:pt x="24" y="20"/>
                                  <a:pt x="24" y="20"/>
                                  <a:pt x="24" y="20"/>
                                </a:cubicBezTo>
                                <a:cubicBezTo>
                                  <a:pt x="31" y="6"/>
                                  <a:pt x="39" y="0"/>
                                  <a:pt x="56" y="0"/>
                                </a:cubicBezTo>
                                <a:cubicBezTo>
                                  <a:pt x="56" y="24"/>
                                  <a:pt x="56" y="24"/>
                                  <a:pt x="56" y="24"/>
                                </a:cubicBezTo>
                                <a:cubicBezTo>
                                  <a:pt x="32" y="24"/>
                                  <a:pt x="23" y="34"/>
                                  <a:pt x="23" y="58"/>
                                </a:cubicBez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9" name="Freeform 29"/>
                        <wps:cNvSpPr>
                          <a:spLocks noEditPoints="1"/>
                        </wps:cNvSpPr>
                        <wps:spPr bwMode="auto">
                          <a:xfrm>
                            <a:off x="1618" y="272"/>
                            <a:ext cx="189" cy="245"/>
                          </a:xfrm>
                          <a:custGeom>
                            <a:avLst/>
                            <a:gdLst>
                              <a:gd name="T0" fmla="*/ 58 w 80"/>
                              <a:gd name="T1" fmla="*/ 32 h 104"/>
                              <a:gd name="T2" fmla="*/ 22 w 80"/>
                              <a:gd name="T3" fmla="*/ 32 h 104"/>
                              <a:gd name="T4" fmla="*/ 41 w 80"/>
                              <a:gd name="T5" fmla="*/ 14 h 104"/>
                              <a:gd name="T6" fmla="*/ 58 w 80"/>
                              <a:gd name="T7" fmla="*/ 32 h 104"/>
                              <a:gd name="T8" fmla="*/ 80 w 80"/>
                              <a:gd name="T9" fmla="*/ 46 h 104"/>
                              <a:gd name="T10" fmla="*/ 80 w 80"/>
                              <a:gd name="T11" fmla="*/ 40 h 104"/>
                              <a:gd name="T12" fmla="*/ 42 w 80"/>
                              <a:gd name="T13" fmla="*/ 0 h 104"/>
                              <a:gd name="T14" fmla="*/ 0 w 80"/>
                              <a:gd name="T15" fmla="*/ 46 h 104"/>
                              <a:gd name="T16" fmla="*/ 50 w 80"/>
                              <a:gd name="T17" fmla="*/ 104 h 104"/>
                              <a:gd name="T18" fmla="*/ 78 w 80"/>
                              <a:gd name="T19" fmla="*/ 100 h 104"/>
                              <a:gd name="T20" fmla="*/ 78 w 80"/>
                              <a:gd name="T21" fmla="*/ 84 h 104"/>
                              <a:gd name="T22" fmla="*/ 59 w 80"/>
                              <a:gd name="T23" fmla="*/ 87 h 104"/>
                              <a:gd name="T24" fmla="*/ 21 w 80"/>
                              <a:gd name="T25" fmla="*/ 46 h 104"/>
                              <a:gd name="T26" fmla="*/ 80 w 80"/>
                              <a:gd name="T27" fmla="*/ 46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0" h="104">
                                <a:moveTo>
                                  <a:pt x="58" y="32"/>
                                </a:moveTo>
                                <a:cubicBezTo>
                                  <a:pt x="22" y="32"/>
                                  <a:pt x="22" y="32"/>
                                  <a:pt x="22" y="32"/>
                                </a:cubicBezTo>
                                <a:cubicBezTo>
                                  <a:pt x="23" y="22"/>
                                  <a:pt x="30" y="14"/>
                                  <a:pt x="41" y="14"/>
                                </a:cubicBezTo>
                                <a:cubicBezTo>
                                  <a:pt x="51" y="14"/>
                                  <a:pt x="58" y="21"/>
                                  <a:pt x="58" y="32"/>
                                </a:cubicBezTo>
                                <a:close/>
                                <a:moveTo>
                                  <a:pt x="80" y="46"/>
                                </a:moveTo>
                                <a:cubicBezTo>
                                  <a:pt x="80" y="40"/>
                                  <a:pt x="80" y="40"/>
                                  <a:pt x="80" y="40"/>
                                </a:cubicBezTo>
                                <a:cubicBezTo>
                                  <a:pt x="80" y="16"/>
                                  <a:pt x="68" y="0"/>
                                  <a:pt x="42" y="0"/>
                                </a:cubicBezTo>
                                <a:cubicBezTo>
                                  <a:pt x="13" y="0"/>
                                  <a:pt x="0" y="18"/>
                                  <a:pt x="0" y="46"/>
                                </a:cubicBezTo>
                                <a:cubicBezTo>
                                  <a:pt x="0" y="79"/>
                                  <a:pt x="14" y="104"/>
                                  <a:pt x="50" y="104"/>
                                </a:cubicBezTo>
                                <a:cubicBezTo>
                                  <a:pt x="59" y="104"/>
                                  <a:pt x="69" y="103"/>
                                  <a:pt x="78" y="100"/>
                                </a:cubicBezTo>
                                <a:cubicBezTo>
                                  <a:pt x="78" y="84"/>
                                  <a:pt x="78" y="84"/>
                                  <a:pt x="78" y="84"/>
                                </a:cubicBezTo>
                                <a:cubicBezTo>
                                  <a:pt x="72" y="86"/>
                                  <a:pt x="65" y="87"/>
                                  <a:pt x="59" y="87"/>
                                </a:cubicBezTo>
                                <a:cubicBezTo>
                                  <a:pt x="36" y="87"/>
                                  <a:pt x="21" y="67"/>
                                  <a:pt x="21" y="46"/>
                                </a:cubicBezTo>
                                <a:lnTo>
                                  <a:pt x="80" y="46"/>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1056" y="0"/>
                            <a:ext cx="170" cy="175"/>
                          </a:xfrm>
                          <a:custGeom>
                            <a:avLst/>
                            <a:gdLst>
                              <a:gd name="T0" fmla="*/ 0 w 72"/>
                              <a:gd name="T1" fmla="*/ 0 h 74"/>
                              <a:gd name="T2" fmla="*/ 0 w 72"/>
                              <a:gd name="T3" fmla="*/ 2 h 74"/>
                              <a:gd name="T4" fmla="*/ 0 w 72"/>
                              <a:gd name="T5" fmla="*/ 16 h 74"/>
                              <a:gd name="T6" fmla="*/ 53 w 72"/>
                              <a:gd name="T7" fmla="*/ 37 h 74"/>
                              <a:gd name="T8" fmla="*/ 0 w 72"/>
                              <a:gd name="T9" fmla="*/ 57 h 74"/>
                              <a:gd name="T10" fmla="*/ 0 w 72"/>
                              <a:gd name="T11" fmla="*/ 74 h 74"/>
                              <a:gd name="T12" fmla="*/ 72 w 72"/>
                              <a:gd name="T13" fmla="*/ 44 h 74"/>
                              <a:gd name="T14" fmla="*/ 72 w 72"/>
                              <a:gd name="T15" fmla="*/ 29 h 74"/>
                              <a:gd name="T16" fmla="*/ 0 w 72"/>
                              <a:gd name="T17" fmla="*/ 0 h 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2" h="74">
                                <a:moveTo>
                                  <a:pt x="0" y="0"/>
                                </a:moveTo>
                                <a:cubicBezTo>
                                  <a:pt x="0" y="2"/>
                                  <a:pt x="0" y="2"/>
                                  <a:pt x="0" y="2"/>
                                </a:cubicBezTo>
                                <a:cubicBezTo>
                                  <a:pt x="0" y="16"/>
                                  <a:pt x="0" y="16"/>
                                  <a:pt x="0" y="16"/>
                                </a:cubicBezTo>
                                <a:cubicBezTo>
                                  <a:pt x="0" y="16"/>
                                  <a:pt x="46" y="34"/>
                                  <a:pt x="53" y="37"/>
                                </a:cubicBezTo>
                                <a:cubicBezTo>
                                  <a:pt x="46" y="40"/>
                                  <a:pt x="0" y="57"/>
                                  <a:pt x="0" y="57"/>
                                </a:cubicBezTo>
                                <a:cubicBezTo>
                                  <a:pt x="0" y="74"/>
                                  <a:pt x="0" y="74"/>
                                  <a:pt x="0" y="74"/>
                                </a:cubicBezTo>
                                <a:cubicBezTo>
                                  <a:pt x="72" y="44"/>
                                  <a:pt x="72" y="44"/>
                                  <a:pt x="72" y="44"/>
                                </a:cubicBezTo>
                                <a:cubicBezTo>
                                  <a:pt x="72" y="29"/>
                                  <a:pt x="72" y="29"/>
                                  <a:pt x="72" y="29"/>
                                </a:cubicBezTo>
                                <a:lnTo>
                                  <a:pt x="0" y="0"/>
                                </a:lnTo>
                                <a:close/>
                              </a:path>
                            </a:pathLst>
                          </a:custGeom>
                          <a:solidFill>
                            <a:srgbClr val="AA1133"/>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452B28C1" id="Group 132" o:spid="_x0000_s1026" style="position:absolute;margin-left:36pt;margin-top:36pt;width:136.05pt;height:39.7pt;z-index:-251656192;mso-position-horizontal-relative:page;mso-position-vertical-relative:page;mso-width-relative:margin;mso-height-relative:margin" coordsize="1807,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">
                <v:rect id="AutoShape 131" o:spid="_x0000_s1027" style="position:absolute;width:1807;height: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A9osAA&#10;AADbAAAADwAAAGRycy9kb3ducmV2LnhtbERPy4rCMBTdD/gP4QpuBk3HhUg1ighiEUGmPtaX5toW&#10;m5vaZNr692Yx4PJw3st1byrRUuNKywp+JhEI4szqknMFl/NuPAfhPLLGyjIpeJGD9WrwtcRY245/&#10;qU19LkIIuxgVFN7XsZQuK8igm9iaOHB32xj0ATa51A12IdxUchpFM2mw5NBQYE3bgrJH+mcUdNmp&#10;vZ2Pe3n6viWWn8lzm14PSo2G/WYBwlPvP+J/d6IVTMP68CX8AL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WA9osAAAADbAAAADwAAAAAAAAAAAAAAAACYAgAAZHJzL2Rvd25y&#10;ZXYueG1sUEsFBgAAAAAEAAQA9QAAAIUDAAAAAA==&#10;" filled="f" stroked="f">
                  <o:lock v:ext="edit" aspectratio="t" text="t"/>
                </v:rect>
                <v:shape id="Freeform 21" o:spid="_x0000_s1028" style="position:absolute;top:272;width:184;height:245;visibility:visible;mso-wrap-style:square;v-text-anchor:top" coordsize="78,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WSdsQA&#10;AADbAAAADwAAAGRycy9kb3ducmV2LnhtbESPQWvCQBSE70L/w/IKvdWNKVSJriKCIBQFNaLeXrOv&#10;SXD3bchuNf33rlDwOMzMN8xk1lkjrtT62rGCQT8BQVw4XXOpIN8v30cgfEDWaByTgj/yMJu+9CaY&#10;aXfjLV13oRQRwj5DBVUITSalLyqy6PuuIY7ej2sthijbUuoWbxFujUyT5FNarDkuVNjQoqLisvu1&#10;CtZDczosNh9f2yMtzTldfbuch0q9vXbzMYhAXXiG/9srrSAdwONL/AF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lknbEAAAA2wAAAA8AAAAAAAAAAAAAAAAAmAIAAGRycy9k&#10;b3ducmV2LnhtbFBLBQYAAAAABAAEAPUAAACJAwAAAAA=&#10;" path="m56,57v,13,-5,30,-21,30c28,87,23,83,23,75,23,60,45,57,56,57xm78,101v,-70,,-70,,-70c78,7,63,,42,,21,,4,8,4,31v23,,23,,23,c27,21,32,16,42,16v11,,14,8,14,18c56,44,56,44,56,44,33,45,,48,,78v,16,14,26,30,26c41,104,51,100,56,90v,,,,,c56,101,56,101,56,101r22,xe" stroked="f">
                  <v:path arrowok="t" o:connecttype="custom" o:connectlocs="132,134;83,205;54,177;132,134;184,238;184,73;99,0;9,73;64,73;99,38;132,80;132,104;0,184;71,245;132,212;132,212;132,238;184,238" o:connectangles="0,0,0,0,0,0,0,0,0,0,0,0,0,0,0,0,0,0"/>
                  <o:lock v:ext="edit" verticies="t"/>
                </v:shape>
                <v:shape id="Freeform 22" o:spid="_x0000_s1029" style="position:absolute;left:208;top:272;width:198;height:245;visibility:visible;mso-wrap-style:square;v-text-anchor:top" coordsize="84,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Bd8IA&#10;AADbAAAADwAAAGRycy9kb3ducmV2LnhtbESPT4vCMBTE74LfITzBm6b2INJtFBGE3YPg312Pj+Zt&#10;W2xeShNr9ttvBMHjMDO/YfJVMI3oqXO1ZQWzaQKCuLC65lLB+bSdLEA4j6yxsUwK/sjBajkc5Jhp&#10;++AD9Udfighhl6GCyvs2k9IVFRl0U9sSR+/XdgZ9lF0pdYePCDeNTJNkLg3WHBcqbGlTUXE73o2C&#10;YKlf66/rfd/sfr4v113YY3FQajwK6w8QnoJ/h1/tT60gTeH5Jf4A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EkF3wgAAANsAAAAPAAAAAAAAAAAAAAAAAJgCAABkcnMvZG93&#10;bnJldi54bWxQSwUGAAAAAAQABAD1AAAAhwMAAAAA&#10;" path="m59,36c59,26,56,16,44,16,29,16,25,31,25,43v,25,15,44,41,44c72,87,77,87,83,85v,14,,14,,14c73,102,63,104,54,104,18,104,,82,,47,,18,16,,46,,70,,84,11,84,36r-25,xe" stroked="f">
                  <v:path arrowok="t" o:connecttype="custom" o:connectlocs="139,85;104,38;59,101;156,205;196,200;196,233;127,245;0,111;108,0;198,85;139,85" o:connectangles="0,0,0,0,0,0,0,0,0,0,0"/>
                </v:shape>
                <v:shape id="Freeform 23" o:spid="_x0000_s1030" style="position:absolute;left:418;top:272;width:199;height:245;visibility:visible;mso-wrap-style:square;v-text-anchor:top" coordsize="84,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7k7MQA&#10;AADbAAAADwAAAGRycy9kb3ducmV2LnhtbESPT2vCQBTE74LfYXmF3nRTC0Wiq4gg6CEQtX88PrLP&#10;JJh9G7KbZPvtu4VCj8PM/IZZb4NpxECdqy0reJknIIgLq2suFbxfD7MlCOeRNTaWScE3OdhuppM1&#10;ptqOfKbh4ksRIexSVFB536ZSuqIig25uW+Lo3W1n0EfZlVJ3OEa4aeQiSd6kwZrjQoUt7SsqHpfe&#10;KAiWhp0+3fq8yb4+P25ZyLE4K/X8FHYrEJ6C/w//tY9aweIVfr/EH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e5OzEAAAA2wAAAA8AAAAAAAAAAAAAAAAAmAIAAGRycy9k&#10;b3ducmV2LnhtbFBLBQYAAAAABAAEAPUAAACJAwAAAAA=&#10;" path="m59,36c59,26,56,16,44,16,29,16,25,31,25,43v,25,15,44,41,44c72,87,77,87,83,85v,14,,14,,14c73,102,64,104,54,104,18,104,,82,,47,,18,16,,46,,70,,84,11,84,36r-25,xe" stroked="f">
                  <v:path arrowok="t" o:connecttype="custom" o:connectlocs="140,85;104,38;59,101;156,205;197,200;197,233;128,245;0,111;109,0;199,85;140,85" o:connectangles="0,0,0,0,0,0,0,0,0,0,0"/>
                </v:shape>
                <v:shape id="Freeform 24" o:spid="_x0000_s1031" style="position:absolute;left:635;top:272;width:189;height:245;visibility:visible;mso-wrap-style:square;v-text-anchor:top" coordsize="80,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vsIA&#10;AADbAAAADwAAAGRycy9kb3ducmV2LnhtbESPS4sCMRCE7wv+h9DC3taMIsMyGkXEXbytbzw2k54H&#10;TjrjJOrorzfCgseiqr6ixtPWVOJKjSstK+j3IhDEqdUl5wp225+vbxDOI2usLJOCOzmYTjofY0y0&#10;vfGarhufiwBhl6CCwvs6kdKlBRl0PVsTBy+zjUEfZJNL3eAtwE0lB1EUS4Mlh4UCa5oXlJ42F6Pg&#10;92+XHR77VeyO5eJEjs/ZEmOlPrvtbATCU+vf4f/2UisYDOH1JfwAOX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c0a+wgAAANsAAAAPAAAAAAAAAAAAAAAAAJgCAABkcnMvZG93&#10;bnJldi54bWxQSwUGAAAAAAQABAD1AAAAhwMAAAAA&#10;" path="m58,32v-36,,-36,,-36,c23,22,31,14,41,14v10,,17,7,17,18xm80,46v,-6,,-6,,-6c80,16,68,,42,,13,,,18,,46v,33,14,58,50,58c59,104,69,103,78,100v,-16,,-16,,-16c72,86,65,87,59,87,36,87,21,67,21,46r59,xe" stroked="f">
                  <v:path arrowok="t" o:connecttype="custom" o:connectlocs="137,75;52,75;97,33;137,75;189,108;189,94;99,0;0,108;118,245;184,236;184,198;139,205;50,108;189,108" o:connectangles="0,0,0,0,0,0,0,0,0,0,0,0,0,0"/>
                  <o:lock v:ext="edit" verticies="t"/>
                </v:shape>
                <v:shape id="Freeform 25" o:spid="_x0000_s1032" style="position:absolute;left:853;top:272;width:189;height:238;visibility:visible;mso-wrap-style:square;v-text-anchor:top" coordsize="8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IzScQA&#10;AADbAAAADwAAAGRycy9kb3ducmV2LnhtbESP3WoCMRSE7wt9h3AK3tWkYkW2m5VSK6ggRdt6fdic&#10;/aGbk2UT3e3bG0HwcpiZb5h0MdhGnKnztWMNL2MFgjh3puZSw8/36nkOwgdkg41j0vBPHhbZ40OK&#10;iXE97+l8CKWIEPYJaqhCaBMpfV6RRT92LXH0CtdZDFF2pTQd9hFuGzlRaiYt1hwXKmzpo6L873Cy&#10;GvrfJX0V8+VRFbuj3JRb1U73n1qPnob3NxCBhnAP39pro2HyCtcv8Qf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CM0nEAAAA2wAAAA8AAAAAAAAAAAAAAAAAmAIAAGRycy9k&#10;b3ducmV2LnhtbFBLBQYAAAAABAAEAPUAAACJAwAAAAA=&#10;" path="m57,101v,-56,,-56,,-56c57,40,57,27,53,23,52,22,49,21,47,21,30,21,23,45,23,58v,43,,43,,43c,101,,101,,101,,2,,2,,2v23,,23,,23,c23,20,23,20,23,20v1,,1,,1,c29,8,39,,53,,72,,80,15,80,32v,69,,69,,69l57,101xe" stroked="f">
                  <v:path arrowok="t" o:connecttype="custom" o:connectlocs="135,238;135,106;125,54;111,49;54,137;54,238;0,238;0,5;54,5;54,47;57,47;125,0;189,75;189,238;135,238" o:connectangles="0,0,0,0,0,0,0,0,0,0,0,0,0,0,0"/>
                </v:shape>
                <v:shape id="Freeform 26" o:spid="_x0000_s1033" style="position:absolute;left:1056;top:198;width:170;height:319;visibility:visible;mso-wrap-style:square;v-text-anchor:top" coordsize="72,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ipUsQA&#10;AADbAAAADwAAAGRycy9kb3ducmV2LnhtbESPzWvCQBTE74X+D8sreKubekgluooGCiJeGj/Oz+wz&#10;CWbfxuzmw/++Wyj0OMzMb5jlejS16Kl1lWUFH9MIBHFudcWFgtPx630OwnlkjbVlUvAkB+vV68sS&#10;E20H/qY+84UIEHYJKii9bxIpXV6SQTe1DXHwbrY16INsC6lbHALc1HIWRbE0WHFYKLGhtKT8nnVG&#10;QZVml9Ttrpf9I912n/XhrK+Ps1KTt3GzAOFp9P/hv/ZOK5jF8Psl/A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4qVLEAAAA2wAAAA8AAAAAAAAAAAAAAAAAmAIAAGRycy9k&#10;b3ducmV2LnhtbFBLBQYAAAAABAAEAPUAAACJAwAAAAA=&#10;" path="m42,49v,47,,47,,47c42,108,44,118,58,118v4,,7,,11,-1c69,133,69,133,69,133v-6,1,-13,2,-19,2c30,135,19,128,19,107v,-58,,-58,,-58c,49,,49,,49,,33,,33,,33v19,,19,,19,c19,9,19,9,19,9,42,,42,,42,v,33,,33,,33c72,33,72,33,72,33v,16,,16,,16l42,49xe" stroked="f">
                  <v:path arrowok="t" o:connecttype="custom" o:connectlocs="99,116;99,227;137,279;163,276;163,314;118,319;45,253;45,116;0,116;0,78;45,78;45,21;99,0;99,78;170,78;170,116;99,116" o:connectangles="0,0,0,0,0,0,0,0,0,0,0,0,0,0,0,0,0"/>
                </v:shape>
                <v:shape id="Freeform 27" o:spid="_x0000_s1034" style="position:absolute;left:1250;top:276;width:189;height:241;visibility:visible;mso-wrap-style:square;v-text-anchor:top" coordsize="8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6YpsEA&#10;AADbAAAADwAAAGRycy9kb3ducmV2LnhtbESPT4vCMBTE74LfITzBi2iqgko1igirwp78e342z7bY&#10;vHSbWLvffrMgeBxm5jfMYtWYQtRUudyyguEgAkGcWJ1zquB8+urPQDiPrLGwTAp+ycFq2W4tMNb2&#10;xQeqjz4VAcIuRgWZ92UspUsyMugGtiQO3t1WBn2QVSp1ha8AN4UcRdFEGsw5LGRY0iaj5HF8GgW3&#10;ZLy13/V1M2S6XyZT3aOfHSnV7TTrOQhPjf+E3+29VjCawv+X8AP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umKbBAAAA2wAAAA8AAAAAAAAAAAAAAAAAmAIAAGRycy9kb3du&#10;cmV2LnhtbFBLBQYAAAAABAAEAPUAAACGAwAAAAA=&#10;" path="m57,99v,-18,,-18,,-18c57,81,57,81,57,81,51,93,41,102,27,102,8,102,,86,,69,,,,,,,23,,23,,23,v,57,,57,,57c23,62,23,74,27,78v2,2,4,2,7,2c50,80,57,56,57,43,57,,57,,57,,80,,80,,80,v,99,,99,,99l57,99xe" stroked="f">
                  <v:path arrowok="t" o:connecttype="custom" o:connectlocs="135,234;135,191;135,191;64,241;0,163;0,0;54,0;54,135;64,184;80,189;135,102;135,0;189,0;189,234;135,234" o:connectangles="0,0,0,0,0,0,0,0,0,0,0,0,0,0,0"/>
                </v:shape>
                <v:shape id="Freeform 28" o:spid="_x0000_s1035" style="position:absolute;left:1474;top:272;width:132;height:238;visibility:visible;mso-wrap-style:square;v-text-anchor:top" coordsize="56,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jpp8EA&#10;AADbAAAADwAAAGRycy9kb3ducmV2LnhtbERPzYrCMBC+C75DGMGbpnpw12qUIigLWwSrDzA2Y1tt&#10;JrXJanef3hwWPH58/8t1Z2rxoNZVlhVMxhEI4tzqigsFp+N29AnCeWSNtWVS8EsO1qt+b4mxtk8+&#10;0CPzhQgh7GJUUHrfxFK6vCSDbmwb4sBdbGvQB9gWUrf4DOGmltMomkmDFYeGEhvalJTfsh+j4Du5&#10;nefVfkdpmm522d1ck4/Dn1LDQZcsQHjq/Fv87/7SCqZhbPgSfo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I6afBAAAA2wAAAA8AAAAAAAAAAAAAAAAAmAIAAGRycy9kb3du&#10;cmV2LnhtbFBLBQYAAAAABAAEAPUAAACGAwAAAAA=&#10;" path="m23,58v,43,,43,,43c,101,,101,,101,,2,,2,,2v23,,23,,23,c23,20,23,20,23,20v1,,1,,1,c31,6,39,,56,v,24,,24,,24c32,24,23,34,23,58xe" stroked="f">
                  <v:path arrowok="t" o:connecttype="custom" o:connectlocs="54,137;54,238;0,238;0,5;54,5;54,47;57,47;132,0;132,57;54,137" o:connectangles="0,0,0,0,0,0,0,0,0,0"/>
                </v:shape>
                <v:shape id="Freeform 29" o:spid="_x0000_s1036" style="position:absolute;left:1618;top:272;width:189;height:245;visibility:visible;mso-wrap-style:square;v-text-anchor:top" coordsize="80,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LpIMMA&#10;AADbAAAADwAAAGRycy9kb3ducmV2LnhtbESPS4sCMRCE74L/IbTgTTN6GHZHo4ioeHPXFx6bSc8D&#10;J51xEnXcX79ZWPBYVNVX1HTemko8qHGlZQWjYQSCOLW65FzB8bAefIBwHlljZZkUvMjBfNbtTDHR&#10;9snf9Nj7XAQIuwQVFN7XiZQuLcigG9qaOHiZbQz6IJtc6gafAW4qOY6iWBosOSwUWNOyoPS6vxsF&#10;m90xO/+cvmJ3KVdXcnzLthgr1e+1iwkIT61/h//bW61g/Al/X8IP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LpIMMAAADbAAAADwAAAAAAAAAAAAAAAACYAgAAZHJzL2Rv&#10;d25yZXYueG1sUEsFBgAAAAAEAAQA9QAAAIgDAAAAAA==&#10;" path="m58,32v-36,,-36,,-36,c23,22,30,14,41,14v10,,17,7,17,18xm80,46v,-6,,-6,,-6c80,16,68,,42,,13,,,18,,46v,33,14,58,50,58c59,104,69,103,78,100v,-16,,-16,,-16c72,86,65,87,59,87,36,87,21,67,21,46r59,xe" stroked="f">
                  <v:path arrowok="t" o:connecttype="custom" o:connectlocs="137,75;52,75;97,33;137,75;189,108;189,94;99,0;0,108;118,245;184,236;184,198;139,205;50,108;189,108" o:connectangles="0,0,0,0,0,0,0,0,0,0,0,0,0,0"/>
                  <o:lock v:ext="edit" verticies="t"/>
                </v:shape>
                <v:shape id="Freeform 30" o:spid="_x0000_s1037" style="position:absolute;left:1056;width:170;height:175;visibility:visible;mso-wrap-style:square;v-text-anchor:top" coordsize="7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XIksAA&#10;AADbAAAADwAAAGRycy9kb3ducmV2LnhtbERPyWrDMBC9B/oPYgq9JVIa6jpOZBMKgR5bJ9Dr1Jra&#10;JtbIWIqXv68OhR4fbz8Ws+3ESINvHWvYbhQI4sqZlmsN18t5nYLwAdlg55g0LOShyB9WR8yMm/iT&#10;xjLUIoawz1BDE0KfSemrhiz6jeuJI/fjBoshwqGWZsAphttOPiuVSIstx4YGe3prqLqVd6tBld93&#10;475csiz77curSj/KZH/S+ulxPh1ABJrDv/jP/W407OL6+CX+AJ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9XIksAAAADbAAAADwAAAAAAAAAAAAAAAACYAgAAZHJzL2Rvd25y&#10;ZXYueG1sUEsFBgAAAAAEAAQA9QAAAIUDAAAAAA==&#10;" path="m,c,2,,2,,2,,16,,16,,16v,,46,18,53,21c46,40,,57,,57,,74,,74,,74,72,44,72,44,72,44v,-15,,-15,,-15l,xe" fillcolor="#a13" stroked="f">
                  <v:path arrowok="t" o:connecttype="custom" o:connectlocs="0,0;0,5;0,38;125,88;0,135;0,175;170,104;170,69;0,0" o:connectangles="0,0,0,0,0,0,0,0,0"/>
                </v:shape>
                <w10:wrap anchorx="page" anchory="page"/>
              </v:group>
            </w:pict>
          </mc:Fallback>
        </mc:AlternateContent>
      </w:r>
    </w:p>
    <w:p w:rsidR="0088137C" w:rsidRDefault="00EA00E7" w:rsidP="0088137C">
      <w:pPr>
        <w:ind w:right="1189"/>
      </w:pPr>
      <w:r w:rsidRPr="00CB1DF0">
        <w:rPr>
          <w:noProof/>
        </w:rPr>
        <mc:AlternateContent>
          <mc:Choice Requires="wpg">
            <w:drawing>
              <wp:anchor distT="0" distB="0" distL="114300" distR="114300" simplePos="0" relativeHeight="251661312" behindDoc="0" locked="0" layoutInCell="1" allowOverlap="1" wp14:anchorId="71C3F179" wp14:editId="0513B0BD">
                <wp:simplePos x="0" y="0"/>
                <wp:positionH relativeFrom="page">
                  <wp:posOffset>3811270</wp:posOffset>
                </wp:positionH>
                <wp:positionV relativeFrom="page">
                  <wp:posOffset>844550</wp:posOffset>
                </wp:positionV>
                <wp:extent cx="3520440" cy="161925"/>
                <wp:effectExtent l="0" t="0" r="10160" b="0"/>
                <wp:wrapNone/>
                <wp:docPr id="31"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520440" cy="161925"/>
                          <a:chOff x="-2" y="0"/>
                          <a:chExt cx="3673" cy="170"/>
                        </a:xfrm>
                      </wpg:grpSpPr>
                      <wps:wsp>
                        <wps:cNvPr id="32" name="AutoShape 57"/>
                        <wps:cNvSpPr>
                          <a:spLocks noChangeAspect="1" noChangeArrowheads="1" noTextEdit="1"/>
                        </wps:cNvSpPr>
                        <wps:spPr bwMode="auto">
                          <a:xfrm>
                            <a:off x="0" y="0"/>
                            <a:ext cx="3671" cy="17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2" y="9"/>
                            <a:ext cx="73" cy="123"/>
                          </a:xfrm>
                          <a:custGeom>
                            <a:avLst/>
                            <a:gdLst>
                              <a:gd name="T0" fmla="*/ 1 w 31"/>
                              <a:gd name="T1" fmla="*/ 45 h 52"/>
                              <a:gd name="T2" fmla="*/ 13 w 31"/>
                              <a:gd name="T3" fmla="*/ 48 h 52"/>
                              <a:gd name="T4" fmla="*/ 24 w 31"/>
                              <a:gd name="T5" fmla="*/ 39 h 52"/>
                              <a:gd name="T6" fmla="*/ 16 w 31"/>
                              <a:gd name="T7" fmla="*/ 29 h 52"/>
                              <a:gd name="T8" fmla="*/ 11 w 31"/>
                              <a:gd name="T9" fmla="*/ 26 h 52"/>
                              <a:gd name="T10" fmla="*/ 0 w 31"/>
                              <a:gd name="T11" fmla="*/ 13 h 52"/>
                              <a:gd name="T12" fmla="*/ 17 w 31"/>
                              <a:gd name="T13" fmla="*/ 0 h 52"/>
                              <a:gd name="T14" fmla="*/ 27 w 31"/>
                              <a:gd name="T15" fmla="*/ 1 h 52"/>
                              <a:gd name="T16" fmla="*/ 27 w 31"/>
                              <a:gd name="T17" fmla="*/ 7 h 52"/>
                              <a:gd name="T18" fmla="*/ 16 w 31"/>
                              <a:gd name="T19" fmla="*/ 5 h 52"/>
                              <a:gd name="T20" fmla="*/ 7 w 31"/>
                              <a:gd name="T21" fmla="*/ 12 h 52"/>
                              <a:gd name="T22" fmla="*/ 15 w 31"/>
                              <a:gd name="T23" fmla="*/ 21 h 52"/>
                              <a:gd name="T24" fmla="*/ 20 w 31"/>
                              <a:gd name="T25" fmla="*/ 24 h 52"/>
                              <a:gd name="T26" fmla="*/ 31 w 31"/>
                              <a:gd name="T27" fmla="*/ 38 h 52"/>
                              <a:gd name="T28" fmla="*/ 13 w 31"/>
                              <a:gd name="T29" fmla="*/ 52 h 52"/>
                              <a:gd name="T30" fmla="*/ 1 w 31"/>
                              <a:gd name="T31" fmla="*/ 51 h 52"/>
                              <a:gd name="T32" fmla="*/ 1 w 31"/>
                              <a:gd name="T33" fmla="*/ 45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1" h="52">
                                <a:moveTo>
                                  <a:pt x="1" y="45"/>
                                </a:moveTo>
                                <a:cubicBezTo>
                                  <a:pt x="5" y="47"/>
                                  <a:pt x="9" y="48"/>
                                  <a:pt x="13" y="48"/>
                                </a:cubicBezTo>
                                <a:cubicBezTo>
                                  <a:pt x="19" y="48"/>
                                  <a:pt x="24" y="45"/>
                                  <a:pt x="24" y="39"/>
                                </a:cubicBezTo>
                                <a:cubicBezTo>
                                  <a:pt x="24" y="33"/>
                                  <a:pt x="20" y="31"/>
                                  <a:pt x="16" y="29"/>
                                </a:cubicBezTo>
                                <a:cubicBezTo>
                                  <a:pt x="11" y="26"/>
                                  <a:pt x="11" y="26"/>
                                  <a:pt x="11" y="26"/>
                                </a:cubicBezTo>
                                <a:cubicBezTo>
                                  <a:pt x="6" y="23"/>
                                  <a:pt x="0" y="20"/>
                                  <a:pt x="0" y="13"/>
                                </a:cubicBezTo>
                                <a:cubicBezTo>
                                  <a:pt x="0" y="3"/>
                                  <a:pt x="8" y="0"/>
                                  <a:pt x="17" y="0"/>
                                </a:cubicBezTo>
                                <a:cubicBezTo>
                                  <a:pt x="20" y="0"/>
                                  <a:pt x="24" y="0"/>
                                  <a:pt x="27" y="1"/>
                                </a:cubicBezTo>
                                <a:cubicBezTo>
                                  <a:pt x="27" y="7"/>
                                  <a:pt x="27" y="7"/>
                                  <a:pt x="27" y="7"/>
                                </a:cubicBezTo>
                                <a:cubicBezTo>
                                  <a:pt x="24" y="5"/>
                                  <a:pt x="20" y="5"/>
                                  <a:pt x="16" y="5"/>
                                </a:cubicBezTo>
                                <a:cubicBezTo>
                                  <a:pt x="11" y="5"/>
                                  <a:pt x="7" y="7"/>
                                  <a:pt x="7" y="12"/>
                                </a:cubicBezTo>
                                <a:cubicBezTo>
                                  <a:pt x="7" y="17"/>
                                  <a:pt x="12" y="19"/>
                                  <a:pt x="15" y="21"/>
                                </a:cubicBezTo>
                                <a:cubicBezTo>
                                  <a:pt x="20" y="24"/>
                                  <a:pt x="20" y="24"/>
                                  <a:pt x="20" y="24"/>
                                </a:cubicBezTo>
                                <a:cubicBezTo>
                                  <a:pt x="26" y="27"/>
                                  <a:pt x="31" y="30"/>
                                  <a:pt x="31" y="38"/>
                                </a:cubicBezTo>
                                <a:cubicBezTo>
                                  <a:pt x="31" y="49"/>
                                  <a:pt x="22" y="52"/>
                                  <a:pt x="13" y="52"/>
                                </a:cubicBezTo>
                                <a:cubicBezTo>
                                  <a:pt x="9" y="52"/>
                                  <a:pt x="5" y="52"/>
                                  <a:pt x="1" y="51"/>
                                </a:cubicBezTo>
                                <a:lnTo>
                                  <a:pt x="1" y="45"/>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80" y="21"/>
                            <a:ext cx="48" cy="111"/>
                          </a:xfrm>
                          <a:custGeom>
                            <a:avLst/>
                            <a:gdLst>
                              <a:gd name="T0" fmla="*/ 20 w 20"/>
                              <a:gd name="T1" fmla="*/ 47 h 47"/>
                              <a:gd name="T2" fmla="*/ 15 w 20"/>
                              <a:gd name="T3" fmla="*/ 47 h 47"/>
                              <a:gd name="T4" fmla="*/ 6 w 20"/>
                              <a:gd name="T5" fmla="*/ 38 h 47"/>
                              <a:gd name="T6" fmla="*/ 6 w 20"/>
                              <a:gd name="T7" fmla="*/ 16 h 47"/>
                              <a:gd name="T8" fmla="*/ 0 w 20"/>
                              <a:gd name="T9" fmla="*/ 16 h 47"/>
                              <a:gd name="T10" fmla="*/ 0 w 20"/>
                              <a:gd name="T11" fmla="*/ 11 h 47"/>
                              <a:gd name="T12" fmla="*/ 6 w 20"/>
                              <a:gd name="T13" fmla="*/ 11 h 47"/>
                              <a:gd name="T14" fmla="*/ 6 w 20"/>
                              <a:gd name="T15" fmla="*/ 3 h 47"/>
                              <a:gd name="T16" fmla="*/ 11 w 20"/>
                              <a:gd name="T17" fmla="*/ 0 h 47"/>
                              <a:gd name="T18" fmla="*/ 11 w 20"/>
                              <a:gd name="T19" fmla="*/ 11 h 47"/>
                              <a:gd name="T20" fmla="*/ 20 w 20"/>
                              <a:gd name="T21" fmla="*/ 11 h 47"/>
                              <a:gd name="T22" fmla="*/ 20 w 20"/>
                              <a:gd name="T23" fmla="*/ 16 h 47"/>
                              <a:gd name="T24" fmla="*/ 11 w 20"/>
                              <a:gd name="T25" fmla="*/ 16 h 47"/>
                              <a:gd name="T26" fmla="*/ 11 w 20"/>
                              <a:gd name="T27" fmla="*/ 37 h 47"/>
                              <a:gd name="T28" fmla="*/ 16 w 20"/>
                              <a:gd name="T29" fmla="*/ 43 h 47"/>
                              <a:gd name="T30" fmla="*/ 20 w 20"/>
                              <a:gd name="T31" fmla="*/ 43 h 47"/>
                              <a:gd name="T32" fmla="*/ 20 w 20"/>
                              <a:gd name="T33" fmla="*/ 47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0" h="47">
                                <a:moveTo>
                                  <a:pt x="20" y="47"/>
                                </a:moveTo>
                                <a:cubicBezTo>
                                  <a:pt x="18" y="47"/>
                                  <a:pt x="17" y="47"/>
                                  <a:pt x="15" y="47"/>
                                </a:cubicBezTo>
                                <a:cubicBezTo>
                                  <a:pt x="9" y="47"/>
                                  <a:pt x="6" y="45"/>
                                  <a:pt x="6" y="38"/>
                                </a:cubicBezTo>
                                <a:cubicBezTo>
                                  <a:pt x="6" y="16"/>
                                  <a:pt x="6" y="16"/>
                                  <a:pt x="6" y="16"/>
                                </a:cubicBezTo>
                                <a:cubicBezTo>
                                  <a:pt x="0" y="16"/>
                                  <a:pt x="0" y="16"/>
                                  <a:pt x="0" y="16"/>
                                </a:cubicBezTo>
                                <a:cubicBezTo>
                                  <a:pt x="0" y="11"/>
                                  <a:pt x="0" y="11"/>
                                  <a:pt x="0" y="11"/>
                                </a:cubicBezTo>
                                <a:cubicBezTo>
                                  <a:pt x="6" y="11"/>
                                  <a:pt x="6" y="11"/>
                                  <a:pt x="6" y="11"/>
                                </a:cubicBezTo>
                                <a:cubicBezTo>
                                  <a:pt x="6" y="3"/>
                                  <a:pt x="6" y="3"/>
                                  <a:pt x="6" y="3"/>
                                </a:cubicBezTo>
                                <a:cubicBezTo>
                                  <a:pt x="11" y="0"/>
                                  <a:pt x="11" y="0"/>
                                  <a:pt x="11" y="0"/>
                                </a:cubicBezTo>
                                <a:cubicBezTo>
                                  <a:pt x="11" y="11"/>
                                  <a:pt x="11" y="11"/>
                                  <a:pt x="11" y="11"/>
                                </a:cubicBezTo>
                                <a:cubicBezTo>
                                  <a:pt x="20" y="11"/>
                                  <a:pt x="20" y="11"/>
                                  <a:pt x="20" y="11"/>
                                </a:cubicBezTo>
                                <a:cubicBezTo>
                                  <a:pt x="20" y="16"/>
                                  <a:pt x="20" y="16"/>
                                  <a:pt x="20" y="16"/>
                                </a:cubicBezTo>
                                <a:cubicBezTo>
                                  <a:pt x="11" y="16"/>
                                  <a:pt x="11" y="16"/>
                                  <a:pt x="11" y="16"/>
                                </a:cubicBezTo>
                                <a:cubicBezTo>
                                  <a:pt x="11" y="37"/>
                                  <a:pt x="11" y="37"/>
                                  <a:pt x="11" y="37"/>
                                </a:cubicBezTo>
                                <a:cubicBezTo>
                                  <a:pt x="11" y="41"/>
                                  <a:pt x="12" y="43"/>
                                  <a:pt x="16" y="43"/>
                                </a:cubicBezTo>
                                <a:cubicBezTo>
                                  <a:pt x="18" y="43"/>
                                  <a:pt x="19" y="43"/>
                                  <a:pt x="20" y="43"/>
                                </a:cubicBezTo>
                                <a:lnTo>
                                  <a:pt x="20" y="47"/>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5" name="Freeform 35"/>
                        <wps:cNvSpPr>
                          <a:spLocks/>
                        </wps:cNvSpPr>
                        <wps:spPr bwMode="auto">
                          <a:xfrm>
                            <a:off x="144" y="47"/>
                            <a:ext cx="40" cy="85"/>
                          </a:xfrm>
                          <a:custGeom>
                            <a:avLst/>
                            <a:gdLst>
                              <a:gd name="T0" fmla="*/ 0 w 17"/>
                              <a:gd name="T1" fmla="*/ 36 h 36"/>
                              <a:gd name="T2" fmla="*/ 0 w 17"/>
                              <a:gd name="T3" fmla="*/ 0 h 36"/>
                              <a:gd name="T4" fmla="*/ 5 w 17"/>
                              <a:gd name="T5" fmla="*/ 0 h 36"/>
                              <a:gd name="T6" fmla="*/ 5 w 17"/>
                              <a:gd name="T7" fmla="*/ 7 h 36"/>
                              <a:gd name="T8" fmla="*/ 5 w 17"/>
                              <a:gd name="T9" fmla="*/ 7 h 36"/>
                              <a:gd name="T10" fmla="*/ 17 w 17"/>
                              <a:gd name="T11" fmla="*/ 0 h 36"/>
                              <a:gd name="T12" fmla="*/ 17 w 17"/>
                              <a:gd name="T13" fmla="*/ 5 h 36"/>
                              <a:gd name="T14" fmla="*/ 5 w 17"/>
                              <a:gd name="T15" fmla="*/ 21 h 36"/>
                              <a:gd name="T16" fmla="*/ 5 w 17"/>
                              <a:gd name="T17" fmla="*/ 36 h 36"/>
                              <a:gd name="T18" fmla="*/ 0 w 17"/>
                              <a:gd name="T19" fmla="*/ 36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7" h="36">
                                <a:moveTo>
                                  <a:pt x="0" y="36"/>
                                </a:moveTo>
                                <a:cubicBezTo>
                                  <a:pt x="0" y="0"/>
                                  <a:pt x="0" y="0"/>
                                  <a:pt x="0" y="0"/>
                                </a:cubicBezTo>
                                <a:cubicBezTo>
                                  <a:pt x="5" y="0"/>
                                  <a:pt x="5" y="0"/>
                                  <a:pt x="5" y="0"/>
                                </a:cubicBezTo>
                                <a:cubicBezTo>
                                  <a:pt x="5" y="7"/>
                                  <a:pt x="5" y="7"/>
                                  <a:pt x="5" y="7"/>
                                </a:cubicBezTo>
                                <a:cubicBezTo>
                                  <a:pt x="5" y="7"/>
                                  <a:pt x="5" y="7"/>
                                  <a:pt x="5" y="7"/>
                                </a:cubicBezTo>
                                <a:cubicBezTo>
                                  <a:pt x="7" y="2"/>
                                  <a:pt x="11" y="0"/>
                                  <a:pt x="17" y="0"/>
                                </a:cubicBezTo>
                                <a:cubicBezTo>
                                  <a:pt x="17" y="5"/>
                                  <a:pt x="17" y="5"/>
                                  <a:pt x="17" y="5"/>
                                </a:cubicBezTo>
                                <a:cubicBezTo>
                                  <a:pt x="8" y="5"/>
                                  <a:pt x="5" y="13"/>
                                  <a:pt x="5" y="21"/>
                                </a:cubicBezTo>
                                <a:cubicBezTo>
                                  <a:pt x="5" y="36"/>
                                  <a:pt x="5" y="36"/>
                                  <a:pt x="5" y="36"/>
                                </a:cubicBezTo>
                                <a:lnTo>
                                  <a:pt x="0" y="36"/>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6" name="Freeform 36"/>
                        <wps:cNvSpPr>
                          <a:spLocks noEditPoints="1"/>
                        </wps:cNvSpPr>
                        <wps:spPr bwMode="auto">
                          <a:xfrm>
                            <a:off x="191" y="47"/>
                            <a:ext cx="59" cy="85"/>
                          </a:xfrm>
                          <a:custGeom>
                            <a:avLst/>
                            <a:gdLst>
                              <a:gd name="T0" fmla="*/ 20 w 25"/>
                              <a:gd name="T1" fmla="*/ 36 h 36"/>
                              <a:gd name="T2" fmla="*/ 20 w 25"/>
                              <a:gd name="T3" fmla="*/ 31 h 36"/>
                              <a:gd name="T4" fmla="*/ 20 w 25"/>
                              <a:gd name="T5" fmla="*/ 31 h 36"/>
                              <a:gd name="T6" fmla="*/ 9 w 25"/>
                              <a:gd name="T7" fmla="*/ 36 h 36"/>
                              <a:gd name="T8" fmla="*/ 0 w 25"/>
                              <a:gd name="T9" fmla="*/ 27 h 36"/>
                              <a:gd name="T10" fmla="*/ 20 w 25"/>
                              <a:gd name="T11" fmla="*/ 15 h 36"/>
                              <a:gd name="T12" fmla="*/ 20 w 25"/>
                              <a:gd name="T13" fmla="*/ 15 h 36"/>
                              <a:gd name="T14" fmla="*/ 13 w 25"/>
                              <a:gd name="T15" fmla="*/ 4 h 36"/>
                              <a:gd name="T16" fmla="*/ 6 w 25"/>
                              <a:gd name="T17" fmla="*/ 9 h 36"/>
                              <a:gd name="T18" fmla="*/ 1 w 25"/>
                              <a:gd name="T19" fmla="*/ 9 h 36"/>
                              <a:gd name="T20" fmla="*/ 13 w 25"/>
                              <a:gd name="T21" fmla="*/ 0 h 36"/>
                              <a:gd name="T22" fmla="*/ 25 w 25"/>
                              <a:gd name="T23" fmla="*/ 11 h 36"/>
                              <a:gd name="T24" fmla="*/ 25 w 25"/>
                              <a:gd name="T25" fmla="*/ 36 h 36"/>
                              <a:gd name="T26" fmla="*/ 20 w 25"/>
                              <a:gd name="T27" fmla="*/ 36 h 36"/>
                              <a:gd name="T28" fmla="*/ 17 w 25"/>
                              <a:gd name="T29" fmla="*/ 20 h 36"/>
                              <a:gd name="T30" fmla="*/ 6 w 25"/>
                              <a:gd name="T31" fmla="*/ 27 h 36"/>
                              <a:gd name="T32" fmla="*/ 11 w 25"/>
                              <a:gd name="T33" fmla="*/ 32 h 36"/>
                              <a:gd name="T34" fmla="*/ 19 w 25"/>
                              <a:gd name="T35" fmla="*/ 27 h 36"/>
                              <a:gd name="T36" fmla="*/ 20 w 25"/>
                              <a:gd name="T37" fmla="*/ 20 h 36"/>
                              <a:gd name="T38" fmla="*/ 17 w 25"/>
                              <a:gd name="T39" fmla="*/ 20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 h="36">
                                <a:moveTo>
                                  <a:pt x="20" y="36"/>
                                </a:moveTo>
                                <a:cubicBezTo>
                                  <a:pt x="20" y="31"/>
                                  <a:pt x="20" y="31"/>
                                  <a:pt x="20" y="31"/>
                                </a:cubicBezTo>
                                <a:cubicBezTo>
                                  <a:pt x="20" y="31"/>
                                  <a:pt x="20" y="31"/>
                                  <a:pt x="20" y="31"/>
                                </a:cubicBezTo>
                                <a:cubicBezTo>
                                  <a:pt x="18" y="35"/>
                                  <a:pt x="13" y="36"/>
                                  <a:pt x="9" y="36"/>
                                </a:cubicBezTo>
                                <a:cubicBezTo>
                                  <a:pt x="3" y="36"/>
                                  <a:pt x="0" y="33"/>
                                  <a:pt x="0" y="27"/>
                                </a:cubicBezTo>
                                <a:cubicBezTo>
                                  <a:pt x="0" y="19"/>
                                  <a:pt x="9" y="15"/>
                                  <a:pt x="20" y="15"/>
                                </a:cubicBezTo>
                                <a:cubicBezTo>
                                  <a:pt x="20" y="15"/>
                                  <a:pt x="20" y="15"/>
                                  <a:pt x="20" y="15"/>
                                </a:cubicBezTo>
                                <a:cubicBezTo>
                                  <a:pt x="20" y="9"/>
                                  <a:pt x="20" y="4"/>
                                  <a:pt x="13" y="4"/>
                                </a:cubicBezTo>
                                <a:cubicBezTo>
                                  <a:pt x="9" y="4"/>
                                  <a:pt x="7" y="5"/>
                                  <a:pt x="6" y="9"/>
                                </a:cubicBezTo>
                                <a:cubicBezTo>
                                  <a:pt x="1" y="9"/>
                                  <a:pt x="1" y="9"/>
                                  <a:pt x="1" y="9"/>
                                </a:cubicBezTo>
                                <a:cubicBezTo>
                                  <a:pt x="1" y="2"/>
                                  <a:pt x="7" y="0"/>
                                  <a:pt x="13" y="0"/>
                                </a:cubicBezTo>
                                <a:cubicBezTo>
                                  <a:pt x="21" y="0"/>
                                  <a:pt x="25" y="3"/>
                                  <a:pt x="25" y="11"/>
                                </a:cubicBezTo>
                                <a:cubicBezTo>
                                  <a:pt x="25" y="36"/>
                                  <a:pt x="25" y="36"/>
                                  <a:pt x="25" y="36"/>
                                </a:cubicBezTo>
                                <a:lnTo>
                                  <a:pt x="20" y="36"/>
                                </a:lnTo>
                                <a:close/>
                                <a:moveTo>
                                  <a:pt x="17" y="20"/>
                                </a:moveTo>
                                <a:cubicBezTo>
                                  <a:pt x="13" y="20"/>
                                  <a:pt x="6" y="21"/>
                                  <a:pt x="6" y="27"/>
                                </a:cubicBezTo>
                                <a:cubicBezTo>
                                  <a:pt x="6" y="30"/>
                                  <a:pt x="8" y="32"/>
                                  <a:pt x="11" y="32"/>
                                </a:cubicBezTo>
                                <a:cubicBezTo>
                                  <a:pt x="14" y="32"/>
                                  <a:pt x="17" y="30"/>
                                  <a:pt x="19" y="27"/>
                                </a:cubicBezTo>
                                <a:cubicBezTo>
                                  <a:pt x="20" y="24"/>
                                  <a:pt x="20" y="23"/>
                                  <a:pt x="20" y="20"/>
                                </a:cubicBezTo>
                                <a:lnTo>
                                  <a:pt x="17" y="20"/>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269" y="21"/>
                            <a:ext cx="48" cy="111"/>
                          </a:xfrm>
                          <a:custGeom>
                            <a:avLst/>
                            <a:gdLst>
                              <a:gd name="T0" fmla="*/ 20 w 20"/>
                              <a:gd name="T1" fmla="*/ 47 h 47"/>
                              <a:gd name="T2" fmla="*/ 15 w 20"/>
                              <a:gd name="T3" fmla="*/ 47 h 47"/>
                              <a:gd name="T4" fmla="*/ 6 w 20"/>
                              <a:gd name="T5" fmla="*/ 38 h 47"/>
                              <a:gd name="T6" fmla="*/ 6 w 20"/>
                              <a:gd name="T7" fmla="*/ 16 h 47"/>
                              <a:gd name="T8" fmla="*/ 0 w 20"/>
                              <a:gd name="T9" fmla="*/ 16 h 47"/>
                              <a:gd name="T10" fmla="*/ 0 w 20"/>
                              <a:gd name="T11" fmla="*/ 11 h 47"/>
                              <a:gd name="T12" fmla="*/ 6 w 20"/>
                              <a:gd name="T13" fmla="*/ 11 h 47"/>
                              <a:gd name="T14" fmla="*/ 6 w 20"/>
                              <a:gd name="T15" fmla="*/ 3 h 47"/>
                              <a:gd name="T16" fmla="*/ 11 w 20"/>
                              <a:gd name="T17" fmla="*/ 0 h 47"/>
                              <a:gd name="T18" fmla="*/ 11 w 20"/>
                              <a:gd name="T19" fmla="*/ 11 h 47"/>
                              <a:gd name="T20" fmla="*/ 20 w 20"/>
                              <a:gd name="T21" fmla="*/ 11 h 47"/>
                              <a:gd name="T22" fmla="*/ 20 w 20"/>
                              <a:gd name="T23" fmla="*/ 16 h 47"/>
                              <a:gd name="T24" fmla="*/ 11 w 20"/>
                              <a:gd name="T25" fmla="*/ 16 h 47"/>
                              <a:gd name="T26" fmla="*/ 11 w 20"/>
                              <a:gd name="T27" fmla="*/ 37 h 47"/>
                              <a:gd name="T28" fmla="*/ 16 w 20"/>
                              <a:gd name="T29" fmla="*/ 43 h 47"/>
                              <a:gd name="T30" fmla="*/ 20 w 20"/>
                              <a:gd name="T31" fmla="*/ 43 h 47"/>
                              <a:gd name="T32" fmla="*/ 20 w 20"/>
                              <a:gd name="T33" fmla="*/ 47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0" h="47">
                                <a:moveTo>
                                  <a:pt x="20" y="47"/>
                                </a:moveTo>
                                <a:cubicBezTo>
                                  <a:pt x="18" y="47"/>
                                  <a:pt x="17" y="47"/>
                                  <a:pt x="15" y="47"/>
                                </a:cubicBezTo>
                                <a:cubicBezTo>
                                  <a:pt x="9" y="47"/>
                                  <a:pt x="6" y="45"/>
                                  <a:pt x="6" y="38"/>
                                </a:cubicBezTo>
                                <a:cubicBezTo>
                                  <a:pt x="6" y="16"/>
                                  <a:pt x="6" y="16"/>
                                  <a:pt x="6" y="16"/>
                                </a:cubicBezTo>
                                <a:cubicBezTo>
                                  <a:pt x="0" y="16"/>
                                  <a:pt x="0" y="16"/>
                                  <a:pt x="0" y="16"/>
                                </a:cubicBezTo>
                                <a:cubicBezTo>
                                  <a:pt x="0" y="11"/>
                                  <a:pt x="0" y="11"/>
                                  <a:pt x="0" y="11"/>
                                </a:cubicBezTo>
                                <a:cubicBezTo>
                                  <a:pt x="6" y="11"/>
                                  <a:pt x="6" y="11"/>
                                  <a:pt x="6" y="11"/>
                                </a:cubicBezTo>
                                <a:cubicBezTo>
                                  <a:pt x="6" y="3"/>
                                  <a:pt x="6" y="3"/>
                                  <a:pt x="6" y="3"/>
                                </a:cubicBezTo>
                                <a:cubicBezTo>
                                  <a:pt x="11" y="0"/>
                                  <a:pt x="11" y="0"/>
                                  <a:pt x="11" y="0"/>
                                </a:cubicBezTo>
                                <a:cubicBezTo>
                                  <a:pt x="11" y="11"/>
                                  <a:pt x="11" y="11"/>
                                  <a:pt x="11" y="11"/>
                                </a:cubicBezTo>
                                <a:cubicBezTo>
                                  <a:pt x="20" y="11"/>
                                  <a:pt x="20" y="11"/>
                                  <a:pt x="20" y="11"/>
                                </a:cubicBezTo>
                                <a:cubicBezTo>
                                  <a:pt x="20" y="16"/>
                                  <a:pt x="20" y="16"/>
                                  <a:pt x="20" y="16"/>
                                </a:cubicBezTo>
                                <a:cubicBezTo>
                                  <a:pt x="11" y="16"/>
                                  <a:pt x="11" y="16"/>
                                  <a:pt x="11" y="16"/>
                                </a:cubicBezTo>
                                <a:cubicBezTo>
                                  <a:pt x="11" y="37"/>
                                  <a:pt x="11" y="37"/>
                                  <a:pt x="11" y="37"/>
                                </a:cubicBezTo>
                                <a:cubicBezTo>
                                  <a:pt x="11" y="41"/>
                                  <a:pt x="12" y="43"/>
                                  <a:pt x="16" y="43"/>
                                </a:cubicBezTo>
                                <a:cubicBezTo>
                                  <a:pt x="18" y="43"/>
                                  <a:pt x="19" y="43"/>
                                  <a:pt x="20" y="43"/>
                                </a:cubicBezTo>
                                <a:lnTo>
                                  <a:pt x="20" y="47"/>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8" name="Freeform 38"/>
                        <wps:cNvSpPr>
                          <a:spLocks noEditPoints="1"/>
                        </wps:cNvSpPr>
                        <wps:spPr bwMode="auto">
                          <a:xfrm>
                            <a:off x="328" y="47"/>
                            <a:ext cx="62" cy="85"/>
                          </a:xfrm>
                          <a:custGeom>
                            <a:avLst/>
                            <a:gdLst>
                              <a:gd name="T0" fmla="*/ 25 w 26"/>
                              <a:gd name="T1" fmla="*/ 35 h 36"/>
                              <a:gd name="T2" fmla="*/ 17 w 26"/>
                              <a:gd name="T3" fmla="*/ 36 h 36"/>
                              <a:gd name="T4" fmla="*/ 0 w 26"/>
                              <a:gd name="T5" fmla="*/ 17 h 36"/>
                              <a:gd name="T6" fmla="*/ 13 w 26"/>
                              <a:gd name="T7" fmla="*/ 0 h 36"/>
                              <a:gd name="T8" fmla="*/ 26 w 26"/>
                              <a:gd name="T9" fmla="*/ 13 h 36"/>
                              <a:gd name="T10" fmla="*/ 26 w 26"/>
                              <a:gd name="T11" fmla="*/ 15 h 36"/>
                              <a:gd name="T12" fmla="*/ 5 w 26"/>
                              <a:gd name="T13" fmla="*/ 15 h 36"/>
                              <a:gd name="T14" fmla="*/ 5 w 26"/>
                              <a:gd name="T15" fmla="*/ 17 h 36"/>
                              <a:gd name="T16" fmla="*/ 18 w 26"/>
                              <a:gd name="T17" fmla="*/ 32 h 36"/>
                              <a:gd name="T18" fmla="*/ 25 w 26"/>
                              <a:gd name="T19" fmla="*/ 31 h 36"/>
                              <a:gd name="T20" fmla="*/ 25 w 26"/>
                              <a:gd name="T21" fmla="*/ 35 h 36"/>
                              <a:gd name="T22" fmla="*/ 20 w 26"/>
                              <a:gd name="T23" fmla="*/ 10 h 36"/>
                              <a:gd name="T24" fmla="*/ 13 w 26"/>
                              <a:gd name="T25" fmla="*/ 4 h 36"/>
                              <a:gd name="T26" fmla="*/ 6 w 26"/>
                              <a:gd name="T27" fmla="*/ 10 h 36"/>
                              <a:gd name="T28" fmla="*/ 20 w 26"/>
                              <a:gd name="T29" fmla="*/ 10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 h="36">
                                <a:moveTo>
                                  <a:pt x="25" y="35"/>
                                </a:moveTo>
                                <a:cubicBezTo>
                                  <a:pt x="22" y="36"/>
                                  <a:pt x="20" y="36"/>
                                  <a:pt x="17" y="36"/>
                                </a:cubicBezTo>
                                <a:cubicBezTo>
                                  <a:pt x="5" y="36"/>
                                  <a:pt x="0" y="28"/>
                                  <a:pt x="0" y="17"/>
                                </a:cubicBezTo>
                                <a:cubicBezTo>
                                  <a:pt x="0" y="8"/>
                                  <a:pt x="3" y="0"/>
                                  <a:pt x="13" y="0"/>
                                </a:cubicBezTo>
                                <a:cubicBezTo>
                                  <a:pt x="22" y="0"/>
                                  <a:pt x="26" y="5"/>
                                  <a:pt x="26" y="13"/>
                                </a:cubicBezTo>
                                <a:cubicBezTo>
                                  <a:pt x="26" y="15"/>
                                  <a:pt x="26" y="15"/>
                                  <a:pt x="26" y="15"/>
                                </a:cubicBezTo>
                                <a:cubicBezTo>
                                  <a:pt x="5" y="15"/>
                                  <a:pt x="5" y="15"/>
                                  <a:pt x="5" y="15"/>
                                </a:cubicBezTo>
                                <a:cubicBezTo>
                                  <a:pt x="5" y="17"/>
                                  <a:pt x="5" y="17"/>
                                  <a:pt x="5" y="17"/>
                                </a:cubicBezTo>
                                <a:cubicBezTo>
                                  <a:pt x="5" y="24"/>
                                  <a:pt x="9" y="32"/>
                                  <a:pt x="18" y="32"/>
                                </a:cubicBezTo>
                                <a:cubicBezTo>
                                  <a:pt x="20" y="32"/>
                                  <a:pt x="23" y="32"/>
                                  <a:pt x="25" y="31"/>
                                </a:cubicBezTo>
                                <a:lnTo>
                                  <a:pt x="25" y="35"/>
                                </a:lnTo>
                                <a:close/>
                                <a:moveTo>
                                  <a:pt x="20" y="10"/>
                                </a:moveTo>
                                <a:cubicBezTo>
                                  <a:pt x="20" y="7"/>
                                  <a:pt x="17" y="4"/>
                                  <a:pt x="13" y="4"/>
                                </a:cubicBezTo>
                                <a:cubicBezTo>
                                  <a:pt x="9" y="4"/>
                                  <a:pt x="7" y="7"/>
                                  <a:pt x="6" y="10"/>
                                </a:cubicBezTo>
                                <a:lnTo>
                                  <a:pt x="20" y="10"/>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9" name="Freeform 39"/>
                        <wps:cNvSpPr>
                          <a:spLocks noEditPoints="1"/>
                        </wps:cNvSpPr>
                        <wps:spPr bwMode="auto">
                          <a:xfrm>
                            <a:off x="404" y="47"/>
                            <a:ext cx="61" cy="121"/>
                          </a:xfrm>
                          <a:custGeom>
                            <a:avLst/>
                            <a:gdLst>
                              <a:gd name="T0" fmla="*/ 21 w 26"/>
                              <a:gd name="T1" fmla="*/ 29 h 51"/>
                              <a:gd name="T2" fmla="*/ 21 w 26"/>
                              <a:gd name="T3" fmla="*/ 29 h 51"/>
                              <a:gd name="T4" fmla="*/ 11 w 26"/>
                              <a:gd name="T5" fmla="*/ 36 h 51"/>
                              <a:gd name="T6" fmla="*/ 0 w 26"/>
                              <a:gd name="T7" fmla="*/ 18 h 51"/>
                              <a:gd name="T8" fmla="*/ 12 w 26"/>
                              <a:gd name="T9" fmla="*/ 0 h 51"/>
                              <a:gd name="T10" fmla="*/ 21 w 26"/>
                              <a:gd name="T11" fmla="*/ 6 h 51"/>
                              <a:gd name="T12" fmla="*/ 21 w 26"/>
                              <a:gd name="T13" fmla="*/ 6 h 51"/>
                              <a:gd name="T14" fmla="*/ 21 w 26"/>
                              <a:gd name="T15" fmla="*/ 0 h 51"/>
                              <a:gd name="T16" fmla="*/ 26 w 26"/>
                              <a:gd name="T17" fmla="*/ 0 h 51"/>
                              <a:gd name="T18" fmla="*/ 26 w 26"/>
                              <a:gd name="T19" fmla="*/ 36 h 51"/>
                              <a:gd name="T20" fmla="*/ 11 w 26"/>
                              <a:gd name="T21" fmla="*/ 51 h 51"/>
                              <a:gd name="T22" fmla="*/ 2 w 26"/>
                              <a:gd name="T23" fmla="*/ 50 h 51"/>
                              <a:gd name="T24" fmla="*/ 2 w 26"/>
                              <a:gd name="T25" fmla="*/ 45 h 51"/>
                              <a:gd name="T26" fmla="*/ 10 w 26"/>
                              <a:gd name="T27" fmla="*/ 47 h 51"/>
                              <a:gd name="T28" fmla="*/ 21 w 26"/>
                              <a:gd name="T29" fmla="*/ 35 h 51"/>
                              <a:gd name="T30" fmla="*/ 21 w 26"/>
                              <a:gd name="T31" fmla="*/ 29 h 51"/>
                              <a:gd name="T32" fmla="*/ 21 w 26"/>
                              <a:gd name="T33" fmla="*/ 17 h 51"/>
                              <a:gd name="T34" fmla="*/ 13 w 26"/>
                              <a:gd name="T35" fmla="*/ 4 h 51"/>
                              <a:gd name="T36" fmla="*/ 5 w 26"/>
                              <a:gd name="T37" fmla="*/ 18 h 51"/>
                              <a:gd name="T38" fmla="*/ 13 w 26"/>
                              <a:gd name="T39" fmla="*/ 31 h 51"/>
                              <a:gd name="T40" fmla="*/ 21 w 26"/>
                              <a:gd name="T41" fmla="*/ 17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6" h="51">
                                <a:moveTo>
                                  <a:pt x="21" y="29"/>
                                </a:moveTo>
                                <a:cubicBezTo>
                                  <a:pt x="21" y="29"/>
                                  <a:pt x="21" y="29"/>
                                  <a:pt x="21" y="29"/>
                                </a:cubicBezTo>
                                <a:cubicBezTo>
                                  <a:pt x="19" y="33"/>
                                  <a:pt x="16" y="36"/>
                                  <a:pt x="11" y="36"/>
                                </a:cubicBezTo>
                                <a:cubicBezTo>
                                  <a:pt x="2" y="36"/>
                                  <a:pt x="0" y="26"/>
                                  <a:pt x="0" y="18"/>
                                </a:cubicBezTo>
                                <a:cubicBezTo>
                                  <a:pt x="0" y="11"/>
                                  <a:pt x="2" y="0"/>
                                  <a:pt x="12" y="0"/>
                                </a:cubicBezTo>
                                <a:cubicBezTo>
                                  <a:pt x="16" y="0"/>
                                  <a:pt x="20" y="2"/>
                                  <a:pt x="21" y="6"/>
                                </a:cubicBezTo>
                                <a:cubicBezTo>
                                  <a:pt x="21" y="6"/>
                                  <a:pt x="21" y="6"/>
                                  <a:pt x="21" y="6"/>
                                </a:cubicBezTo>
                                <a:cubicBezTo>
                                  <a:pt x="21" y="0"/>
                                  <a:pt x="21" y="0"/>
                                  <a:pt x="21" y="0"/>
                                </a:cubicBezTo>
                                <a:cubicBezTo>
                                  <a:pt x="26" y="0"/>
                                  <a:pt x="26" y="0"/>
                                  <a:pt x="26" y="0"/>
                                </a:cubicBezTo>
                                <a:cubicBezTo>
                                  <a:pt x="26" y="36"/>
                                  <a:pt x="26" y="36"/>
                                  <a:pt x="26" y="36"/>
                                </a:cubicBezTo>
                                <a:cubicBezTo>
                                  <a:pt x="26" y="46"/>
                                  <a:pt x="21" y="51"/>
                                  <a:pt x="11" y="51"/>
                                </a:cubicBezTo>
                                <a:cubicBezTo>
                                  <a:pt x="8" y="51"/>
                                  <a:pt x="5" y="50"/>
                                  <a:pt x="2" y="50"/>
                                </a:cubicBezTo>
                                <a:cubicBezTo>
                                  <a:pt x="2" y="45"/>
                                  <a:pt x="2" y="45"/>
                                  <a:pt x="2" y="45"/>
                                </a:cubicBezTo>
                                <a:cubicBezTo>
                                  <a:pt x="4" y="46"/>
                                  <a:pt x="7" y="47"/>
                                  <a:pt x="10" y="47"/>
                                </a:cubicBezTo>
                                <a:cubicBezTo>
                                  <a:pt x="18" y="47"/>
                                  <a:pt x="21" y="43"/>
                                  <a:pt x="21" y="35"/>
                                </a:cubicBezTo>
                                <a:lnTo>
                                  <a:pt x="21" y="29"/>
                                </a:lnTo>
                                <a:close/>
                                <a:moveTo>
                                  <a:pt x="21" y="17"/>
                                </a:moveTo>
                                <a:cubicBezTo>
                                  <a:pt x="21" y="12"/>
                                  <a:pt x="19" y="4"/>
                                  <a:pt x="13" y="4"/>
                                </a:cubicBezTo>
                                <a:cubicBezTo>
                                  <a:pt x="6" y="4"/>
                                  <a:pt x="5" y="14"/>
                                  <a:pt x="5" y="18"/>
                                </a:cubicBezTo>
                                <a:cubicBezTo>
                                  <a:pt x="5" y="23"/>
                                  <a:pt x="6" y="31"/>
                                  <a:pt x="13" y="31"/>
                                </a:cubicBezTo>
                                <a:cubicBezTo>
                                  <a:pt x="19" y="31"/>
                                  <a:pt x="21" y="22"/>
                                  <a:pt x="21" y="17"/>
                                </a:cubicBez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0" name="Freeform 40"/>
                        <wps:cNvSpPr>
                          <a:spLocks/>
                        </wps:cNvSpPr>
                        <wps:spPr bwMode="auto">
                          <a:xfrm>
                            <a:off x="480" y="47"/>
                            <a:ext cx="70" cy="118"/>
                          </a:xfrm>
                          <a:custGeom>
                            <a:avLst/>
                            <a:gdLst>
                              <a:gd name="T0" fmla="*/ 18 w 70"/>
                              <a:gd name="T1" fmla="*/ 118 h 118"/>
                              <a:gd name="T2" fmla="*/ 30 w 70"/>
                              <a:gd name="T3" fmla="*/ 85 h 118"/>
                              <a:gd name="T4" fmla="*/ 0 w 70"/>
                              <a:gd name="T5" fmla="*/ 0 h 118"/>
                              <a:gd name="T6" fmla="*/ 11 w 70"/>
                              <a:gd name="T7" fmla="*/ 0 h 118"/>
                              <a:gd name="T8" fmla="*/ 35 w 70"/>
                              <a:gd name="T9" fmla="*/ 66 h 118"/>
                              <a:gd name="T10" fmla="*/ 35 w 70"/>
                              <a:gd name="T11" fmla="*/ 66 h 118"/>
                              <a:gd name="T12" fmla="*/ 59 w 70"/>
                              <a:gd name="T13" fmla="*/ 0 h 118"/>
                              <a:gd name="T14" fmla="*/ 70 w 70"/>
                              <a:gd name="T15" fmla="*/ 0 h 118"/>
                              <a:gd name="T16" fmla="*/ 30 w 70"/>
                              <a:gd name="T17" fmla="*/ 118 h 118"/>
                              <a:gd name="T18" fmla="*/ 18 w 70"/>
                              <a:gd name="T19" fmla="*/ 11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0" h="118">
                                <a:moveTo>
                                  <a:pt x="18" y="118"/>
                                </a:moveTo>
                                <a:lnTo>
                                  <a:pt x="30" y="85"/>
                                </a:lnTo>
                                <a:lnTo>
                                  <a:pt x="0" y="0"/>
                                </a:lnTo>
                                <a:lnTo>
                                  <a:pt x="11" y="0"/>
                                </a:lnTo>
                                <a:lnTo>
                                  <a:pt x="35" y="66"/>
                                </a:lnTo>
                                <a:lnTo>
                                  <a:pt x="35" y="66"/>
                                </a:lnTo>
                                <a:lnTo>
                                  <a:pt x="59" y="0"/>
                                </a:lnTo>
                                <a:lnTo>
                                  <a:pt x="70" y="0"/>
                                </a:lnTo>
                                <a:lnTo>
                                  <a:pt x="30" y="118"/>
                                </a:lnTo>
                                <a:lnTo>
                                  <a:pt x="18" y="118"/>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 name="Rectangle 41"/>
                        <wps:cNvSpPr>
                          <a:spLocks noChangeArrowheads="1"/>
                        </wps:cNvSpPr>
                        <wps:spPr bwMode="auto">
                          <a:xfrm>
                            <a:off x="609" y="2"/>
                            <a:ext cx="10" cy="168"/>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42" name="Freeform 42"/>
                        <wps:cNvSpPr>
                          <a:spLocks/>
                        </wps:cNvSpPr>
                        <wps:spPr bwMode="auto">
                          <a:xfrm>
                            <a:off x="685" y="9"/>
                            <a:ext cx="83" cy="123"/>
                          </a:xfrm>
                          <a:custGeom>
                            <a:avLst/>
                            <a:gdLst>
                              <a:gd name="T0" fmla="*/ 33 w 35"/>
                              <a:gd name="T1" fmla="*/ 49 h 52"/>
                              <a:gd name="T2" fmla="*/ 20 w 35"/>
                              <a:gd name="T3" fmla="*/ 52 h 52"/>
                              <a:gd name="T4" fmla="*/ 0 w 35"/>
                              <a:gd name="T5" fmla="*/ 25 h 52"/>
                              <a:gd name="T6" fmla="*/ 19 w 35"/>
                              <a:gd name="T7" fmla="*/ 0 h 52"/>
                              <a:gd name="T8" fmla="*/ 35 w 35"/>
                              <a:gd name="T9" fmla="*/ 14 h 52"/>
                              <a:gd name="T10" fmla="*/ 29 w 35"/>
                              <a:gd name="T11" fmla="*/ 14 h 52"/>
                              <a:gd name="T12" fmla="*/ 19 w 35"/>
                              <a:gd name="T13" fmla="*/ 5 h 52"/>
                              <a:gd name="T14" fmla="*/ 6 w 35"/>
                              <a:gd name="T15" fmla="*/ 25 h 52"/>
                              <a:gd name="T16" fmla="*/ 21 w 35"/>
                              <a:gd name="T17" fmla="*/ 48 h 52"/>
                              <a:gd name="T18" fmla="*/ 33 w 35"/>
                              <a:gd name="T19" fmla="*/ 43 h 52"/>
                              <a:gd name="T20" fmla="*/ 33 w 35"/>
                              <a:gd name="T21" fmla="*/ 49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5" h="52">
                                <a:moveTo>
                                  <a:pt x="33" y="49"/>
                                </a:moveTo>
                                <a:cubicBezTo>
                                  <a:pt x="28" y="51"/>
                                  <a:pt x="25" y="52"/>
                                  <a:pt x="20" y="52"/>
                                </a:cubicBezTo>
                                <a:cubicBezTo>
                                  <a:pt x="4" y="52"/>
                                  <a:pt x="0" y="38"/>
                                  <a:pt x="0" y="25"/>
                                </a:cubicBezTo>
                                <a:cubicBezTo>
                                  <a:pt x="0" y="12"/>
                                  <a:pt x="4" y="0"/>
                                  <a:pt x="19" y="0"/>
                                </a:cubicBezTo>
                                <a:cubicBezTo>
                                  <a:pt x="28" y="0"/>
                                  <a:pt x="35" y="5"/>
                                  <a:pt x="35" y="14"/>
                                </a:cubicBezTo>
                                <a:cubicBezTo>
                                  <a:pt x="29" y="14"/>
                                  <a:pt x="29" y="14"/>
                                  <a:pt x="29" y="14"/>
                                </a:cubicBezTo>
                                <a:cubicBezTo>
                                  <a:pt x="29" y="9"/>
                                  <a:pt x="25" y="5"/>
                                  <a:pt x="19" y="5"/>
                                </a:cubicBezTo>
                                <a:cubicBezTo>
                                  <a:pt x="8" y="5"/>
                                  <a:pt x="6" y="17"/>
                                  <a:pt x="6" y="25"/>
                                </a:cubicBezTo>
                                <a:cubicBezTo>
                                  <a:pt x="6" y="35"/>
                                  <a:pt x="9" y="48"/>
                                  <a:pt x="21" y="48"/>
                                </a:cubicBezTo>
                                <a:cubicBezTo>
                                  <a:pt x="25" y="48"/>
                                  <a:pt x="30" y="46"/>
                                  <a:pt x="33" y="43"/>
                                </a:cubicBezTo>
                                <a:lnTo>
                                  <a:pt x="33" y="49"/>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3" name="Freeform 43"/>
                        <wps:cNvSpPr>
                          <a:spLocks noEditPoints="1"/>
                        </wps:cNvSpPr>
                        <wps:spPr bwMode="auto">
                          <a:xfrm>
                            <a:off x="777" y="47"/>
                            <a:ext cx="66" cy="85"/>
                          </a:xfrm>
                          <a:custGeom>
                            <a:avLst/>
                            <a:gdLst>
                              <a:gd name="T0" fmla="*/ 0 w 28"/>
                              <a:gd name="T1" fmla="*/ 18 h 36"/>
                              <a:gd name="T2" fmla="*/ 14 w 28"/>
                              <a:gd name="T3" fmla="*/ 0 h 36"/>
                              <a:gd name="T4" fmla="*/ 28 w 28"/>
                              <a:gd name="T5" fmla="*/ 18 h 36"/>
                              <a:gd name="T6" fmla="*/ 14 w 28"/>
                              <a:gd name="T7" fmla="*/ 36 h 36"/>
                              <a:gd name="T8" fmla="*/ 0 w 28"/>
                              <a:gd name="T9" fmla="*/ 18 h 36"/>
                              <a:gd name="T10" fmla="*/ 23 w 28"/>
                              <a:gd name="T11" fmla="*/ 18 h 36"/>
                              <a:gd name="T12" fmla="*/ 14 w 28"/>
                              <a:gd name="T13" fmla="*/ 4 h 36"/>
                              <a:gd name="T14" fmla="*/ 5 w 28"/>
                              <a:gd name="T15" fmla="*/ 18 h 36"/>
                              <a:gd name="T16" fmla="*/ 14 w 28"/>
                              <a:gd name="T17" fmla="*/ 32 h 36"/>
                              <a:gd name="T18" fmla="*/ 23 w 28"/>
                              <a:gd name="T19"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 h="36">
                                <a:moveTo>
                                  <a:pt x="0" y="18"/>
                                </a:moveTo>
                                <a:cubicBezTo>
                                  <a:pt x="0" y="9"/>
                                  <a:pt x="3" y="0"/>
                                  <a:pt x="14" y="0"/>
                                </a:cubicBezTo>
                                <a:cubicBezTo>
                                  <a:pt x="25" y="0"/>
                                  <a:pt x="28" y="9"/>
                                  <a:pt x="28" y="18"/>
                                </a:cubicBezTo>
                                <a:cubicBezTo>
                                  <a:pt x="28" y="28"/>
                                  <a:pt x="25" y="36"/>
                                  <a:pt x="14" y="36"/>
                                </a:cubicBezTo>
                                <a:cubicBezTo>
                                  <a:pt x="3" y="36"/>
                                  <a:pt x="0" y="28"/>
                                  <a:pt x="0" y="18"/>
                                </a:cubicBezTo>
                                <a:close/>
                                <a:moveTo>
                                  <a:pt x="23" y="18"/>
                                </a:moveTo>
                                <a:cubicBezTo>
                                  <a:pt x="23" y="12"/>
                                  <a:pt x="21" y="4"/>
                                  <a:pt x="14" y="4"/>
                                </a:cubicBezTo>
                                <a:cubicBezTo>
                                  <a:pt x="7" y="4"/>
                                  <a:pt x="5" y="12"/>
                                  <a:pt x="5" y="18"/>
                                </a:cubicBezTo>
                                <a:cubicBezTo>
                                  <a:pt x="5" y="24"/>
                                  <a:pt x="7" y="32"/>
                                  <a:pt x="14" y="32"/>
                                </a:cubicBezTo>
                                <a:cubicBezTo>
                                  <a:pt x="21" y="32"/>
                                  <a:pt x="23" y="24"/>
                                  <a:pt x="23" y="18"/>
                                </a:cubicBez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4" name="Freeform 44"/>
                        <wps:cNvSpPr>
                          <a:spLocks/>
                        </wps:cNvSpPr>
                        <wps:spPr bwMode="auto">
                          <a:xfrm>
                            <a:off x="865" y="47"/>
                            <a:ext cx="59" cy="85"/>
                          </a:xfrm>
                          <a:custGeom>
                            <a:avLst/>
                            <a:gdLst>
                              <a:gd name="T0" fmla="*/ 20 w 25"/>
                              <a:gd name="T1" fmla="*/ 36 h 36"/>
                              <a:gd name="T2" fmla="*/ 20 w 25"/>
                              <a:gd name="T3" fmla="*/ 16 h 36"/>
                              <a:gd name="T4" fmla="*/ 15 w 25"/>
                              <a:gd name="T5" fmla="*/ 5 h 36"/>
                              <a:gd name="T6" fmla="*/ 5 w 25"/>
                              <a:gd name="T7" fmla="*/ 21 h 36"/>
                              <a:gd name="T8" fmla="*/ 5 w 25"/>
                              <a:gd name="T9" fmla="*/ 36 h 36"/>
                              <a:gd name="T10" fmla="*/ 0 w 25"/>
                              <a:gd name="T11" fmla="*/ 36 h 36"/>
                              <a:gd name="T12" fmla="*/ 0 w 25"/>
                              <a:gd name="T13" fmla="*/ 0 h 36"/>
                              <a:gd name="T14" fmla="*/ 5 w 25"/>
                              <a:gd name="T15" fmla="*/ 0 h 36"/>
                              <a:gd name="T16" fmla="*/ 5 w 25"/>
                              <a:gd name="T17" fmla="*/ 9 h 36"/>
                              <a:gd name="T18" fmla="*/ 5 w 25"/>
                              <a:gd name="T19" fmla="*/ 9 h 36"/>
                              <a:gd name="T20" fmla="*/ 16 w 25"/>
                              <a:gd name="T21" fmla="*/ 0 h 36"/>
                              <a:gd name="T22" fmla="*/ 25 w 25"/>
                              <a:gd name="T23" fmla="*/ 10 h 36"/>
                              <a:gd name="T24" fmla="*/ 25 w 25"/>
                              <a:gd name="T25" fmla="*/ 36 h 36"/>
                              <a:gd name="T26" fmla="*/ 20 w 25"/>
                              <a:gd name="T27" fmla="*/ 36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 h="36">
                                <a:moveTo>
                                  <a:pt x="20" y="36"/>
                                </a:moveTo>
                                <a:cubicBezTo>
                                  <a:pt x="20" y="16"/>
                                  <a:pt x="20" y="16"/>
                                  <a:pt x="20" y="16"/>
                                </a:cubicBezTo>
                                <a:cubicBezTo>
                                  <a:pt x="20" y="12"/>
                                  <a:pt x="21" y="5"/>
                                  <a:pt x="15" y="5"/>
                                </a:cubicBezTo>
                                <a:cubicBezTo>
                                  <a:pt x="8" y="5"/>
                                  <a:pt x="5" y="16"/>
                                  <a:pt x="5" y="21"/>
                                </a:cubicBezTo>
                                <a:cubicBezTo>
                                  <a:pt x="5" y="36"/>
                                  <a:pt x="5" y="36"/>
                                  <a:pt x="5" y="36"/>
                                </a:cubicBezTo>
                                <a:cubicBezTo>
                                  <a:pt x="0" y="36"/>
                                  <a:pt x="0" y="36"/>
                                  <a:pt x="0" y="36"/>
                                </a:cubicBezTo>
                                <a:cubicBezTo>
                                  <a:pt x="0" y="0"/>
                                  <a:pt x="0" y="0"/>
                                  <a:pt x="0" y="0"/>
                                </a:cubicBezTo>
                                <a:cubicBezTo>
                                  <a:pt x="5" y="0"/>
                                  <a:pt x="5" y="0"/>
                                  <a:pt x="5" y="0"/>
                                </a:cubicBezTo>
                                <a:cubicBezTo>
                                  <a:pt x="5" y="9"/>
                                  <a:pt x="5" y="9"/>
                                  <a:pt x="5" y="9"/>
                                </a:cubicBezTo>
                                <a:cubicBezTo>
                                  <a:pt x="5" y="9"/>
                                  <a:pt x="5" y="9"/>
                                  <a:pt x="5" y="9"/>
                                </a:cubicBezTo>
                                <a:cubicBezTo>
                                  <a:pt x="7" y="3"/>
                                  <a:pt x="10" y="0"/>
                                  <a:pt x="16" y="0"/>
                                </a:cubicBezTo>
                                <a:cubicBezTo>
                                  <a:pt x="22" y="0"/>
                                  <a:pt x="25" y="5"/>
                                  <a:pt x="25" y="10"/>
                                </a:cubicBezTo>
                                <a:cubicBezTo>
                                  <a:pt x="25" y="36"/>
                                  <a:pt x="25" y="36"/>
                                  <a:pt x="25" y="36"/>
                                </a:cubicBezTo>
                                <a:lnTo>
                                  <a:pt x="20" y="36"/>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5" name="Freeform 45"/>
                        <wps:cNvSpPr>
                          <a:spLocks/>
                        </wps:cNvSpPr>
                        <wps:spPr bwMode="auto">
                          <a:xfrm>
                            <a:off x="943" y="47"/>
                            <a:ext cx="54" cy="85"/>
                          </a:xfrm>
                          <a:custGeom>
                            <a:avLst/>
                            <a:gdLst>
                              <a:gd name="T0" fmla="*/ 0 w 23"/>
                              <a:gd name="T1" fmla="*/ 30 h 36"/>
                              <a:gd name="T2" fmla="*/ 9 w 23"/>
                              <a:gd name="T3" fmla="*/ 32 h 36"/>
                              <a:gd name="T4" fmla="*/ 18 w 23"/>
                              <a:gd name="T5" fmla="*/ 27 h 36"/>
                              <a:gd name="T6" fmla="*/ 11 w 23"/>
                              <a:gd name="T7" fmla="*/ 20 h 36"/>
                              <a:gd name="T8" fmla="*/ 8 w 23"/>
                              <a:gd name="T9" fmla="*/ 18 h 36"/>
                              <a:gd name="T10" fmla="*/ 0 w 23"/>
                              <a:gd name="T11" fmla="*/ 9 h 36"/>
                              <a:gd name="T12" fmla="*/ 12 w 23"/>
                              <a:gd name="T13" fmla="*/ 0 h 36"/>
                              <a:gd name="T14" fmla="*/ 21 w 23"/>
                              <a:gd name="T15" fmla="*/ 1 h 36"/>
                              <a:gd name="T16" fmla="*/ 21 w 23"/>
                              <a:gd name="T17" fmla="*/ 5 h 36"/>
                              <a:gd name="T18" fmla="*/ 12 w 23"/>
                              <a:gd name="T19" fmla="*/ 4 h 36"/>
                              <a:gd name="T20" fmla="*/ 5 w 23"/>
                              <a:gd name="T21" fmla="*/ 8 h 36"/>
                              <a:gd name="T22" fmla="*/ 12 w 23"/>
                              <a:gd name="T23" fmla="*/ 14 h 36"/>
                              <a:gd name="T24" fmla="*/ 15 w 23"/>
                              <a:gd name="T25" fmla="*/ 16 h 36"/>
                              <a:gd name="T26" fmla="*/ 23 w 23"/>
                              <a:gd name="T27" fmla="*/ 26 h 36"/>
                              <a:gd name="T28" fmla="*/ 10 w 23"/>
                              <a:gd name="T29" fmla="*/ 36 h 36"/>
                              <a:gd name="T30" fmla="*/ 0 w 23"/>
                              <a:gd name="T31" fmla="*/ 35 h 36"/>
                              <a:gd name="T32" fmla="*/ 0 w 23"/>
                              <a:gd name="T33" fmla="*/ 30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 h="36">
                                <a:moveTo>
                                  <a:pt x="0" y="30"/>
                                </a:moveTo>
                                <a:cubicBezTo>
                                  <a:pt x="3" y="31"/>
                                  <a:pt x="6" y="32"/>
                                  <a:pt x="9" y="32"/>
                                </a:cubicBezTo>
                                <a:cubicBezTo>
                                  <a:pt x="13" y="32"/>
                                  <a:pt x="18" y="31"/>
                                  <a:pt x="18" y="27"/>
                                </a:cubicBezTo>
                                <a:cubicBezTo>
                                  <a:pt x="18" y="23"/>
                                  <a:pt x="14" y="22"/>
                                  <a:pt x="11" y="20"/>
                                </a:cubicBezTo>
                                <a:cubicBezTo>
                                  <a:pt x="8" y="18"/>
                                  <a:pt x="8" y="18"/>
                                  <a:pt x="8" y="18"/>
                                </a:cubicBezTo>
                                <a:cubicBezTo>
                                  <a:pt x="4" y="16"/>
                                  <a:pt x="0" y="14"/>
                                  <a:pt x="0" y="9"/>
                                </a:cubicBezTo>
                                <a:cubicBezTo>
                                  <a:pt x="0" y="2"/>
                                  <a:pt x="6" y="0"/>
                                  <a:pt x="12" y="0"/>
                                </a:cubicBezTo>
                                <a:cubicBezTo>
                                  <a:pt x="15" y="0"/>
                                  <a:pt x="18" y="0"/>
                                  <a:pt x="21" y="1"/>
                                </a:cubicBezTo>
                                <a:cubicBezTo>
                                  <a:pt x="21" y="5"/>
                                  <a:pt x="21" y="5"/>
                                  <a:pt x="21" y="5"/>
                                </a:cubicBezTo>
                                <a:cubicBezTo>
                                  <a:pt x="18" y="4"/>
                                  <a:pt x="15" y="4"/>
                                  <a:pt x="12" y="4"/>
                                </a:cubicBezTo>
                                <a:cubicBezTo>
                                  <a:pt x="10" y="4"/>
                                  <a:pt x="5" y="5"/>
                                  <a:pt x="5" y="8"/>
                                </a:cubicBezTo>
                                <a:cubicBezTo>
                                  <a:pt x="5" y="11"/>
                                  <a:pt x="10" y="13"/>
                                  <a:pt x="12" y="14"/>
                                </a:cubicBezTo>
                                <a:cubicBezTo>
                                  <a:pt x="15" y="16"/>
                                  <a:pt x="15" y="16"/>
                                  <a:pt x="15" y="16"/>
                                </a:cubicBezTo>
                                <a:cubicBezTo>
                                  <a:pt x="19" y="18"/>
                                  <a:pt x="23" y="20"/>
                                  <a:pt x="23" y="26"/>
                                </a:cubicBezTo>
                                <a:cubicBezTo>
                                  <a:pt x="23" y="34"/>
                                  <a:pt x="17" y="36"/>
                                  <a:pt x="10" y="36"/>
                                </a:cubicBezTo>
                                <a:cubicBezTo>
                                  <a:pt x="6" y="36"/>
                                  <a:pt x="3" y="36"/>
                                  <a:pt x="0" y="35"/>
                                </a:cubicBezTo>
                                <a:lnTo>
                                  <a:pt x="0" y="30"/>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6" name="Freeform 46"/>
                        <wps:cNvSpPr>
                          <a:spLocks/>
                        </wps:cNvSpPr>
                        <wps:spPr bwMode="auto">
                          <a:xfrm>
                            <a:off x="1013" y="47"/>
                            <a:ext cx="59" cy="85"/>
                          </a:xfrm>
                          <a:custGeom>
                            <a:avLst/>
                            <a:gdLst>
                              <a:gd name="T0" fmla="*/ 20 w 25"/>
                              <a:gd name="T1" fmla="*/ 36 h 36"/>
                              <a:gd name="T2" fmla="*/ 20 w 25"/>
                              <a:gd name="T3" fmla="*/ 27 h 36"/>
                              <a:gd name="T4" fmla="*/ 20 w 25"/>
                              <a:gd name="T5" fmla="*/ 27 h 36"/>
                              <a:gd name="T6" fmla="*/ 9 w 25"/>
                              <a:gd name="T7" fmla="*/ 36 h 36"/>
                              <a:gd name="T8" fmla="*/ 0 w 25"/>
                              <a:gd name="T9" fmla="*/ 26 h 36"/>
                              <a:gd name="T10" fmla="*/ 0 w 25"/>
                              <a:gd name="T11" fmla="*/ 0 h 36"/>
                              <a:gd name="T12" fmla="*/ 5 w 25"/>
                              <a:gd name="T13" fmla="*/ 0 h 36"/>
                              <a:gd name="T14" fmla="*/ 5 w 25"/>
                              <a:gd name="T15" fmla="*/ 20 h 36"/>
                              <a:gd name="T16" fmla="*/ 10 w 25"/>
                              <a:gd name="T17" fmla="*/ 31 h 36"/>
                              <a:gd name="T18" fmla="*/ 20 w 25"/>
                              <a:gd name="T19" fmla="*/ 15 h 36"/>
                              <a:gd name="T20" fmla="*/ 20 w 25"/>
                              <a:gd name="T21" fmla="*/ 0 h 36"/>
                              <a:gd name="T22" fmla="*/ 25 w 25"/>
                              <a:gd name="T23" fmla="*/ 0 h 36"/>
                              <a:gd name="T24" fmla="*/ 25 w 25"/>
                              <a:gd name="T25" fmla="*/ 36 h 36"/>
                              <a:gd name="T26" fmla="*/ 20 w 25"/>
                              <a:gd name="T27" fmla="*/ 36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 h="36">
                                <a:moveTo>
                                  <a:pt x="20" y="36"/>
                                </a:moveTo>
                                <a:cubicBezTo>
                                  <a:pt x="20" y="27"/>
                                  <a:pt x="20" y="27"/>
                                  <a:pt x="20" y="27"/>
                                </a:cubicBezTo>
                                <a:cubicBezTo>
                                  <a:pt x="20" y="27"/>
                                  <a:pt x="20" y="27"/>
                                  <a:pt x="20" y="27"/>
                                </a:cubicBezTo>
                                <a:cubicBezTo>
                                  <a:pt x="18" y="33"/>
                                  <a:pt x="15" y="36"/>
                                  <a:pt x="9" y="36"/>
                                </a:cubicBezTo>
                                <a:cubicBezTo>
                                  <a:pt x="2" y="36"/>
                                  <a:pt x="0" y="31"/>
                                  <a:pt x="0" y="26"/>
                                </a:cubicBezTo>
                                <a:cubicBezTo>
                                  <a:pt x="0" y="0"/>
                                  <a:pt x="0" y="0"/>
                                  <a:pt x="0" y="0"/>
                                </a:cubicBezTo>
                                <a:cubicBezTo>
                                  <a:pt x="5" y="0"/>
                                  <a:pt x="5" y="0"/>
                                  <a:pt x="5" y="0"/>
                                </a:cubicBezTo>
                                <a:cubicBezTo>
                                  <a:pt x="5" y="20"/>
                                  <a:pt x="5" y="20"/>
                                  <a:pt x="5" y="20"/>
                                </a:cubicBezTo>
                                <a:cubicBezTo>
                                  <a:pt x="5" y="24"/>
                                  <a:pt x="4" y="31"/>
                                  <a:pt x="10" y="31"/>
                                </a:cubicBezTo>
                                <a:cubicBezTo>
                                  <a:pt x="17" y="31"/>
                                  <a:pt x="20" y="20"/>
                                  <a:pt x="20" y="15"/>
                                </a:cubicBezTo>
                                <a:cubicBezTo>
                                  <a:pt x="20" y="0"/>
                                  <a:pt x="20" y="0"/>
                                  <a:pt x="20" y="0"/>
                                </a:cubicBezTo>
                                <a:cubicBezTo>
                                  <a:pt x="25" y="0"/>
                                  <a:pt x="25" y="0"/>
                                  <a:pt x="25" y="0"/>
                                </a:cubicBezTo>
                                <a:cubicBezTo>
                                  <a:pt x="25" y="36"/>
                                  <a:pt x="25" y="36"/>
                                  <a:pt x="25" y="36"/>
                                </a:cubicBezTo>
                                <a:lnTo>
                                  <a:pt x="20" y="36"/>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7" name="Rectangle 47"/>
                        <wps:cNvSpPr>
                          <a:spLocks noChangeArrowheads="1"/>
                        </wps:cNvSpPr>
                        <wps:spPr bwMode="auto">
                          <a:xfrm>
                            <a:off x="1101" y="12"/>
                            <a:ext cx="12" cy="120"/>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48" name="Freeform 48"/>
                        <wps:cNvSpPr>
                          <a:spLocks/>
                        </wps:cNvSpPr>
                        <wps:spPr bwMode="auto">
                          <a:xfrm>
                            <a:off x="1132" y="21"/>
                            <a:ext cx="47" cy="111"/>
                          </a:xfrm>
                          <a:custGeom>
                            <a:avLst/>
                            <a:gdLst>
                              <a:gd name="T0" fmla="*/ 20 w 20"/>
                              <a:gd name="T1" fmla="*/ 47 h 47"/>
                              <a:gd name="T2" fmla="*/ 15 w 20"/>
                              <a:gd name="T3" fmla="*/ 47 h 47"/>
                              <a:gd name="T4" fmla="*/ 6 w 20"/>
                              <a:gd name="T5" fmla="*/ 38 h 47"/>
                              <a:gd name="T6" fmla="*/ 6 w 20"/>
                              <a:gd name="T7" fmla="*/ 16 h 47"/>
                              <a:gd name="T8" fmla="*/ 0 w 20"/>
                              <a:gd name="T9" fmla="*/ 16 h 47"/>
                              <a:gd name="T10" fmla="*/ 0 w 20"/>
                              <a:gd name="T11" fmla="*/ 11 h 47"/>
                              <a:gd name="T12" fmla="*/ 6 w 20"/>
                              <a:gd name="T13" fmla="*/ 11 h 47"/>
                              <a:gd name="T14" fmla="*/ 6 w 20"/>
                              <a:gd name="T15" fmla="*/ 3 h 47"/>
                              <a:gd name="T16" fmla="*/ 11 w 20"/>
                              <a:gd name="T17" fmla="*/ 0 h 47"/>
                              <a:gd name="T18" fmla="*/ 11 w 20"/>
                              <a:gd name="T19" fmla="*/ 11 h 47"/>
                              <a:gd name="T20" fmla="*/ 20 w 20"/>
                              <a:gd name="T21" fmla="*/ 11 h 47"/>
                              <a:gd name="T22" fmla="*/ 20 w 20"/>
                              <a:gd name="T23" fmla="*/ 16 h 47"/>
                              <a:gd name="T24" fmla="*/ 11 w 20"/>
                              <a:gd name="T25" fmla="*/ 16 h 47"/>
                              <a:gd name="T26" fmla="*/ 11 w 20"/>
                              <a:gd name="T27" fmla="*/ 37 h 47"/>
                              <a:gd name="T28" fmla="*/ 16 w 20"/>
                              <a:gd name="T29" fmla="*/ 43 h 47"/>
                              <a:gd name="T30" fmla="*/ 20 w 20"/>
                              <a:gd name="T31" fmla="*/ 43 h 47"/>
                              <a:gd name="T32" fmla="*/ 20 w 20"/>
                              <a:gd name="T33" fmla="*/ 47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0" h="47">
                                <a:moveTo>
                                  <a:pt x="20" y="47"/>
                                </a:moveTo>
                                <a:cubicBezTo>
                                  <a:pt x="18" y="47"/>
                                  <a:pt x="17" y="47"/>
                                  <a:pt x="15" y="47"/>
                                </a:cubicBezTo>
                                <a:cubicBezTo>
                                  <a:pt x="9" y="47"/>
                                  <a:pt x="6" y="45"/>
                                  <a:pt x="6" y="38"/>
                                </a:cubicBezTo>
                                <a:cubicBezTo>
                                  <a:pt x="6" y="16"/>
                                  <a:pt x="6" y="16"/>
                                  <a:pt x="6" y="16"/>
                                </a:cubicBezTo>
                                <a:cubicBezTo>
                                  <a:pt x="0" y="16"/>
                                  <a:pt x="0" y="16"/>
                                  <a:pt x="0" y="16"/>
                                </a:cubicBezTo>
                                <a:cubicBezTo>
                                  <a:pt x="0" y="11"/>
                                  <a:pt x="0" y="11"/>
                                  <a:pt x="0" y="11"/>
                                </a:cubicBezTo>
                                <a:cubicBezTo>
                                  <a:pt x="6" y="11"/>
                                  <a:pt x="6" y="11"/>
                                  <a:pt x="6" y="11"/>
                                </a:cubicBezTo>
                                <a:cubicBezTo>
                                  <a:pt x="6" y="3"/>
                                  <a:pt x="6" y="3"/>
                                  <a:pt x="6" y="3"/>
                                </a:cubicBezTo>
                                <a:cubicBezTo>
                                  <a:pt x="11" y="0"/>
                                  <a:pt x="11" y="0"/>
                                  <a:pt x="11" y="0"/>
                                </a:cubicBezTo>
                                <a:cubicBezTo>
                                  <a:pt x="11" y="11"/>
                                  <a:pt x="11" y="11"/>
                                  <a:pt x="11" y="11"/>
                                </a:cubicBezTo>
                                <a:cubicBezTo>
                                  <a:pt x="20" y="11"/>
                                  <a:pt x="20" y="11"/>
                                  <a:pt x="20" y="11"/>
                                </a:cubicBezTo>
                                <a:cubicBezTo>
                                  <a:pt x="20" y="16"/>
                                  <a:pt x="20" y="16"/>
                                  <a:pt x="20" y="16"/>
                                </a:cubicBezTo>
                                <a:cubicBezTo>
                                  <a:pt x="11" y="16"/>
                                  <a:pt x="11" y="16"/>
                                  <a:pt x="11" y="16"/>
                                </a:cubicBezTo>
                                <a:cubicBezTo>
                                  <a:pt x="11" y="37"/>
                                  <a:pt x="11" y="37"/>
                                  <a:pt x="11" y="37"/>
                                </a:cubicBezTo>
                                <a:cubicBezTo>
                                  <a:pt x="11" y="41"/>
                                  <a:pt x="12" y="43"/>
                                  <a:pt x="16" y="43"/>
                                </a:cubicBezTo>
                                <a:cubicBezTo>
                                  <a:pt x="18" y="43"/>
                                  <a:pt x="19" y="43"/>
                                  <a:pt x="20" y="43"/>
                                </a:cubicBezTo>
                                <a:lnTo>
                                  <a:pt x="20" y="47"/>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9" name="Freeform 49"/>
                        <wps:cNvSpPr>
                          <a:spLocks noEditPoints="1"/>
                        </wps:cNvSpPr>
                        <wps:spPr bwMode="auto">
                          <a:xfrm>
                            <a:off x="1195" y="12"/>
                            <a:ext cx="14" cy="120"/>
                          </a:xfrm>
                          <a:custGeom>
                            <a:avLst/>
                            <a:gdLst>
                              <a:gd name="T0" fmla="*/ 0 w 14"/>
                              <a:gd name="T1" fmla="*/ 14 h 120"/>
                              <a:gd name="T2" fmla="*/ 0 w 14"/>
                              <a:gd name="T3" fmla="*/ 0 h 120"/>
                              <a:gd name="T4" fmla="*/ 14 w 14"/>
                              <a:gd name="T5" fmla="*/ 0 h 120"/>
                              <a:gd name="T6" fmla="*/ 14 w 14"/>
                              <a:gd name="T7" fmla="*/ 14 h 120"/>
                              <a:gd name="T8" fmla="*/ 0 w 14"/>
                              <a:gd name="T9" fmla="*/ 14 h 120"/>
                              <a:gd name="T10" fmla="*/ 3 w 14"/>
                              <a:gd name="T11" fmla="*/ 120 h 120"/>
                              <a:gd name="T12" fmla="*/ 3 w 14"/>
                              <a:gd name="T13" fmla="*/ 35 h 120"/>
                              <a:gd name="T14" fmla="*/ 14 w 14"/>
                              <a:gd name="T15" fmla="*/ 35 h 120"/>
                              <a:gd name="T16" fmla="*/ 14 w 14"/>
                              <a:gd name="T17" fmla="*/ 120 h 120"/>
                              <a:gd name="T18" fmla="*/ 3 w 14"/>
                              <a:gd name="T19" fmla="*/ 12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4" h="120">
                                <a:moveTo>
                                  <a:pt x="0" y="14"/>
                                </a:moveTo>
                                <a:lnTo>
                                  <a:pt x="0" y="0"/>
                                </a:lnTo>
                                <a:lnTo>
                                  <a:pt x="14" y="0"/>
                                </a:lnTo>
                                <a:lnTo>
                                  <a:pt x="14" y="14"/>
                                </a:lnTo>
                                <a:lnTo>
                                  <a:pt x="0" y="14"/>
                                </a:lnTo>
                                <a:close/>
                                <a:moveTo>
                                  <a:pt x="3" y="120"/>
                                </a:moveTo>
                                <a:lnTo>
                                  <a:pt x="3" y="35"/>
                                </a:lnTo>
                                <a:lnTo>
                                  <a:pt x="14" y="35"/>
                                </a:lnTo>
                                <a:lnTo>
                                  <a:pt x="14" y="120"/>
                                </a:lnTo>
                                <a:lnTo>
                                  <a:pt x="3" y="120"/>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0" name="Freeform 50"/>
                        <wps:cNvSpPr>
                          <a:spLocks/>
                        </wps:cNvSpPr>
                        <wps:spPr bwMode="auto">
                          <a:xfrm>
                            <a:off x="1235" y="47"/>
                            <a:ext cx="60" cy="85"/>
                          </a:xfrm>
                          <a:custGeom>
                            <a:avLst/>
                            <a:gdLst>
                              <a:gd name="T0" fmla="*/ 20 w 25"/>
                              <a:gd name="T1" fmla="*/ 36 h 36"/>
                              <a:gd name="T2" fmla="*/ 20 w 25"/>
                              <a:gd name="T3" fmla="*/ 16 h 36"/>
                              <a:gd name="T4" fmla="*/ 15 w 25"/>
                              <a:gd name="T5" fmla="*/ 5 h 36"/>
                              <a:gd name="T6" fmla="*/ 5 w 25"/>
                              <a:gd name="T7" fmla="*/ 21 h 36"/>
                              <a:gd name="T8" fmla="*/ 5 w 25"/>
                              <a:gd name="T9" fmla="*/ 36 h 36"/>
                              <a:gd name="T10" fmla="*/ 0 w 25"/>
                              <a:gd name="T11" fmla="*/ 36 h 36"/>
                              <a:gd name="T12" fmla="*/ 0 w 25"/>
                              <a:gd name="T13" fmla="*/ 0 h 36"/>
                              <a:gd name="T14" fmla="*/ 5 w 25"/>
                              <a:gd name="T15" fmla="*/ 0 h 36"/>
                              <a:gd name="T16" fmla="*/ 5 w 25"/>
                              <a:gd name="T17" fmla="*/ 9 h 36"/>
                              <a:gd name="T18" fmla="*/ 5 w 25"/>
                              <a:gd name="T19" fmla="*/ 9 h 36"/>
                              <a:gd name="T20" fmla="*/ 16 w 25"/>
                              <a:gd name="T21" fmla="*/ 0 h 36"/>
                              <a:gd name="T22" fmla="*/ 25 w 25"/>
                              <a:gd name="T23" fmla="*/ 10 h 36"/>
                              <a:gd name="T24" fmla="*/ 25 w 25"/>
                              <a:gd name="T25" fmla="*/ 36 h 36"/>
                              <a:gd name="T26" fmla="*/ 20 w 25"/>
                              <a:gd name="T27" fmla="*/ 36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 h="36">
                                <a:moveTo>
                                  <a:pt x="20" y="36"/>
                                </a:moveTo>
                                <a:cubicBezTo>
                                  <a:pt x="20" y="16"/>
                                  <a:pt x="20" y="16"/>
                                  <a:pt x="20" y="16"/>
                                </a:cubicBezTo>
                                <a:cubicBezTo>
                                  <a:pt x="20" y="12"/>
                                  <a:pt x="21" y="5"/>
                                  <a:pt x="15" y="5"/>
                                </a:cubicBezTo>
                                <a:cubicBezTo>
                                  <a:pt x="8" y="5"/>
                                  <a:pt x="5" y="16"/>
                                  <a:pt x="5" y="21"/>
                                </a:cubicBezTo>
                                <a:cubicBezTo>
                                  <a:pt x="5" y="36"/>
                                  <a:pt x="5" y="36"/>
                                  <a:pt x="5" y="36"/>
                                </a:cubicBezTo>
                                <a:cubicBezTo>
                                  <a:pt x="0" y="36"/>
                                  <a:pt x="0" y="36"/>
                                  <a:pt x="0" y="36"/>
                                </a:cubicBezTo>
                                <a:cubicBezTo>
                                  <a:pt x="0" y="0"/>
                                  <a:pt x="0" y="0"/>
                                  <a:pt x="0" y="0"/>
                                </a:cubicBezTo>
                                <a:cubicBezTo>
                                  <a:pt x="5" y="0"/>
                                  <a:pt x="5" y="0"/>
                                  <a:pt x="5" y="0"/>
                                </a:cubicBezTo>
                                <a:cubicBezTo>
                                  <a:pt x="5" y="9"/>
                                  <a:pt x="5" y="9"/>
                                  <a:pt x="5" y="9"/>
                                </a:cubicBezTo>
                                <a:cubicBezTo>
                                  <a:pt x="5" y="9"/>
                                  <a:pt x="5" y="9"/>
                                  <a:pt x="5" y="9"/>
                                </a:cubicBezTo>
                                <a:cubicBezTo>
                                  <a:pt x="7" y="3"/>
                                  <a:pt x="10" y="0"/>
                                  <a:pt x="16" y="0"/>
                                </a:cubicBezTo>
                                <a:cubicBezTo>
                                  <a:pt x="23" y="0"/>
                                  <a:pt x="25" y="5"/>
                                  <a:pt x="25" y="10"/>
                                </a:cubicBezTo>
                                <a:cubicBezTo>
                                  <a:pt x="25" y="36"/>
                                  <a:pt x="25" y="36"/>
                                  <a:pt x="25" y="36"/>
                                </a:cubicBezTo>
                                <a:lnTo>
                                  <a:pt x="20" y="36"/>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1" name="Freeform 51"/>
                        <wps:cNvSpPr>
                          <a:spLocks noEditPoints="1"/>
                        </wps:cNvSpPr>
                        <wps:spPr bwMode="auto">
                          <a:xfrm>
                            <a:off x="1316" y="47"/>
                            <a:ext cx="61" cy="121"/>
                          </a:xfrm>
                          <a:custGeom>
                            <a:avLst/>
                            <a:gdLst>
                              <a:gd name="T0" fmla="*/ 21 w 26"/>
                              <a:gd name="T1" fmla="*/ 29 h 51"/>
                              <a:gd name="T2" fmla="*/ 21 w 26"/>
                              <a:gd name="T3" fmla="*/ 29 h 51"/>
                              <a:gd name="T4" fmla="*/ 12 w 26"/>
                              <a:gd name="T5" fmla="*/ 36 h 51"/>
                              <a:gd name="T6" fmla="*/ 0 w 26"/>
                              <a:gd name="T7" fmla="*/ 18 h 51"/>
                              <a:gd name="T8" fmla="*/ 12 w 26"/>
                              <a:gd name="T9" fmla="*/ 0 h 51"/>
                              <a:gd name="T10" fmla="*/ 21 w 26"/>
                              <a:gd name="T11" fmla="*/ 6 h 51"/>
                              <a:gd name="T12" fmla="*/ 21 w 26"/>
                              <a:gd name="T13" fmla="*/ 6 h 51"/>
                              <a:gd name="T14" fmla="*/ 21 w 26"/>
                              <a:gd name="T15" fmla="*/ 0 h 51"/>
                              <a:gd name="T16" fmla="*/ 26 w 26"/>
                              <a:gd name="T17" fmla="*/ 0 h 51"/>
                              <a:gd name="T18" fmla="*/ 26 w 26"/>
                              <a:gd name="T19" fmla="*/ 36 h 51"/>
                              <a:gd name="T20" fmla="*/ 11 w 26"/>
                              <a:gd name="T21" fmla="*/ 51 h 51"/>
                              <a:gd name="T22" fmla="*/ 2 w 26"/>
                              <a:gd name="T23" fmla="*/ 50 h 51"/>
                              <a:gd name="T24" fmla="*/ 2 w 26"/>
                              <a:gd name="T25" fmla="*/ 45 h 51"/>
                              <a:gd name="T26" fmla="*/ 11 w 26"/>
                              <a:gd name="T27" fmla="*/ 47 h 51"/>
                              <a:gd name="T28" fmla="*/ 21 w 26"/>
                              <a:gd name="T29" fmla="*/ 35 h 51"/>
                              <a:gd name="T30" fmla="*/ 21 w 26"/>
                              <a:gd name="T31" fmla="*/ 29 h 51"/>
                              <a:gd name="T32" fmla="*/ 21 w 26"/>
                              <a:gd name="T33" fmla="*/ 17 h 51"/>
                              <a:gd name="T34" fmla="*/ 13 w 26"/>
                              <a:gd name="T35" fmla="*/ 4 h 51"/>
                              <a:gd name="T36" fmla="*/ 6 w 26"/>
                              <a:gd name="T37" fmla="*/ 18 h 51"/>
                              <a:gd name="T38" fmla="*/ 13 w 26"/>
                              <a:gd name="T39" fmla="*/ 31 h 51"/>
                              <a:gd name="T40" fmla="*/ 21 w 26"/>
                              <a:gd name="T41" fmla="*/ 17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6" h="51">
                                <a:moveTo>
                                  <a:pt x="21" y="29"/>
                                </a:moveTo>
                                <a:cubicBezTo>
                                  <a:pt x="21" y="29"/>
                                  <a:pt x="21" y="29"/>
                                  <a:pt x="21" y="29"/>
                                </a:cubicBezTo>
                                <a:cubicBezTo>
                                  <a:pt x="20" y="33"/>
                                  <a:pt x="16" y="36"/>
                                  <a:pt x="12" y="36"/>
                                </a:cubicBezTo>
                                <a:cubicBezTo>
                                  <a:pt x="2" y="36"/>
                                  <a:pt x="0" y="26"/>
                                  <a:pt x="0" y="18"/>
                                </a:cubicBezTo>
                                <a:cubicBezTo>
                                  <a:pt x="0" y="11"/>
                                  <a:pt x="2" y="0"/>
                                  <a:pt x="12" y="0"/>
                                </a:cubicBezTo>
                                <a:cubicBezTo>
                                  <a:pt x="16" y="0"/>
                                  <a:pt x="20" y="2"/>
                                  <a:pt x="21" y="6"/>
                                </a:cubicBezTo>
                                <a:cubicBezTo>
                                  <a:pt x="21" y="6"/>
                                  <a:pt x="21" y="6"/>
                                  <a:pt x="21" y="6"/>
                                </a:cubicBezTo>
                                <a:cubicBezTo>
                                  <a:pt x="21" y="0"/>
                                  <a:pt x="21" y="0"/>
                                  <a:pt x="21" y="0"/>
                                </a:cubicBezTo>
                                <a:cubicBezTo>
                                  <a:pt x="26" y="0"/>
                                  <a:pt x="26" y="0"/>
                                  <a:pt x="26" y="0"/>
                                </a:cubicBezTo>
                                <a:cubicBezTo>
                                  <a:pt x="26" y="36"/>
                                  <a:pt x="26" y="36"/>
                                  <a:pt x="26" y="36"/>
                                </a:cubicBezTo>
                                <a:cubicBezTo>
                                  <a:pt x="26" y="46"/>
                                  <a:pt x="22" y="51"/>
                                  <a:pt x="11" y="51"/>
                                </a:cubicBezTo>
                                <a:cubicBezTo>
                                  <a:pt x="8" y="51"/>
                                  <a:pt x="5" y="50"/>
                                  <a:pt x="2" y="50"/>
                                </a:cubicBezTo>
                                <a:cubicBezTo>
                                  <a:pt x="2" y="45"/>
                                  <a:pt x="2" y="45"/>
                                  <a:pt x="2" y="45"/>
                                </a:cubicBezTo>
                                <a:cubicBezTo>
                                  <a:pt x="5" y="46"/>
                                  <a:pt x="7" y="47"/>
                                  <a:pt x="11" y="47"/>
                                </a:cubicBezTo>
                                <a:cubicBezTo>
                                  <a:pt x="19" y="47"/>
                                  <a:pt x="21" y="43"/>
                                  <a:pt x="21" y="35"/>
                                </a:cubicBezTo>
                                <a:lnTo>
                                  <a:pt x="21" y="29"/>
                                </a:lnTo>
                                <a:close/>
                                <a:moveTo>
                                  <a:pt x="21" y="17"/>
                                </a:moveTo>
                                <a:cubicBezTo>
                                  <a:pt x="21" y="12"/>
                                  <a:pt x="19" y="4"/>
                                  <a:pt x="13" y="4"/>
                                </a:cubicBezTo>
                                <a:cubicBezTo>
                                  <a:pt x="7" y="4"/>
                                  <a:pt x="6" y="14"/>
                                  <a:pt x="6" y="18"/>
                                </a:cubicBezTo>
                                <a:cubicBezTo>
                                  <a:pt x="6" y="23"/>
                                  <a:pt x="7" y="31"/>
                                  <a:pt x="13" y="31"/>
                                </a:cubicBezTo>
                                <a:cubicBezTo>
                                  <a:pt x="19" y="31"/>
                                  <a:pt x="21" y="22"/>
                                  <a:pt x="21" y="17"/>
                                </a:cubicBez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2" name="Rectangle 52"/>
                        <wps:cNvSpPr>
                          <a:spLocks noChangeArrowheads="1"/>
                        </wps:cNvSpPr>
                        <wps:spPr bwMode="auto">
                          <a:xfrm>
                            <a:off x="1450" y="2"/>
                            <a:ext cx="11" cy="168"/>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53" name="Freeform 53"/>
                        <wps:cNvSpPr>
                          <a:spLocks noEditPoints="1"/>
                        </wps:cNvSpPr>
                        <wps:spPr bwMode="auto">
                          <a:xfrm>
                            <a:off x="1531" y="12"/>
                            <a:ext cx="75" cy="120"/>
                          </a:xfrm>
                          <a:custGeom>
                            <a:avLst/>
                            <a:gdLst>
                              <a:gd name="T0" fmla="*/ 0 w 32"/>
                              <a:gd name="T1" fmla="*/ 51 h 51"/>
                              <a:gd name="T2" fmla="*/ 0 w 32"/>
                              <a:gd name="T3" fmla="*/ 0 h 51"/>
                              <a:gd name="T4" fmla="*/ 12 w 32"/>
                              <a:gd name="T5" fmla="*/ 0 h 51"/>
                              <a:gd name="T6" fmla="*/ 32 w 32"/>
                              <a:gd name="T7" fmla="*/ 25 h 51"/>
                              <a:gd name="T8" fmla="*/ 20 w 32"/>
                              <a:gd name="T9" fmla="*/ 49 h 51"/>
                              <a:gd name="T10" fmla="*/ 10 w 32"/>
                              <a:gd name="T11" fmla="*/ 51 h 51"/>
                              <a:gd name="T12" fmla="*/ 0 w 32"/>
                              <a:gd name="T13" fmla="*/ 51 h 51"/>
                              <a:gd name="T14" fmla="*/ 10 w 32"/>
                              <a:gd name="T15" fmla="*/ 46 h 51"/>
                              <a:gd name="T16" fmla="*/ 18 w 32"/>
                              <a:gd name="T17" fmla="*/ 44 h 51"/>
                              <a:gd name="T18" fmla="*/ 26 w 32"/>
                              <a:gd name="T19" fmla="*/ 25 h 51"/>
                              <a:gd name="T20" fmla="*/ 17 w 32"/>
                              <a:gd name="T21" fmla="*/ 5 h 51"/>
                              <a:gd name="T22" fmla="*/ 9 w 32"/>
                              <a:gd name="T23" fmla="*/ 4 h 51"/>
                              <a:gd name="T24" fmla="*/ 6 w 32"/>
                              <a:gd name="T25" fmla="*/ 4 h 51"/>
                              <a:gd name="T26" fmla="*/ 6 w 32"/>
                              <a:gd name="T27" fmla="*/ 46 h 51"/>
                              <a:gd name="T28" fmla="*/ 10 w 32"/>
                              <a:gd name="T29" fmla="*/ 46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2" h="51">
                                <a:moveTo>
                                  <a:pt x="0" y="51"/>
                                </a:moveTo>
                                <a:cubicBezTo>
                                  <a:pt x="0" y="0"/>
                                  <a:pt x="0" y="0"/>
                                  <a:pt x="0" y="0"/>
                                </a:cubicBezTo>
                                <a:cubicBezTo>
                                  <a:pt x="12" y="0"/>
                                  <a:pt x="12" y="0"/>
                                  <a:pt x="12" y="0"/>
                                </a:cubicBezTo>
                                <a:cubicBezTo>
                                  <a:pt x="28" y="0"/>
                                  <a:pt x="32" y="10"/>
                                  <a:pt x="32" y="25"/>
                                </a:cubicBezTo>
                                <a:cubicBezTo>
                                  <a:pt x="32" y="35"/>
                                  <a:pt x="31" y="46"/>
                                  <a:pt x="20" y="49"/>
                                </a:cubicBezTo>
                                <a:cubicBezTo>
                                  <a:pt x="17" y="50"/>
                                  <a:pt x="13" y="51"/>
                                  <a:pt x="10" y="51"/>
                                </a:cubicBezTo>
                                <a:lnTo>
                                  <a:pt x="0" y="51"/>
                                </a:lnTo>
                                <a:close/>
                                <a:moveTo>
                                  <a:pt x="10" y="46"/>
                                </a:moveTo>
                                <a:cubicBezTo>
                                  <a:pt x="13" y="46"/>
                                  <a:pt x="16" y="46"/>
                                  <a:pt x="18" y="44"/>
                                </a:cubicBezTo>
                                <a:cubicBezTo>
                                  <a:pt x="26" y="41"/>
                                  <a:pt x="26" y="32"/>
                                  <a:pt x="26" y="25"/>
                                </a:cubicBezTo>
                                <a:cubicBezTo>
                                  <a:pt x="26" y="18"/>
                                  <a:pt x="25" y="8"/>
                                  <a:pt x="17" y="5"/>
                                </a:cubicBezTo>
                                <a:cubicBezTo>
                                  <a:pt x="15" y="5"/>
                                  <a:pt x="12" y="4"/>
                                  <a:pt x="9" y="4"/>
                                </a:cubicBezTo>
                                <a:cubicBezTo>
                                  <a:pt x="6" y="4"/>
                                  <a:pt x="6" y="4"/>
                                  <a:pt x="6" y="4"/>
                                </a:cubicBezTo>
                                <a:cubicBezTo>
                                  <a:pt x="6" y="46"/>
                                  <a:pt x="6" y="46"/>
                                  <a:pt x="6" y="46"/>
                                </a:cubicBezTo>
                                <a:lnTo>
                                  <a:pt x="10" y="46"/>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4" name="Freeform 54"/>
                        <wps:cNvSpPr>
                          <a:spLocks noEditPoints="1"/>
                        </wps:cNvSpPr>
                        <wps:spPr bwMode="auto">
                          <a:xfrm>
                            <a:off x="1628" y="12"/>
                            <a:ext cx="16" cy="120"/>
                          </a:xfrm>
                          <a:custGeom>
                            <a:avLst/>
                            <a:gdLst>
                              <a:gd name="T0" fmla="*/ 0 w 16"/>
                              <a:gd name="T1" fmla="*/ 14 h 120"/>
                              <a:gd name="T2" fmla="*/ 0 w 16"/>
                              <a:gd name="T3" fmla="*/ 0 h 120"/>
                              <a:gd name="T4" fmla="*/ 16 w 16"/>
                              <a:gd name="T5" fmla="*/ 0 h 120"/>
                              <a:gd name="T6" fmla="*/ 16 w 16"/>
                              <a:gd name="T7" fmla="*/ 14 h 120"/>
                              <a:gd name="T8" fmla="*/ 0 w 16"/>
                              <a:gd name="T9" fmla="*/ 14 h 120"/>
                              <a:gd name="T10" fmla="*/ 2 w 16"/>
                              <a:gd name="T11" fmla="*/ 120 h 120"/>
                              <a:gd name="T12" fmla="*/ 2 w 16"/>
                              <a:gd name="T13" fmla="*/ 35 h 120"/>
                              <a:gd name="T14" fmla="*/ 14 w 16"/>
                              <a:gd name="T15" fmla="*/ 35 h 120"/>
                              <a:gd name="T16" fmla="*/ 14 w 16"/>
                              <a:gd name="T17" fmla="*/ 120 h 120"/>
                              <a:gd name="T18" fmla="*/ 2 w 16"/>
                              <a:gd name="T19" fmla="*/ 12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6" h="120">
                                <a:moveTo>
                                  <a:pt x="0" y="14"/>
                                </a:moveTo>
                                <a:lnTo>
                                  <a:pt x="0" y="0"/>
                                </a:lnTo>
                                <a:lnTo>
                                  <a:pt x="16" y="0"/>
                                </a:lnTo>
                                <a:lnTo>
                                  <a:pt x="16" y="14"/>
                                </a:lnTo>
                                <a:lnTo>
                                  <a:pt x="0" y="14"/>
                                </a:lnTo>
                                <a:close/>
                                <a:moveTo>
                                  <a:pt x="2" y="120"/>
                                </a:moveTo>
                                <a:lnTo>
                                  <a:pt x="2" y="35"/>
                                </a:lnTo>
                                <a:lnTo>
                                  <a:pt x="14" y="35"/>
                                </a:lnTo>
                                <a:lnTo>
                                  <a:pt x="14" y="120"/>
                                </a:lnTo>
                                <a:lnTo>
                                  <a:pt x="2" y="120"/>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5" name="Freeform 55"/>
                        <wps:cNvSpPr>
                          <a:spLocks noEditPoints="1"/>
                        </wps:cNvSpPr>
                        <wps:spPr bwMode="auto">
                          <a:xfrm>
                            <a:off x="1663" y="47"/>
                            <a:ext cx="61" cy="121"/>
                          </a:xfrm>
                          <a:custGeom>
                            <a:avLst/>
                            <a:gdLst>
                              <a:gd name="T0" fmla="*/ 21 w 26"/>
                              <a:gd name="T1" fmla="*/ 29 h 51"/>
                              <a:gd name="T2" fmla="*/ 21 w 26"/>
                              <a:gd name="T3" fmla="*/ 29 h 51"/>
                              <a:gd name="T4" fmla="*/ 12 w 26"/>
                              <a:gd name="T5" fmla="*/ 36 h 51"/>
                              <a:gd name="T6" fmla="*/ 0 w 26"/>
                              <a:gd name="T7" fmla="*/ 18 h 51"/>
                              <a:gd name="T8" fmla="*/ 12 w 26"/>
                              <a:gd name="T9" fmla="*/ 0 h 51"/>
                              <a:gd name="T10" fmla="*/ 21 w 26"/>
                              <a:gd name="T11" fmla="*/ 6 h 51"/>
                              <a:gd name="T12" fmla="*/ 21 w 26"/>
                              <a:gd name="T13" fmla="*/ 6 h 51"/>
                              <a:gd name="T14" fmla="*/ 21 w 26"/>
                              <a:gd name="T15" fmla="*/ 0 h 51"/>
                              <a:gd name="T16" fmla="*/ 26 w 26"/>
                              <a:gd name="T17" fmla="*/ 0 h 51"/>
                              <a:gd name="T18" fmla="*/ 26 w 26"/>
                              <a:gd name="T19" fmla="*/ 36 h 51"/>
                              <a:gd name="T20" fmla="*/ 11 w 26"/>
                              <a:gd name="T21" fmla="*/ 51 h 51"/>
                              <a:gd name="T22" fmla="*/ 2 w 26"/>
                              <a:gd name="T23" fmla="*/ 50 h 51"/>
                              <a:gd name="T24" fmla="*/ 2 w 26"/>
                              <a:gd name="T25" fmla="*/ 45 h 51"/>
                              <a:gd name="T26" fmla="*/ 11 w 26"/>
                              <a:gd name="T27" fmla="*/ 47 h 51"/>
                              <a:gd name="T28" fmla="*/ 21 w 26"/>
                              <a:gd name="T29" fmla="*/ 35 h 51"/>
                              <a:gd name="T30" fmla="*/ 21 w 26"/>
                              <a:gd name="T31" fmla="*/ 29 h 51"/>
                              <a:gd name="T32" fmla="*/ 21 w 26"/>
                              <a:gd name="T33" fmla="*/ 17 h 51"/>
                              <a:gd name="T34" fmla="*/ 13 w 26"/>
                              <a:gd name="T35" fmla="*/ 4 h 51"/>
                              <a:gd name="T36" fmla="*/ 6 w 26"/>
                              <a:gd name="T37" fmla="*/ 18 h 51"/>
                              <a:gd name="T38" fmla="*/ 13 w 26"/>
                              <a:gd name="T39" fmla="*/ 31 h 51"/>
                              <a:gd name="T40" fmla="*/ 21 w 26"/>
                              <a:gd name="T41" fmla="*/ 17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6" h="51">
                                <a:moveTo>
                                  <a:pt x="21" y="29"/>
                                </a:moveTo>
                                <a:cubicBezTo>
                                  <a:pt x="21" y="29"/>
                                  <a:pt x="21" y="29"/>
                                  <a:pt x="21" y="29"/>
                                </a:cubicBezTo>
                                <a:cubicBezTo>
                                  <a:pt x="20" y="33"/>
                                  <a:pt x="16" y="36"/>
                                  <a:pt x="12" y="36"/>
                                </a:cubicBezTo>
                                <a:cubicBezTo>
                                  <a:pt x="2" y="36"/>
                                  <a:pt x="0" y="26"/>
                                  <a:pt x="0" y="18"/>
                                </a:cubicBezTo>
                                <a:cubicBezTo>
                                  <a:pt x="0" y="11"/>
                                  <a:pt x="2" y="0"/>
                                  <a:pt x="12" y="0"/>
                                </a:cubicBezTo>
                                <a:cubicBezTo>
                                  <a:pt x="16" y="0"/>
                                  <a:pt x="20" y="2"/>
                                  <a:pt x="21" y="6"/>
                                </a:cubicBezTo>
                                <a:cubicBezTo>
                                  <a:pt x="21" y="6"/>
                                  <a:pt x="21" y="6"/>
                                  <a:pt x="21" y="6"/>
                                </a:cubicBezTo>
                                <a:cubicBezTo>
                                  <a:pt x="21" y="0"/>
                                  <a:pt x="21" y="0"/>
                                  <a:pt x="21" y="0"/>
                                </a:cubicBezTo>
                                <a:cubicBezTo>
                                  <a:pt x="26" y="0"/>
                                  <a:pt x="26" y="0"/>
                                  <a:pt x="26" y="0"/>
                                </a:cubicBezTo>
                                <a:cubicBezTo>
                                  <a:pt x="26" y="36"/>
                                  <a:pt x="26" y="36"/>
                                  <a:pt x="26" y="36"/>
                                </a:cubicBezTo>
                                <a:cubicBezTo>
                                  <a:pt x="26" y="46"/>
                                  <a:pt x="22" y="51"/>
                                  <a:pt x="11" y="51"/>
                                </a:cubicBezTo>
                                <a:cubicBezTo>
                                  <a:pt x="8" y="51"/>
                                  <a:pt x="5" y="50"/>
                                  <a:pt x="2" y="50"/>
                                </a:cubicBezTo>
                                <a:cubicBezTo>
                                  <a:pt x="2" y="45"/>
                                  <a:pt x="2" y="45"/>
                                  <a:pt x="2" y="45"/>
                                </a:cubicBezTo>
                                <a:cubicBezTo>
                                  <a:pt x="5" y="46"/>
                                  <a:pt x="7" y="47"/>
                                  <a:pt x="11" y="47"/>
                                </a:cubicBezTo>
                                <a:cubicBezTo>
                                  <a:pt x="19" y="47"/>
                                  <a:pt x="21" y="43"/>
                                  <a:pt x="21" y="35"/>
                                </a:cubicBezTo>
                                <a:lnTo>
                                  <a:pt x="21" y="29"/>
                                </a:lnTo>
                                <a:close/>
                                <a:moveTo>
                                  <a:pt x="21" y="17"/>
                                </a:moveTo>
                                <a:cubicBezTo>
                                  <a:pt x="21" y="12"/>
                                  <a:pt x="19" y="4"/>
                                  <a:pt x="13" y="4"/>
                                </a:cubicBezTo>
                                <a:cubicBezTo>
                                  <a:pt x="7" y="4"/>
                                  <a:pt x="6" y="14"/>
                                  <a:pt x="6" y="18"/>
                                </a:cubicBezTo>
                                <a:cubicBezTo>
                                  <a:pt x="6" y="23"/>
                                  <a:pt x="7" y="31"/>
                                  <a:pt x="13" y="31"/>
                                </a:cubicBezTo>
                                <a:cubicBezTo>
                                  <a:pt x="19" y="31"/>
                                  <a:pt x="21" y="22"/>
                                  <a:pt x="21" y="17"/>
                                </a:cubicBez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6" name="Freeform 56"/>
                        <wps:cNvSpPr>
                          <a:spLocks noEditPoints="1"/>
                        </wps:cNvSpPr>
                        <wps:spPr bwMode="auto">
                          <a:xfrm>
                            <a:off x="1750" y="12"/>
                            <a:ext cx="17" cy="120"/>
                          </a:xfrm>
                          <a:custGeom>
                            <a:avLst/>
                            <a:gdLst>
                              <a:gd name="T0" fmla="*/ 0 w 17"/>
                              <a:gd name="T1" fmla="*/ 14 h 120"/>
                              <a:gd name="T2" fmla="*/ 0 w 17"/>
                              <a:gd name="T3" fmla="*/ 0 h 120"/>
                              <a:gd name="T4" fmla="*/ 17 w 17"/>
                              <a:gd name="T5" fmla="*/ 0 h 120"/>
                              <a:gd name="T6" fmla="*/ 17 w 17"/>
                              <a:gd name="T7" fmla="*/ 14 h 120"/>
                              <a:gd name="T8" fmla="*/ 0 w 17"/>
                              <a:gd name="T9" fmla="*/ 14 h 120"/>
                              <a:gd name="T10" fmla="*/ 3 w 17"/>
                              <a:gd name="T11" fmla="*/ 120 h 120"/>
                              <a:gd name="T12" fmla="*/ 3 w 17"/>
                              <a:gd name="T13" fmla="*/ 35 h 120"/>
                              <a:gd name="T14" fmla="*/ 15 w 17"/>
                              <a:gd name="T15" fmla="*/ 35 h 120"/>
                              <a:gd name="T16" fmla="*/ 15 w 17"/>
                              <a:gd name="T17" fmla="*/ 120 h 120"/>
                              <a:gd name="T18" fmla="*/ 3 w 17"/>
                              <a:gd name="T19" fmla="*/ 12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7" h="120">
                                <a:moveTo>
                                  <a:pt x="0" y="14"/>
                                </a:moveTo>
                                <a:lnTo>
                                  <a:pt x="0" y="0"/>
                                </a:lnTo>
                                <a:lnTo>
                                  <a:pt x="17" y="0"/>
                                </a:lnTo>
                                <a:lnTo>
                                  <a:pt x="17" y="14"/>
                                </a:lnTo>
                                <a:lnTo>
                                  <a:pt x="0" y="14"/>
                                </a:lnTo>
                                <a:close/>
                                <a:moveTo>
                                  <a:pt x="3" y="120"/>
                                </a:moveTo>
                                <a:lnTo>
                                  <a:pt x="3" y="35"/>
                                </a:lnTo>
                                <a:lnTo>
                                  <a:pt x="15" y="35"/>
                                </a:lnTo>
                                <a:lnTo>
                                  <a:pt x="15" y="120"/>
                                </a:lnTo>
                                <a:lnTo>
                                  <a:pt x="3" y="120"/>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1783" y="21"/>
                            <a:ext cx="48" cy="111"/>
                          </a:xfrm>
                          <a:custGeom>
                            <a:avLst/>
                            <a:gdLst>
                              <a:gd name="T0" fmla="*/ 20 w 20"/>
                              <a:gd name="T1" fmla="*/ 47 h 47"/>
                              <a:gd name="T2" fmla="*/ 16 w 20"/>
                              <a:gd name="T3" fmla="*/ 47 h 47"/>
                              <a:gd name="T4" fmla="*/ 6 w 20"/>
                              <a:gd name="T5" fmla="*/ 38 h 47"/>
                              <a:gd name="T6" fmla="*/ 6 w 20"/>
                              <a:gd name="T7" fmla="*/ 16 h 47"/>
                              <a:gd name="T8" fmla="*/ 0 w 20"/>
                              <a:gd name="T9" fmla="*/ 16 h 47"/>
                              <a:gd name="T10" fmla="*/ 0 w 20"/>
                              <a:gd name="T11" fmla="*/ 11 h 47"/>
                              <a:gd name="T12" fmla="*/ 6 w 20"/>
                              <a:gd name="T13" fmla="*/ 11 h 47"/>
                              <a:gd name="T14" fmla="*/ 6 w 20"/>
                              <a:gd name="T15" fmla="*/ 3 h 47"/>
                              <a:gd name="T16" fmla="*/ 11 w 20"/>
                              <a:gd name="T17" fmla="*/ 0 h 47"/>
                              <a:gd name="T18" fmla="*/ 11 w 20"/>
                              <a:gd name="T19" fmla="*/ 11 h 47"/>
                              <a:gd name="T20" fmla="*/ 20 w 20"/>
                              <a:gd name="T21" fmla="*/ 11 h 47"/>
                              <a:gd name="T22" fmla="*/ 20 w 20"/>
                              <a:gd name="T23" fmla="*/ 16 h 47"/>
                              <a:gd name="T24" fmla="*/ 11 w 20"/>
                              <a:gd name="T25" fmla="*/ 16 h 47"/>
                              <a:gd name="T26" fmla="*/ 11 w 20"/>
                              <a:gd name="T27" fmla="*/ 37 h 47"/>
                              <a:gd name="T28" fmla="*/ 17 w 20"/>
                              <a:gd name="T29" fmla="*/ 43 h 47"/>
                              <a:gd name="T30" fmla="*/ 20 w 20"/>
                              <a:gd name="T31" fmla="*/ 43 h 47"/>
                              <a:gd name="T32" fmla="*/ 20 w 20"/>
                              <a:gd name="T33" fmla="*/ 47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0" h="47">
                                <a:moveTo>
                                  <a:pt x="20" y="47"/>
                                </a:moveTo>
                                <a:cubicBezTo>
                                  <a:pt x="19" y="47"/>
                                  <a:pt x="17" y="47"/>
                                  <a:pt x="16" y="47"/>
                                </a:cubicBezTo>
                                <a:cubicBezTo>
                                  <a:pt x="9" y="47"/>
                                  <a:pt x="6" y="45"/>
                                  <a:pt x="6" y="38"/>
                                </a:cubicBezTo>
                                <a:cubicBezTo>
                                  <a:pt x="6" y="16"/>
                                  <a:pt x="6" y="16"/>
                                  <a:pt x="6" y="16"/>
                                </a:cubicBezTo>
                                <a:cubicBezTo>
                                  <a:pt x="0" y="16"/>
                                  <a:pt x="0" y="16"/>
                                  <a:pt x="0" y="16"/>
                                </a:cubicBezTo>
                                <a:cubicBezTo>
                                  <a:pt x="0" y="11"/>
                                  <a:pt x="0" y="11"/>
                                  <a:pt x="0" y="11"/>
                                </a:cubicBezTo>
                                <a:cubicBezTo>
                                  <a:pt x="6" y="11"/>
                                  <a:pt x="6" y="11"/>
                                  <a:pt x="6" y="11"/>
                                </a:cubicBezTo>
                                <a:cubicBezTo>
                                  <a:pt x="6" y="3"/>
                                  <a:pt x="6" y="3"/>
                                  <a:pt x="6" y="3"/>
                                </a:cubicBezTo>
                                <a:cubicBezTo>
                                  <a:pt x="11" y="0"/>
                                  <a:pt x="11" y="0"/>
                                  <a:pt x="11" y="0"/>
                                </a:cubicBezTo>
                                <a:cubicBezTo>
                                  <a:pt x="11" y="11"/>
                                  <a:pt x="11" y="11"/>
                                  <a:pt x="11" y="11"/>
                                </a:cubicBezTo>
                                <a:cubicBezTo>
                                  <a:pt x="20" y="11"/>
                                  <a:pt x="20" y="11"/>
                                  <a:pt x="20" y="11"/>
                                </a:cubicBezTo>
                                <a:cubicBezTo>
                                  <a:pt x="20" y="16"/>
                                  <a:pt x="20" y="16"/>
                                  <a:pt x="20" y="16"/>
                                </a:cubicBezTo>
                                <a:cubicBezTo>
                                  <a:pt x="11" y="16"/>
                                  <a:pt x="11" y="16"/>
                                  <a:pt x="11" y="16"/>
                                </a:cubicBezTo>
                                <a:cubicBezTo>
                                  <a:pt x="11" y="37"/>
                                  <a:pt x="11" y="37"/>
                                  <a:pt x="11" y="37"/>
                                </a:cubicBezTo>
                                <a:cubicBezTo>
                                  <a:pt x="11" y="41"/>
                                  <a:pt x="13" y="43"/>
                                  <a:pt x="17" y="43"/>
                                </a:cubicBezTo>
                                <a:cubicBezTo>
                                  <a:pt x="18" y="43"/>
                                  <a:pt x="19" y="43"/>
                                  <a:pt x="20" y="43"/>
                                </a:cubicBezTo>
                                <a:lnTo>
                                  <a:pt x="20" y="47"/>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noEditPoints="1"/>
                        </wps:cNvSpPr>
                        <wps:spPr bwMode="auto">
                          <a:xfrm>
                            <a:off x="1843" y="47"/>
                            <a:ext cx="59" cy="85"/>
                          </a:xfrm>
                          <a:custGeom>
                            <a:avLst/>
                            <a:gdLst>
                              <a:gd name="T0" fmla="*/ 20 w 25"/>
                              <a:gd name="T1" fmla="*/ 36 h 36"/>
                              <a:gd name="T2" fmla="*/ 20 w 25"/>
                              <a:gd name="T3" fmla="*/ 31 h 36"/>
                              <a:gd name="T4" fmla="*/ 20 w 25"/>
                              <a:gd name="T5" fmla="*/ 31 h 36"/>
                              <a:gd name="T6" fmla="*/ 9 w 25"/>
                              <a:gd name="T7" fmla="*/ 36 h 36"/>
                              <a:gd name="T8" fmla="*/ 0 w 25"/>
                              <a:gd name="T9" fmla="*/ 27 h 36"/>
                              <a:gd name="T10" fmla="*/ 20 w 25"/>
                              <a:gd name="T11" fmla="*/ 15 h 36"/>
                              <a:gd name="T12" fmla="*/ 20 w 25"/>
                              <a:gd name="T13" fmla="*/ 15 h 36"/>
                              <a:gd name="T14" fmla="*/ 13 w 25"/>
                              <a:gd name="T15" fmla="*/ 4 h 36"/>
                              <a:gd name="T16" fmla="*/ 6 w 25"/>
                              <a:gd name="T17" fmla="*/ 9 h 36"/>
                              <a:gd name="T18" fmla="*/ 0 w 25"/>
                              <a:gd name="T19" fmla="*/ 9 h 36"/>
                              <a:gd name="T20" fmla="*/ 13 w 25"/>
                              <a:gd name="T21" fmla="*/ 0 h 36"/>
                              <a:gd name="T22" fmla="*/ 25 w 25"/>
                              <a:gd name="T23" fmla="*/ 11 h 36"/>
                              <a:gd name="T24" fmla="*/ 25 w 25"/>
                              <a:gd name="T25" fmla="*/ 36 h 36"/>
                              <a:gd name="T26" fmla="*/ 20 w 25"/>
                              <a:gd name="T27" fmla="*/ 36 h 36"/>
                              <a:gd name="T28" fmla="*/ 17 w 25"/>
                              <a:gd name="T29" fmla="*/ 20 h 36"/>
                              <a:gd name="T30" fmla="*/ 5 w 25"/>
                              <a:gd name="T31" fmla="*/ 27 h 36"/>
                              <a:gd name="T32" fmla="*/ 10 w 25"/>
                              <a:gd name="T33" fmla="*/ 32 h 36"/>
                              <a:gd name="T34" fmla="*/ 19 w 25"/>
                              <a:gd name="T35" fmla="*/ 27 h 36"/>
                              <a:gd name="T36" fmla="*/ 20 w 25"/>
                              <a:gd name="T37" fmla="*/ 20 h 36"/>
                              <a:gd name="T38" fmla="*/ 17 w 25"/>
                              <a:gd name="T39" fmla="*/ 20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 h="36">
                                <a:moveTo>
                                  <a:pt x="20" y="36"/>
                                </a:moveTo>
                                <a:cubicBezTo>
                                  <a:pt x="20" y="31"/>
                                  <a:pt x="20" y="31"/>
                                  <a:pt x="20" y="31"/>
                                </a:cubicBezTo>
                                <a:cubicBezTo>
                                  <a:pt x="20" y="31"/>
                                  <a:pt x="20" y="31"/>
                                  <a:pt x="20" y="31"/>
                                </a:cubicBezTo>
                                <a:cubicBezTo>
                                  <a:pt x="18" y="35"/>
                                  <a:pt x="13" y="36"/>
                                  <a:pt x="9" y="36"/>
                                </a:cubicBezTo>
                                <a:cubicBezTo>
                                  <a:pt x="3" y="36"/>
                                  <a:pt x="0" y="33"/>
                                  <a:pt x="0" y="27"/>
                                </a:cubicBezTo>
                                <a:cubicBezTo>
                                  <a:pt x="0" y="19"/>
                                  <a:pt x="9" y="15"/>
                                  <a:pt x="20" y="15"/>
                                </a:cubicBezTo>
                                <a:cubicBezTo>
                                  <a:pt x="20" y="15"/>
                                  <a:pt x="20" y="15"/>
                                  <a:pt x="20" y="15"/>
                                </a:cubicBezTo>
                                <a:cubicBezTo>
                                  <a:pt x="20" y="9"/>
                                  <a:pt x="20" y="4"/>
                                  <a:pt x="13" y="4"/>
                                </a:cubicBezTo>
                                <a:cubicBezTo>
                                  <a:pt x="9" y="4"/>
                                  <a:pt x="7" y="5"/>
                                  <a:pt x="6" y="9"/>
                                </a:cubicBezTo>
                                <a:cubicBezTo>
                                  <a:pt x="0" y="9"/>
                                  <a:pt x="0" y="9"/>
                                  <a:pt x="0" y="9"/>
                                </a:cubicBezTo>
                                <a:cubicBezTo>
                                  <a:pt x="1" y="2"/>
                                  <a:pt x="7" y="0"/>
                                  <a:pt x="13" y="0"/>
                                </a:cubicBezTo>
                                <a:cubicBezTo>
                                  <a:pt x="21" y="0"/>
                                  <a:pt x="25" y="3"/>
                                  <a:pt x="25" y="11"/>
                                </a:cubicBezTo>
                                <a:cubicBezTo>
                                  <a:pt x="25" y="36"/>
                                  <a:pt x="25" y="36"/>
                                  <a:pt x="25" y="36"/>
                                </a:cubicBezTo>
                                <a:lnTo>
                                  <a:pt x="20" y="36"/>
                                </a:lnTo>
                                <a:close/>
                                <a:moveTo>
                                  <a:pt x="17" y="20"/>
                                </a:moveTo>
                                <a:cubicBezTo>
                                  <a:pt x="12" y="20"/>
                                  <a:pt x="5" y="21"/>
                                  <a:pt x="5" y="27"/>
                                </a:cubicBezTo>
                                <a:cubicBezTo>
                                  <a:pt x="5" y="30"/>
                                  <a:pt x="7" y="32"/>
                                  <a:pt x="10" y="32"/>
                                </a:cubicBezTo>
                                <a:cubicBezTo>
                                  <a:pt x="14" y="32"/>
                                  <a:pt x="17" y="30"/>
                                  <a:pt x="19" y="27"/>
                                </a:cubicBezTo>
                                <a:cubicBezTo>
                                  <a:pt x="20" y="24"/>
                                  <a:pt x="20" y="23"/>
                                  <a:pt x="20" y="20"/>
                                </a:cubicBezTo>
                                <a:lnTo>
                                  <a:pt x="17" y="20"/>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Rectangle 59"/>
                        <wps:cNvSpPr>
                          <a:spLocks noChangeArrowheads="1"/>
                        </wps:cNvSpPr>
                        <wps:spPr bwMode="auto">
                          <a:xfrm>
                            <a:off x="1928" y="12"/>
                            <a:ext cx="11" cy="120"/>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0" name="Rectangle 60"/>
                        <wps:cNvSpPr>
                          <a:spLocks noChangeArrowheads="1"/>
                        </wps:cNvSpPr>
                        <wps:spPr bwMode="auto">
                          <a:xfrm>
                            <a:off x="2013" y="2"/>
                            <a:ext cx="11" cy="168"/>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1" name="Freeform 61"/>
                        <wps:cNvSpPr>
                          <a:spLocks/>
                        </wps:cNvSpPr>
                        <wps:spPr bwMode="auto">
                          <a:xfrm>
                            <a:off x="2079" y="12"/>
                            <a:ext cx="73" cy="120"/>
                          </a:xfrm>
                          <a:custGeom>
                            <a:avLst/>
                            <a:gdLst>
                              <a:gd name="T0" fmla="*/ 30 w 73"/>
                              <a:gd name="T1" fmla="*/ 120 h 120"/>
                              <a:gd name="T2" fmla="*/ 30 w 73"/>
                              <a:gd name="T3" fmla="*/ 9 h 120"/>
                              <a:gd name="T4" fmla="*/ 0 w 73"/>
                              <a:gd name="T5" fmla="*/ 9 h 120"/>
                              <a:gd name="T6" fmla="*/ 0 w 73"/>
                              <a:gd name="T7" fmla="*/ 0 h 120"/>
                              <a:gd name="T8" fmla="*/ 73 w 73"/>
                              <a:gd name="T9" fmla="*/ 0 h 120"/>
                              <a:gd name="T10" fmla="*/ 73 w 73"/>
                              <a:gd name="T11" fmla="*/ 9 h 120"/>
                              <a:gd name="T12" fmla="*/ 42 w 73"/>
                              <a:gd name="T13" fmla="*/ 9 h 120"/>
                              <a:gd name="T14" fmla="*/ 42 w 73"/>
                              <a:gd name="T15" fmla="*/ 120 h 120"/>
                              <a:gd name="T16" fmla="*/ 30 w 73"/>
                              <a:gd name="T17" fmla="*/ 12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120">
                                <a:moveTo>
                                  <a:pt x="30" y="120"/>
                                </a:moveTo>
                                <a:lnTo>
                                  <a:pt x="30" y="9"/>
                                </a:lnTo>
                                <a:lnTo>
                                  <a:pt x="0" y="9"/>
                                </a:lnTo>
                                <a:lnTo>
                                  <a:pt x="0" y="0"/>
                                </a:lnTo>
                                <a:lnTo>
                                  <a:pt x="73" y="0"/>
                                </a:lnTo>
                                <a:lnTo>
                                  <a:pt x="73" y="9"/>
                                </a:lnTo>
                                <a:lnTo>
                                  <a:pt x="42" y="9"/>
                                </a:lnTo>
                                <a:lnTo>
                                  <a:pt x="42" y="120"/>
                                </a:lnTo>
                                <a:lnTo>
                                  <a:pt x="30" y="120"/>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2" name="Freeform 62"/>
                        <wps:cNvSpPr>
                          <a:spLocks noEditPoints="1"/>
                        </wps:cNvSpPr>
                        <wps:spPr bwMode="auto">
                          <a:xfrm>
                            <a:off x="2154" y="47"/>
                            <a:ext cx="62" cy="85"/>
                          </a:xfrm>
                          <a:custGeom>
                            <a:avLst/>
                            <a:gdLst>
                              <a:gd name="T0" fmla="*/ 25 w 26"/>
                              <a:gd name="T1" fmla="*/ 35 h 36"/>
                              <a:gd name="T2" fmla="*/ 17 w 26"/>
                              <a:gd name="T3" fmla="*/ 36 h 36"/>
                              <a:gd name="T4" fmla="*/ 0 w 26"/>
                              <a:gd name="T5" fmla="*/ 17 h 36"/>
                              <a:gd name="T6" fmla="*/ 14 w 26"/>
                              <a:gd name="T7" fmla="*/ 0 h 36"/>
                              <a:gd name="T8" fmla="*/ 26 w 26"/>
                              <a:gd name="T9" fmla="*/ 13 h 36"/>
                              <a:gd name="T10" fmla="*/ 26 w 26"/>
                              <a:gd name="T11" fmla="*/ 15 h 36"/>
                              <a:gd name="T12" fmla="*/ 6 w 26"/>
                              <a:gd name="T13" fmla="*/ 15 h 36"/>
                              <a:gd name="T14" fmla="*/ 6 w 26"/>
                              <a:gd name="T15" fmla="*/ 17 h 36"/>
                              <a:gd name="T16" fmla="*/ 18 w 26"/>
                              <a:gd name="T17" fmla="*/ 32 h 36"/>
                              <a:gd name="T18" fmla="*/ 25 w 26"/>
                              <a:gd name="T19" fmla="*/ 31 h 36"/>
                              <a:gd name="T20" fmla="*/ 25 w 26"/>
                              <a:gd name="T21" fmla="*/ 35 h 36"/>
                              <a:gd name="T22" fmla="*/ 20 w 26"/>
                              <a:gd name="T23" fmla="*/ 10 h 36"/>
                              <a:gd name="T24" fmla="*/ 13 w 26"/>
                              <a:gd name="T25" fmla="*/ 4 h 36"/>
                              <a:gd name="T26" fmla="*/ 6 w 26"/>
                              <a:gd name="T27" fmla="*/ 10 h 36"/>
                              <a:gd name="T28" fmla="*/ 20 w 26"/>
                              <a:gd name="T29" fmla="*/ 10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 h="36">
                                <a:moveTo>
                                  <a:pt x="25" y="35"/>
                                </a:moveTo>
                                <a:cubicBezTo>
                                  <a:pt x="23" y="36"/>
                                  <a:pt x="20" y="36"/>
                                  <a:pt x="17" y="36"/>
                                </a:cubicBezTo>
                                <a:cubicBezTo>
                                  <a:pt x="5" y="36"/>
                                  <a:pt x="0" y="28"/>
                                  <a:pt x="0" y="17"/>
                                </a:cubicBezTo>
                                <a:cubicBezTo>
                                  <a:pt x="0" y="8"/>
                                  <a:pt x="3" y="0"/>
                                  <a:pt x="14" y="0"/>
                                </a:cubicBezTo>
                                <a:cubicBezTo>
                                  <a:pt x="22" y="0"/>
                                  <a:pt x="26" y="5"/>
                                  <a:pt x="26" y="13"/>
                                </a:cubicBezTo>
                                <a:cubicBezTo>
                                  <a:pt x="26" y="15"/>
                                  <a:pt x="26" y="15"/>
                                  <a:pt x="26" y="15"/>
                                </a:cubicBezTo>
                                <a:cubicBezTo>
                                  <a:pt x="6" y="15"/>
                                  <a:pt x="6" y="15"/>
                                  <a:pt x="6" y="15"/>
                                </a:cubicBezTo>
                                <a:cubicBezTo>
                                  <a:pt x="6" y="17"/>
                                  <a:pt x="6" y="17"/>
                                  <a:pt x="6" y="17"/>
                                </a:cubicBezTo>
                                <a:cubicBezTo>
                                  <a:pt x="6" y="24"/>
                                  <a:pt x="10" y="32"/>
                                  <a:pt x="18" y="32"/>
                                </a:cubicBezTo>
                                <a:cubicBezTo>
                                  <a:pt x="21" y="32"/>
                                  <a:pt x="23" y="32"/>
                                  <a:pt x="25" y="31"/>
                                </a:cubicBezTo>
                                <a:lnTo>
                                  <a:pt x="25" y="35"/>
                                </a:lnTo>
                                <a:close/>
                                <a:moveTo>
                                  <a:pt x="20" y="10"/>
                                </a:moveTo>
                                <a:cubicBezTo>
                                  <a:pt x="20" y="7"/>
                                  <a:pt x="17" y="4"/>
                                  <a:pt x="13" y="4"/>
                                </a:cubicBezTo>
                                <a:cubicBezTo>
                                  <a:pt x="9" y="4"/>
                                  <a:pt x="7" y="7"/>
                                  <a:pt x="6" y="10"/>
                                </a:cubicBezTo>
                                <a:lnTo>
                                  <a:pt x="20" y="10"/>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3" name="Freeform 63"/>
                        <wps:cNvSpPr>
                          <a:spLocks/>
                        </wps:cNvSpPr>
                        <wps:spPr bwMode="auto">
                          <a:xfrm>
                            <a:off x="2230" y="47"/>
                            <a:ext cx="61" cy="85"/>
                          </a:xfrm>
                          <a:custGeom>
                            <a:avLst/>
                            <a:gdLst>
                              <a:gd name="T0" fmla="*/ 25 w 26"/>
                              <a:gd name="T1" fmla="*/ 35 h 36"/>
                              <a:gd name="T2" fmla="*/ 18 w 26"/>
                              <a:gd name="T3" fmla="*/ 36 h 36"/>
                              <a:gd name="T4" fmla="*/ 0 w 26"/>
                              <a:gd name="T5" fmla="*/ 17 h 36"/>
                              <a:gd name="T6" fmla="*/ 14 w 26"/>
                              <a:gd name="T7" fmla="*/ 0 h 36"/>
                              <a:gd name="T8" fmla="*/ 26 w 26"/>
                              <a:gd name="T9" fmla="*/ 11 h 36"/>
                              <a:gd name="T10" fmla="*/ 20 w 26"/>
                              <a:gd name="T11" fmla="*/ 11 h 36"/>
                              <a:gd name="T12" fmla="*/ 14 w 26"/>
                              <a:gd name="T13" fmla="*/ 4 h 36"/>
                              <a:gd name="T14" fmla="*/ 6 w 26"/>
                              <a:gd name="T15" fmla="*/ 16 h 36"/>
                              <a:gd name="T16" fmla="*/ 20 w 26"/>
                              <a:gd name="T17" fmla="*/ 32 h 36"/>
                              <a:gd name="T18" fmla="*/ 25 w 26"/>
                              <a:gd name="T19" fmla="*/ 31 h 36"/>
                              <a:gd name="T20" fmla="*/ 25 w 26"/>
                              <a:gd name="T21" fmla="*/ 35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 h="36">
                                <a:moveTo>
                                  <a:pt x="25" y="35"/>
                                </a:moveTo>
                                <a:cubicBezTo>
                                  <a:pt x="23" y="36"/>
                                  <a:pt x="21" y="36"/>
                                  <a:pt x="18" y="36"/>
                                </a:cubicBezTo>
                                <a:cubicBezTo>
                                  <a:pt x="6" y="36"/>
                                  <a:pt x="0" y="29"/>
                                  <a:pt x="0" y="17"/>
                                </a:cubicBezTo>
                                <a:cubicBezTo>
                                  <a:pt x="0" y="8"/>
                                  <a:pt x="3" y="0"/>
                                  <a:pt x="14" y="0"/>
                                </a:cubicBezTo>
                                <a:cubicBezTo>
                                  <a:pt x="22" y="0"/>
                                  <a:pt x="26" y="4"/>
                                  <a:pt x="26" y="11"/>
                                </a:cubicBezTo>
                                <a:cubicBezTo>
                                  <a:pt x="20" y="11"/>
                                  <a:pt x="20" y="11"/>
                                  <a:pt x="20" y="11"/>
                                </a:cubicBezTo>
                                <a:cubicBezTo>
                                  <a:pt x="20" y="7"/>
                                  <a:pt x="18" y="4"/>
                                  <a:pt x="14" y="4"/>
                                </a:cubicBezTo>
                                <a:cubicBezTo>
                                  <a:pt x="8" y="4"/>
                                  <a:pt x="6" y="11"/>
                                  <a:pt x="6" y="16"/>
                                </a:cubicBezTo>
                                <a:cubicBezTo>
                                  <a:pt x="6" y="25"/>
                                  <a:pt x="10" y="32"/>
                                  <a:pt x="20" y="32"/>
                                </a:cubicBezTo>
                                <a:cubicBezTo>
                                  <a:pt x="22" y="32"/>
                                  <a:pt x="24" y="32"/>
                                  <a:pt x="25" y="31"/>
                                </a:cubicBezTo>
                                <a:lnTo>
                                  <a:pt x="25" y="35"/>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4" name="Freeform 64"/>
                        <wps:cNvSpPr>
                          <a:spLocks/>
                        </wps:cNvSpPr>
                        <wps:spPr bwMode="auto">
                          <a:xfrm>
                            <a:off x="2308" y="12"/>
                            <a:ext cx="59" cy="120"/>
                          </a:xfrm>
                          <a:custGeom>
                            <a:avLst/>
                            <a:gdLst>
                              <a:gd name="T0" fmla="*/ 20 w 25"/>
                              <a:gd name="T1" fmla="*/ 51 h 51"/>
                              <a:gd name="T2" fmla="*/ 20 w 25"/>
                              <a:gd name="T3" fmla="*/ 31 h 51"/>
                              <a:gd name="T4" fmla="*/ 15 w 25"/>
                              <a:gd name="T5" fmla="*/ 20 h 51"/>
                              <a:gd name="T6" fmla="*/ 5 w 25"/>
                              <a:gd name="T7" fmla="*/ 36 h 51"/>
                              <a:gd name="T8" fmla="*/ 5 w 25"/>
                              <a:gd name="T9" fmla="*/ 51 h 51"/>
                              <a:gd name="T10" fmla="*/ 0 w 25"/>
                              <a:gd name="T11" fmla="*/ 51 h 51"/>
                              <a:gd name="T12" fmla="*/ 0 w 25"/>
                              <a:gd name="T13" fmla="*/ 0 h 51"/>
                              <a:gd name="T14" fmla="*/ 5 w 25"/>
                              <a:gd name="T15" fmla="*/ 0 h 51"/>
                              <a:gd name="T16" fmla="*/ 5 w 25"/>
                              <a:gd name="T17" fmla="*/ 24 h 51"/>
                              <a:gd name="T18" fmla="*/ 5 w 25"/>
                              <a:gd name="T19" fmla="*/ 24 h 51"/>
                              <a:gd name="T20" fmla="*/ 16 w 25"/>
                              <a:gd name="T21" fmla="*/ 15 h 51"/>
                              <a:gd name="T22" fmla="*/ 25 w 25"/>
                              <a:gd name="T23" fmla="*/ 25 h 51"/>
                              <a:gd name="T24" fmla="*/ 25 w 25"/>
                              <a:gd name="T25" fmla="*/ 51 h 51"/>
                              <a:gd name="T26" fmla="*/ 20 w 25"/>
                              <a:gd name="T27" fmla="*/ 51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 h="51">
                                <a:moveTo>
                                  <a:pt x="20" y="51"/>
                                </a:moveTo>
                                <a:cubicBezTo>
                                  <a:pt x="20" y="31"/>
                                  <a:pt x="20" y="31"/>
                                  <a:pt x="20" y="31"/>
                                </a:cubicBezTo>
                                <a:cubicBezTo>
                                  <a:pt x="20" y="27"/>
                                  <a:pt x="21" y="20"/>
                                  <a:pt x="15" y="20"/>
                                </a:cubicBezTo>
                                <a:cubicBezTo>
                                  <a:pt x="8" y="20"/>
                                  <a:pt x="5" y="31"/>
                                  <a:pt x="5" y="36"/>
                                </a:cubicBezTo>
                                <a:cubicBezTo>
                                  <a:pt x="5" y="51"/>
                                  <a:pt x="5" y="51"/>
                                  <a:pt x="5" y="51"/>
                                </a:cubicBezTo>
                                <a:cubicBezTo>
                                  <a:pt x="0" y="51"/>
                                  <a:pt x="0" y="51"/>
                                  <a:pt x="0" y="51"/>
                                </a:cubicBezTo>
                                <a:cubicBezTo>
                                  <a:pt x="0" y="0"/>
                                  <a:pt x="0" y="0"/>
                                  <a:pt x="0" y="0"/>
                                </a:cubicBezTo>
                                <a:cubicBezTo>
                                  <a:pt x="5" y="0"/>
                                  <a:pt x="5" y="0"/>
                                  <a:pt x="5" y="0"/>
                                </a:cubicBezTo>
                                <a:cubicBezTo>
                                  <a:pt x="5" y="24"/>
                                  <a:pt x="5" y="24"/>
                                  <a:pt x="5" y="24"/>
                                </a:cubicBezTo>
                                <a:cubicBezTo>
                                  <a:pt x="5" y="24"/>
                                  <a:pt x="5" y="24"/>
                                  <a:pt x="5" y="24"/>
                                </a:cubicBezTo>
                                <a:cubicBezTo>
                                  <a:pt x="7" y="18"/>
                                  <a:pt x="10" y="15"/>
                                  <a:pt x="16" y="15"/>
                                </a:cubicBezTo>
                                <a:cubicBezTo>
                                  <a:pt x="23" y="15"/>
                                  <a:pt x="25" y="20"/>
                                  <a:pt x="25" y="25"/>
                                </a:cubicBezTo>
                                <a:cubicBezTo>
                                  <a:pt x="25" y="51"/>
                                  <a:pt x="25" y="51"/>
                                  <a:pt x="25" y="51"/>
                                </a:cubicBezTo>
                                <a:lnTo>
                                  <a:pt x="20" y="51"/>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2393" y="47"/>
                            <a:ext cx="61" cy="85"/>
                          </a:xfrm>
                          <a:custGeom>
                            <a:avLst/>
                            <a:gdLst>
                              <a:gd name="T0" fmla="*/ 21 w 26"/>
                              <a:gd name="T1" fmla="*/ 36 h 36"/>
                              <a:gd name="T2" fmla="*/ 21 w 26"/>
                              <a:gd name="T3" fmla="*/ 16 h 36"/>
                              <a:gd name="T4" fmla="*/ 15 w 26"/>
                              <a:gd name="T5" fmla="*/ 5 h 36"/>
                              <a:gd name="T6" fmla="*/ 5 w 26"/>
                              <a:gd name="T7" fmla="*/ 21 h 36"/>
                              <a:gd name="T8" fmla="*/ 5 w 26"/>
                              <a:gd name="T9" fmla="*/ 36 h 36"/>
                              <a:gd name="T10" fmla="*/ 0 w 26"/>
                              <a:gd name="T11" fmla="*/ 36 h 36"/>
                              <a:gd name="T12" fmla="*/ 0 w 26"/>
                              <a:gd name="T13" fmla="*/ 0 h 36"/>
                              <a:gd name="T14" fmla="*/ 5 w 26"/>
                              <a:gd name="T15" fmla="*/ 0 h 36"/>
                              <a:gd name="T16" fmla="*/ 5 w 26"/>
                              <a:gd name="T17" fmla="*/ 9 h 36"/>
                              <a:gd name="T18" fmla="*/ 6 w 26"/>
                              <a:gd name="T19" fmla="*/ 9 h 36"/>
                              <a:gd name="T20" fmla="*/ 17 w 26"/>
                              <a:gd name="T21" fmla="*/ 0 h 36"/>
                              <a:gd name="T22" fmla="*/ 26 w 26"/>
                              <a:gd name="T23" fmla="*/ 10 h 36"/>
                              <a:gd name="T24" fmla="*/ 26 w 26"/>
                              <a:gd name="T25" fmla="*/ 36 h 36"/>
                              <a:gd name="T26" fmla="*/ 21 w 26"/>
                              <a:gd name="T27" fmla="*/ 36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6" h="36">
                                <a:moveTo>
                                  <a:pt x="21" y="36"/>
                                </a:moveTo>
                                <a:cubicBezTo>
                                  <a:pt x="21" y="16"/>
                                  <a:pt x="21" y="16"/>
                                  <a:pt x="21" y="16"/>
                                </a:cubicBezTo>
                                <a:cubicBezTo>
                                  <a:pt x="21" y="12"/>
                                  <a:pt x="21" y="5"/>
                                  <a:pt x="15" y="5"/>
                                </a:cubicBezTo>
                                <a:cubicBezTo>
                                  <a:pt x="8" y="5"/>
                                  <a:pt x="5" y="16"/>
                                  <a:pt x="5" y="21"/>
                                </a:cubicBezTo>
                                <a:cubicBezTo>
                                  <a:pt x="5" y="36"/>
                                  <a:pt x="5" y="36"/>
                                  <a:pt x="5" y="36"/>
                                </a:cubicBezTo>
                                <a:cubicBezTo>
                                  <a:pt x="0" y="36"/>
                                  <a:pt x="0" y="36"/>
                                  <a:pt x="0" y="36"/>
                                </a:cubicBezTo>
                                <a:cubicBezTo>
                                  <a:pt x="0" y="0"/>
                                  <a:pt x="0" y="0"/>
                                  <a:pt x="0" y="0"/>
                                </a:cubicBezTo>
                                <a:cubicBezTo>
                                  <a:pt x="5" y="0"/>
                                  <a:pt x="5" y="0"/>
                                  <a:pt x="5" y="0"/>
                                </a:cubicBezTo>
                                <a:cubicBezTo>
                                  <a:pt x="5" y="9"/>
                                  <a:pt x="5" y="9"/>
                                  <a:pt x="5" y="9"/>
                                </a:cubicBezTo>
                                <a:cubicBezTo>
                                  <a:pt x="6" y="9"/>
                                  <a:pt x="6" y="9"/>
                                  <a:pt x="6" y="9"/>
                                </a:cubicBezTo>
                                <a:cubicBezTo>
                                  <a:pt x="7" y="3"/>
                                  <a:pt x="11" y="0"/>
                                  <a:pt x="17" y="0"/>
                                </a:cubicBezTo>
                                <a:cubicBezTo>
                                  <a:pt x="23" y="0"/>
                                  <a:pt x="26" y="5"/>
                                  <a:pt x="26" y="10"/>
                                </a:cubicBezTo>
                                <a:cubicBezTo>
                                  <a:pt x="26" y="36"/>
                                  <a:pt x="26" y="36"/>
                                  <a:pt x="26" y="36"/>
                                </a:cubicBezTo>
                                <a:lnTo>
                                  <a:pt x="21" y="36"/>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noEditPoints="1"/>
                        </wps:cNvSpPr>
                        <wps:spPr bwMode="auto">
                          <a:xfrm>
                            <a:off x="2473" y="47"/>
                            <a:ext cx="69" cy="85"/>
                          </a:xfrm>
                          <a:custGeom>
                            <a:avLst/>
                            <a:gdLst>
                              <a:gd name="T0" fmla="*/ 0 w 29"/>
                              <a:gd name="T1" fmla="*/ 18 h 36"/>
                              <a:gd name="T2" fmla="*/ 15 w 29"/>
                              <a:gd name="T3" fmla="*/ 0 h 36"/>
                              <a:gd name="T4" fmla="*/ 29 w 29"/>
                              <a:gd name="T5" fmla="*/ 18 h 36"/>
                              <a:gd name="T6" fmla="*/ 15 w 29"/>
                              <a:gd name="T7" fmla="*/ 36 h 36"/>
                              <a:gd name="T8" fmla="*/ 0 w 29"/>
                              <a:gd name="T9" fmla="*/ 18 h 36"/>
                              <a:gd name="T10" fmla="*/ 23 w 29"/>
                              <a:gd name="T11" fmla="*/ 18 h 36"/>
                              <a:gd name="T12" fmla="*/ 15 w 29"/>
                              <a:gd name="T13" fmla="*/ 4 h 36"/>
                              <a:gd name="T14" fmla="*/ 6 w 29"/>
                              <a:gd name="T15" fmla="*/ 18 h 36"/>
                              <a:gd name="T16" fmla="*/ 15 w 29"/>
                              <a:gd name="T17" fmla="*/ 32 h 36"/>
                              <a:gd name="T18" fmla="*/ 23 w 29"/>
                              <a:gd name="T19"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36">
                                <a:moveTo>
                                  <a:pt x="0" y="18"/>
                                </a:moveTo>
                                <a:cubicBezTo>
                                  <a:pt x="0" y="9"/>
                                  <a:pt x="4" y="0"/>
                                  <a:pt x="15" y="0"/>
                                </a:cubicBezTo>
                                <a:cubicBezTo>
                                  <a:pt x="26" y="0"/>
                                  <a:pt x="29" y="9"/>
                                  <a:pt x="29" y="18"/>
                                </a:cubicBezTo>
                                <a:cubicBezTo>
                                  <a:pt x="29" y="28"/>
                                  <a:pt x="26" y="36"/>
                                  <a:pt x="15" y="36"/>
                                </a:cubicBezTo>
                                <a:cubicBezTo>
                                  <a:pt x="4" y="36"/>
                                  <a:pt x="0" y="28"/>
                                  <a:pt x="0" y="18"/>
                                </a:cubicBezTo>
                                <a:close/>
                                <a:moveTo>
                                  <a:pt x="23" y="18"/>
                                </a:moveTo>
                                <a:cubicBezTo>
                                  <a:pt x="23" y="12"/>
                                  <a:pt x="22" y="4"/>
                                  <a:pt x="15" y="4"/>
                                </a:cubicBezTo>
                                <a:cubicBezTo>
                                  <a:pt x="7" y="4"/>
                                  <a:pt x="6" y="12"/>
                                  <a:pt x="6" y="18"/>
                                </a:cubicBezTo>
                                <a:cubicBezTo>
                                  <a:pt x="6" y="24"/>
                                  <a:pt x="7" y="32"/>
                                  <a:pt x="15" y="32"/>
                                </a:cubicBezTo>
                                <a:cubicBezTo>
                                  <a:pt x="22" y="32"/>
                                  <a:pt x="23" y="24"/>
                                  <a:pt x="23" y="18"/>
                                </a:cubicBez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Rectangle 67"/>
                        <wps:cNvSpPr>
                          <a:spLocks noChangeArrowheads="1"/>
                        </wps:cNvSpPr>
                        <wps:spPr bwMode="auto">
                          <a:xfrm>
                            <a:off x="2563" y="12"/>
                            <a:ext cx="12" cy="120"/>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noEditPoints="1"/>
                        </wps:cNvSpPr>
                        <wps:spPr bwMode="auto">
                          <a:xfrm>
                            <a:off x="2596" y="47"/>
                            <a:ext cx="69" cy="85"/>
                          </a:xfrm>
                          <a:custGeom>
                            <a:avLst/>
                            <a:gdLst>
                              <a:gd name="T0" fmla="*/ 0 w 29"/>
                              <a:gd name="T1" fmla="*/ 18 h 36"/>
                              <a:gd name="T2" fmla="*/ 15 w 29"/>
                              <a:gd name="T3" fmla="*/ 0 h 36"/>
                              <a:gd name="T4" fmla="*/ 29 w 29"/>
                              <a:gd name="T5" fmla="*/ 18 h 36"/>
                              <a:gd name="T6" fmla="*/ 15 w 29"/>
                              <a:gd name="T7" fmla="*/ 36 h 36"/>
                              <a:gd name="T8" fmla="*/ 0 w 29"/>
                              <a:gd name="T9" fmla="*/ 18 h 36"/>
                              <a:gd name="T10" fmla="*/ 23 w 29"/>
                              <a:gd name="T11" fmla="*/ 18 h 36"/>
                              <a:gd name="T12" fmla="*/ 15 w 29"/>
                              <a:gd name="T13" fmla="*/ 4 h 36"/>
                              <a:gd name="T14" fmla="*/ 6 w 29"/>
                              <a:gd name="T15" fmla="*/ 18 h 36"/>
                              <a:gd name="T16" fmla="*/ 15 w 29"/>
                              <a:gd name="T17" fmla="*/ 32 h 36"/>
                              <a:gd name="T18" fmla="*/ 23 w 29"/>
                              <a:gd name="T19"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36">
                                <a:moveTo>
                                  <a:pt x="0" y="18"/>
                                </a:moveTo>
                                <a:cubicBezTo>
                                  <a:pt x="0" y="9"/>
                                  <a:pt x="4" y="0"/>
                                  <a:pt x="15" y="0"/>
                                </a:cubicBezTo>
                                <a:cubicBezTo>
                                  <a:pt x="26" y="0"/>
                                  <a:pt x="29" y="9"/>
                                  <a:pt x="29" y="18"/>
                                </a:cubicBezTo>
                                <a:cubicBezTo>
                                  <a:pt x="29" y="28"/>
                                  <a:pt x="26" y="36"/>
                                  <a:pt x="15" y="36"/>
                                </a:cubicBezTo>
                                <a:cubicBezTo>
                                  <a:pt x="4" y="36"/>
                                  <a:pt x="0" y="28"/>
                                  <a:pt x="0" y="18"/>
                                </a:cubicBezTo>
                                <a:close/>
                                <a:moveTo>
                                  <a:pt x="23" y="18"/>
                                </a:moveTo>
                                <a:cubicBezTo>
                                  <a:pt x="23" y="12"/>
                                  <a:pt x="22" y="4"/>
                                  <a:pt x="15" y="4"/>
                                </a:cubicBezTo>
                                <a:cubicBezTo>
                                  <a:pt x="7" y="4"/>
                                  <a:pt x="6" y="12"/>
                                  <a:pt x="6" y="18"/>
                                </a:cubicBezTo>
                                <a:cubicBezTo>
                                  <a:pt x="6" y="24"/>
                                  <a:pt x="7" y="32"/>
                                  <a:pt x="15" y="32"/>
                                </a:cubicBezTo>
                                <a:cubicBezTo>
                                  <a:pt x="22" y="32"/>
                                  <a:pt x="23" y="24"/>
                                  <a:pt x="23" y="18"/>
                                </a:cubicBez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9" name="Freeform 69"/>
                        <wps:cNvSpPr>
                          <a:spLocks noEditPoints="1"/>
                        </wps:cNvSpPr>
                        <wps:spPr bwMode="auto">
                          <a:xfrm>
                            <a:off x="2679" y="47"/>
                            <a:ext cx="61" cy="121"/>
                          </a:xfrm>
                          <a:custGeom>
                            <a:avLst/>
                            <a:gdLst>
                              <a:gd name="T0" fmla="*/ 21 w 26"/>
                              <a:gd name="T1" fmla="*/ 29 h 51"/>
                              <a:gd name="T2" fmla="*/ 21 w 26"/>
                              <a:gd name="T3" fmla="*/ 29 h 51"/>
                              <a:gd name="T4" fmla="*/ 12 w 26"/>
                              <a:gd name="T5" fmla="*/ 36 h 51"/>
                              <a:gd name="T6" fmla="*/ 0 w 26"/>
                              <a:gd name="T7" fmla="*/ 18 h 51"/>
                              <a:gd name="T8" fmla="*/ 12 w 26"/>
                              <a:gd name="T9" fmla="*/ 0 h 51"/>
                              <a:gd name="T10" fmla="*/ 21 w 26"/>
                              <a:gd name="T11" fmla="*/ 6 h 51"/>
                              <a:gd name="T12" fmla="*/ 21 w 26"/>
                              <a:gd name="T13" fmla="*/ 6 h 51"/>
                              <a:gd name="T14" fmla="*/ 21 w 26"/>
                              <a:gd name="T15" fmla="*/ 0 h 51"/>
                              <a:gd name="T16" fmla="*/ 26 w 26"/>
                              <a:gd name="T17" fmla="*/ 0 h 51"/>
                              <a:gd name="T18" fmla="*/ 26 w 26"/>
                              <a:gd name="T19" fmla="*/ 36 h 51"/>
                              <a:gd name="T20" fmla="*/ 11 w 26"/>
                              <a:gd name="T21" fmla="*/ 51 h 51"/>
                              <a:gd name="T22" fmla="*/ 2 w 26"/>
                              <a:gd name="T23" fmla="*/ 50 h 51"/>
                              <a:gd name="T24" fmla="*/ 2 w 26"/>
                              <a:gd name="T25" fmla="*/ 45 h 51"/>
                              <a:gd name="T26" fmla="*/ 11 w 26"/>
                              <a:gd name="T27" fmla="*/ 47 h 51"/>
                              <a:gd name="T28" fmla="*/ 21 w 26"/>
                              <a:gd name="T29" fmla="*/ 35 h 51"/>
                              <a:gd name="T30" fmla="*/ 21 w 26"/>
                              <a:gd name="T31" fmla="*/ 29 h 51"/>
                              <a:gd name="T32" fmla="*/ 21 w 26"/>
                              <a:gd name="T33" fmla="*/ 17 h 51"/>
                              <a:gd name="T34" fmla="*/ 13 w 26"/>
                              <a:gd name="T35" fmla="*/ 4 h 51"/>
                              <a:gd name="T36" fmla="*/ 6 w 26"/>
                              <a:gd name="T37" fmla="*/ 18 h 51"/>
                              <a:gd name="T38" fmla="*/ 13 w 26"/>
                              <a:gd name="T39" fmla="*/ 31 h 51"/>
                              <a:gd name="T40" fmla="*/ 21 w 26"/>
                              <a:gd name="T41" fmla="*/ 17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6" h="51">
                                <a:moveTo>
                                  <a:pt x="21" y="29"/>
                                </a:moveTo>
                                <a:cubicBezTo>
                                  <a:pt x="21" y="29"/>
                                  <a:pt x="21" y="29"/>
                                  <a:pt x="21" y="29"/>
                                </a:cubicBezTo>
                                <a:cubicBezTo>
                                  <a:pt x="20" y="33"/>
                                  <a:pt x="16" y="36"/>
                                  <a:pt x="12" y="36"/>
                                </a:cubicBezTo>
                                <a:cubicBezTo>
                                  <a:pt x="2" y="36"/>
                                  <a:pt x="0" y="26"/>
                                  <a:pt x="0" y="18"/>
                                </a:cubicBezTo>
                                <a:cubicBezTo>
                                  <a:pt x="0" y="11"/>
                                  <a:pt x="2" y="0"/>
                                  <a:pt x="12" y="0"/>
                                </a:cubicBezTo>
                                <a:cubicBezTo>
                                  <a:pt x="16" y="0"/>
                                  <a:pt x="20" y="2"/>
                                  <a:pt x="21" y="6"/>
                                </a:cubicBezTo>
                                <a:cubicBezTo>
                                  <a:pt x="21" y="6"/>
                                  <a:pt x="21" y="6"/>
                                  <a:pt x="21" y="6"/>
                                </a:cubicBezTo>
                                <a:cubicBezTo>
                                  <a:pt x="21" y="0"/>
                                  <a:pt x="21" y="0"/>
                                  <a:pt x="21" y="0"/>
                                </a:cubicBezTo>
                                <a:cubicBezTo>
                                  <a:pt x="26" y="0"/>
                                  <a:pt x="26" y="0"/>
                                  <a:pt x="26" y="0"/>
                                </a:cubicBezTo>
                                <a:cubicBezTo>
                                  <a:pt x="26" y="36"/>
                                  <a:pt x="26" y="36"/>
                                  <a:pt x="26" y="36"/>
                                </a:cubicBezTo>
                                <a:cubicBezTo>
                                  <a:pt x="26" y="46"/>
                                  <a:pt x="22" y="51"/>
                                  <a:pt x="11" y="51"/>
                                </a:cubicBezTo>
                                <a:cubicBezTo>
                                  <a:pt x="8" y="51"/>
                                  <a:pt x="5" y="50"/>
                                  <a:pt x="2" y="50"/>
                                </a:cubicBezTo>
                                <a:cubicBezTo>
                                  <a:pt x="2" y="45"/>
                                  <a:pt x="2" y="45"/>
                                  <a:pt x="2" y="45"/>
                                </a:cubicBezTo>
                                <a:cubicBezTo>
                                  <a:pt x="5" y="46"/>
                                  <a:pt x="7" y="47"/>
                                  <a:pt x="11" y="47"/>
                                </a:cubicBezTo>
                                <a:cubicBezTo>
                                  <a:pt x="19" y="47"/>
                                  <a:pt x="21" y="43"/>
                                  <a:pt x="21" y="35"/>
                                </a:cubicBezTo>
                                <a:lnTo>
                                  <a:pt x="21" y="29"/>
                                </a:lnTo>
                                <a:close/>
                                <a:moveTo>
                                  <a:pt x="21" y="17"/>
                                </a:moveTo>
                                <a:cubicBezTo>
                                  <a:pt x="21" y="12"/>
                                  <a:pt x="19" y="4"/>
                                  <a:pt x="13" y="4"/>
                                </a:cubicBezTo>
                                <a:cubicBezTo>
                                  <a:pt x="7" y="4"/>
                                  <a:pt x="6" y="14"/>
                                  <a:pt x="6" y="18"/>
                                </a:cubicBezTo>
                                <a:cubicBezTo>
                                  <a:pt x="6" y="23"/>
                                  <a:pt x="7" y="31"/>
                                  <a:pt x="13" y="31"/>
                                </a:cubicBezTo>
                                <a:cubicBezTo>
                                  <a:pt x="19" y="31"/>
                                  <a:pt x="21" y="22"/>
                                  <a:pt x="21" y="17"/>
                                </a:cubicBez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0" name="Freeform 70"/>
                        <wps:cNvSpPr>
                          <a:spLocks/>
                        </wps:cNvSpPr>
                        <wps:spPr bwMode="auto">
                          <a:xfrm>
                            <a:off x="2754" y="47"/>
                            <a:ext cx="74" cy="118"/>
                          </a:xfrm>
                          <a:custGeom>
                            <a:avLst/>
                            <a:gdLst>
                              <a:gd name="T0" fmla="*/ 19 w 74"/>
                              <a:gd name="T1" fmla="*/ 118 h 118"/>
                              <a:gd name="T2" fmla="*/ 31 w 74"/>
                              <a:gd name="T3" fmla="*/ 85 h 118"/>
                              <a:gd name="T4" fmla="*/ 0 w 74"/>
                              <a:gd name="T5" fmla="*/ 0 h 118"/>
                              <a:gd name="T6" fmla="*/ 12 w 74"/>
                              <a:gd name="T7" fmla="*/ 0 h 118"/>
                              <a:gd name="T8" fmla="*/ 38 w 74"/>
                              <a:gd name="T9" fmla="*/ 66 h 118"/>
                              <a:gd name="T10" fmla="*/ 38 w 74"/>
                              <a:gd name="T11" fmla="*/ 66 h 118"/>
                              <a:gd name="T12" fmla="*/ 59 w 74"/>
                              <a:gd name="T13" fmla="*/ 0 h 118"/>
                              <a:gd name="T14" fmla="*/ 74 w 74"/>
                              <a:gd name="T15" fmla="*/ 0 h 118"/>
                              <a:gd name="T16" fmla="*/ 33 w 74"/>
                              <a:gd name="T17" fmla="*/ 118 h 118"/>
                              <a:gd name="T18" fmla="*/ 19 w 74"/>
                              <a:gd name="T19" fmla="*/ 11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4" h="118">
                                <a:moveTo>
                                  <a:pt x="19" y="118"/>
                                </a:moveTo>
                                <a:lnTo>
                                  <a:pt x="31" y="85"/>
                                </a:lnTo>
                                <a:lnTo>
                                  <a:pt x="0" y="0"/>
                                </a:lnTo>
                                <a:lnTo>
                                  <a:pt x="12" y="0"/>
                                </a:lnTo>
                                <a:lnTo>
                                  <a:pt x="38" y="66"/>
                                </a:lnTo>
                                <a:lnTo>
                                  <a:pt x="38" y="66"/>
                                </a:lnTo>
                                <a:lnTo>
                                  <a:pt x="59" y="0"/>
                                </a:lnTo>
                                <a:lnTo>
                                  <a:pt x="74" y="0"/>
                                </a:lnTo>
                                <a:lnTo>
                                  <a:pt x="33" y="118"/>
                                </a:lnTo>
                                <a:lnTo>
                                  <a:pt x="19" y="118"/>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1" name="Rectangle 71"/>
                        <wps:cNvSpPr>
                          <a:spLocks noChangeArrowheads="1"/>
                        </wps:cNvSpPr>
                        <wps:spPr bwMode="auto">
                          <a:xfrm>
                            <a:off x="2884" y="2"/>
                            <a:ext cx="10" cy="168"/>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2" name="Freeform 72"/>
                        <wps:cNvSpPr>
                          <a:spLocks noEditPoints="1"/>
                        </wps:cNvSpPr>
                        <wps:spPr bwMode="auto">
                          <a:xfrm>
                            <a:off x="2960" y="9"/>
                            <a:ext cx="87" cy="123"/>
                          </a:xfrm>
                          <a:custGeom>
                            <a:avLst/>
                            <a:gdLst>
                              <a:gd name="T0" fmla="*/ 0 w 37"/>
                              <a:gd name="T1" fmla="*/ 26 h 52"/>
                              <a:gd name="T2" fmla="*/ 19 w 37"/>
                              <a:gd name="T3" fmla="*/ 0 h 52"/>
                              <a:gd name="T4" fmla="*/ 37 w 37"/>
                              <a:gd name="T5" fmla="*/ 26 h 52"/>
                              <a:gd name="T6" fmla="*/ 19 w 37"/>
                              <a:gd name="T7" fmla="*/ 52 h 52"/>
                              <a:gd name="T8" fmla="*/ 0 w 37"/>
                              <a:gd name="T9" fmla="*/ 26 h 52"/>
                              <a:gd name="T10" fmla="*/ 30 w 37"/>
                              <a:gd name="T11" fmla="*/ 26 h 52"/>
                              <a:gd name="T12" fmla="*/ 19 w 37"/>
                              <a:gd name="T13" fmla="*/ 5 h 52"/>
                              <a:gd name="T14" fmla="*/ 7 w 37"/>
                              <a:gd name="T15" fmla="*/ 26 h 52"/>
                              <a:gd name="T16" fmla="*/ 19 w 37"/>
                              <a:gd name="T17" fmla="*/ 48 h 52"/>
                              <a:gd name="T18" fmla="*/ 30 w 37"/>
                              <a:gd name="T19"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7" h="52">
                                <a:moveTo>
                                  <a:pt x="0" y="26"/>
                                </a:moveTo>
                                <a:cubicBezTo>
                                  <a:pt x="0" y="14"/>
                                  <a:pt x="4" y="0"/>
                                  <a:pt x="19" y="0"/>
                                </a:cubicBezTo>
                                <a:cubicBezTo>
                                  <a:pt x="33" y="0"/>
                                  <a:pt x="37" y="14"/>
                                  <a:pt x="37" y="26"/>
                                </a:cubicBezTo>
                                <a:cubicBezTo>
                                  <a:pt x="37" y="38"/>
                                  <a:pt x="33" y="52"/>
                                  <a:pt x="19" y="52"/>
                                </a:cubicBezTo>
                                <a:cubicBezTo>
                                  <a:pt x="4" y="52"/>
                                  <a:pt x="0" y="38"/>
                                  <a:pt x="0" y="26"/>
                                </a:cubicBezTo>
                                <a:close/>
                                <a:moveTo>
                                  <a:pt x="30" y="26"/>
                                </a:moveTo>
                                <a:cubicBezTo>
                                  <a:pt x="30" y="18"/>
                                  <a:pt x="29" y="5"/>
                                  <a:pt x="19" y="5"/>
                                </a:cubicBezTo>
                                <a:cubicBezTo>
                                  <a:pt x="8" y="5"/>
                                  <a:pt x="7" y="18"/>
                                  <a:pt x="7" y="26"/>
                                </a:cubicBezTo>
                                <a:cubicBezTo>
                                  <a:pt x="7" y="34"/>
                                  <a:pt x="8" y="48"/>
                                  <a:pt x="19" y="48"/>
                                </a:cubicBezTo>
                                <a:cubicBezTo>
                                  <a:pt x="29" y="48"/>
                                  <a:pt x="30" y="34"/>
                                  <a:pt x="30" y="26"/>
                                </a:cubicBez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3" name="Freeform 73"/>
                        <wps:cNvSpPr>
                          <a:spLocks noEditPoints="1"/>
                        </wps:cNvSpPr>
                        <wps:spPr bwMode="auto">
                          <a:xfrm>
                            <a:off x="3069" y="47"/>
                            <a:ext cx="61" cy="121"/>
                          </a:xfrm>
                          <a:custGeom>
                            <a:avLst/>
                            <a:gdLst>
                              <a:gd name="T0" fmla="*/ 0 w 26"/>
                              <a:gd name="T1" fmla="*/ 51 h 51"/>
                              <a:gd name="T2" fmla="*/ 0 w 26"/>
                              <a:gd name="T3" fmla="*/ 0 h 51"/>
                              <a:gd name="T4" fmla="*/ 5 w 26"/>
                              <a:gd name="T5" fmla="*/ 0 h 51"/>
                              <a:gd name="T6" fmla="*/ 5 w 26"/>
                              <a:gd name="T7" fmla="*/ 6 h 51"/>
                              <a:gd name="T8" fmla="*/ 5 w 26"/>
                              <a:gd name="T9" fmla="*/ 6 h 51"/>
                              <a:gd name="T10" fmla="*/ 14 w 26"/>
                              <a:gd name="T11" fmla="*/ 0 h 51"/>
                              <a:gd name="T12" fmla="*/ 26 w 26"/>
                              <a:gd name="T13" fmla="*/ 18 h 51"/>
                              <a:gd name="T14" fmla="*/ 14 w 26"/>
                              <a:gd name="T15" fmla="*/ 36 h 51"/>
                              <a:gd name="T16" fmla="*/ 5 w 26"/>
                              <a:gd name="T17" fmla="*/ 30 h 51"/>
                              <a:gd name="T18" fmla="*/ 5 w 26"/>
                              <a:gd name="T19" fmla="*/ 30 h 51"/>
                              <a:gd name="T20" fmla="*/ 5 w 26"/>
                              <a:gd name="T21" fmla="*/ 51 h 51"/>
                              <a:gd name="T22" fmla="*/ 0 w 26"/>
                              <a:gd name="T23" fmla="*/ 51 h 51"/>
                              <a:gd name="T24" fmla="*/ 20 w 26"/>
                              <a:gd name="T25" fmla="*/ 17 h 51"/>
                              <a:gd name="T26" fmla="*/ 13 w 26"/>
                              <a:gd name="T27" fmla="*/ 4 h 51"/>
                              <a:gd name="T28" fmla="*/ 5 w 26"/>
                              <a:gd name="T29" fmla="*/ 18 h 51"/>
                              <a:gd name="T30" fmla="*/ 13 w 26"/>
                              <a:gd name="T31" fmla="*/ 32 h 51"/>
                              <a:gd name="T32" fmla="*/ 20 w 26"/>
                              <a:gd name="T33" fmla="*/ 17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6" h="51">
                                <a:moveTo>
                                  <a:pt x="0" y="51"/>
                                </a:moveTo>
                                <a:cubicBezTo>
                                  <a:pt x="0" y="0"/>
                                  <a:pt x="0" y="0"/>
                                  <a:pt x="0" y="0"/>
                                </a:cubicBezTo>
                                <a:cubicBezTo>
                                  <a:pt x="5" y="0"/>
                                  <a:pt x="5" y="0"/>
                                  <a:pt x="5" y="0"/>
                                </a:cubicBezTo>
                                <a:cubicBezTo>
                                  <a:pt x="5" y="6"/>
                                  <a:pt x="5" y="6"/>
                                  <a:pt x="5" y="6"/>
                                </a:cubicBezTo>
                                <a:cubicBezTo>
                                  <a:pt x="5" y="6"/>
                                  <a:pt x="5" y="6"/>
                                  <a:pt x="5" y="6"/>
                                </a:cubicBezTo>
                                <a:cubicBezTo>
                                  <a:pt x="6" y="2"/>
                                  <a:pt x="10" y="0"/>
                                  <a:pt x="14" y="0"/>
                                </a:cubicBezTo>
                                <a:cubicBezTo>
                                  <a:pt x="24" y="0"/>
                                  <a:pt x="26" y="9"/>
                                  <a:pt x="26" y="18"/>
                                </a:cubicBezTo>
                                <a:cubicBezTo>
                                  <a:pt x="26" y="25"/>
                                  <a:pt x="24" y="36"/>
                                  <a:pt x="14" y="36"/>
                                </a:cubicBezTo>
                                <a:cubicBezTo>
                                  <a:pt x="10" y="36"/>
                                  <a:pt x="6" y="34"/>
                                  <a:pt x="5" y="30"/>
                                </a:cubicBezTo>
                                <a:cubicBezTo>
                                  <a:pt x="5" y="30"/>
                                  <a:pt x="5" y="30"/>
                                  <a:pt x="5" y="30"/>
                                </a:cubicBezTo>
                                <a:cubicBezTo>
                                  <a:pt x="5" y="51"/>
                                  <a:pt x="5" y="51"/>
                                  <a:pt x="5" y="51"/>
                                </a:cubicBezTo>
                                <a:lnTo>
                                  <a:pt x="0" y="51"/>
                                </a:lnTo>
                                <a:close/>
                                <a:moveTo>
                                  <a:pt x="20" y="17"/>
                                </a:moveTo>
                                <a:cubicBezTo>
                                  <a:pt x="20" y="12"/>
                                  <a:pt x="19" y="4"/>
                                  <a:pt x="13" y="4"/>
                                </a:cubicBezTo>
                                <a:cubicBezTo>
                                  <a:pt x="7" y="4"/>
                                  <a:pt x="5" y="13"/>
                                  <a:pt x="5" y="18"/>
                                </a:cubicBezTo>
                                <a:cubicBezTo>
                                  <a:pt x="5" y="23"/>
                                  <a:pt x="6" y="32"/>
                                  <a:pt x="13" y="32"/>
                                </a:cubicBezTo>
                                <a:cubicBezTo>
                                  <a:pt x="20" y="32"/>
                                  <a:pt x="20" y="22"/>
                                  <a:pt x="20" y="17"/>
                                </a:cubicBez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4" name="Freeform 74"/>
                        <wps:cNvSpPr>
                          <a:spLocks noEditPoints="1"/>
                        </wps:cNvSpPr>
                        <wps:spPr bwMode="auto">
                          <a:xfrm>
                            <a:off x="3144" y="47"/>
                            <a:ext cx="62" cy="85"/>
                          </a:xfrm>
                          <a:custGeom>
                            <a:avLst/>
                            <a:gdLst>
                              <a:gd name="T0" fmla="*/ 25 w 26"/>
                              <a:gd name="T1" fmla="*/ 35 h 36"/>
                              <a:gd name="T2" fmla="*/ 17 w 26"/>
                              <a:gd name="T3" fmla="*/ 36 h 36"/>
                              <a:gd name="T4" fmla="*/ 0 w 26"/>
                              <a:gd name="T5" fmla="*/ 17 h 36"/>
                              <a:gd name="T6" fmla="*/ 14 w 26"/>
                              <a:gd name="T7" fmla="*/ 0 h 36"/>
                              <a:gd name="T8" fmla="*/ 26 w 26"/>
                              <a:gd name="T9" fmla="*/ 13 h 36"/>
                              <a:gd name="T10" fmla="*/ 26 w 26"/>
                              <a:gd name="T11" fmla="*/ 15 h 36"/>
                              <a:gd name="T12" fmla="*/ 6 w 26"/>
                              <a:gd name="T13" fmla="*/ 15 h 36"/>
                              <a:gd name="T14" fmla="*/ 6 w 26"/>
                              <a:gd name="T15" fmla="*/ 17 h 36"/>
                              <a:gd name="T16" fmla="*/ 18 w 26"/>
                              <a:gd name="T17" fmla="*/ 32 h 36"/>
                              <a:gd name="T18" fmla="*/ 25 w 26"/>
                              <a:gd name="T19" fmla="*/ 31 h 36"/>
                              <a:gd name="T20" fmla="*/ 25 w 26"/>
                              <a:gd name="T21" fmla="*/ 35 h 36"/>
                              <a:gd name="T22" fmla="*/ 20 w 26"/>
                              <a:gd name="T23" fmla="*/ 10 h 36"/>
                              <a:gd name="T24" fmla="*/ 14 w 26"/>
                              <a:gd name="T25" fmla="*/ 4 h 36"/>
                              <a:gd name="T26" fmla="*/ 6 w 26"/>
                              <a:gd name="T27" fmla="*/ 10 h 36"/>
                              <a:gd name="T28" fmla="*/ 20 w 26"/>
                              <a:gd name="T29" fmla="*/ 10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 h="36">
                                <a:moveTo>
                                  <a:pt x="25" y="35"/>
                                </a:moveTo>
                                <a:cubicBezTo>
                                  <a:pt x="23" y="36"/>
                                  <a:pt x="20" y="36"/>
                                  <a:pt x="17" y="36"/>
                                </a:cubicBezTo>
                                <a:cubicBezTo>
                                  <a:pt x="5" y="36"/>
                                  <a:pt x="0" y="28"/>
                                  <a:pt x="0" y="17"/>
                                </a:cubicBezTo>
                                <a:cubicBezTo>
                                  <a:pt x="0" y="8"/>
                                  <a:pt x="4" y="0"/>
                                  <a:pt x="14" y="0"/>
                                </a:cubicBezTo>
                                <a:cubicBezTo>
                                  <a:pt x="22" y="0"/>
                                  <a:pt x="26" y="5"/>
                                  <a:pt x="26" y="13"/>
                                </a:cubicBezTo>
                                <a:cubicBezTo>
                                  <a:pt x="26" y="15"/>
                                  <a:pt x="26" y="15"/>
                                  <a:pt x="26" y="15"/>
                                </a:cubicBezTo>
                                <a:cubicBezTo>
                                  <a:pt x="6" y="15"/>
                                  <a:pt x="6" y="15"/>
                                  <a:pt x="6" y="15"/>
                                </a:cubicBezTo>
                                <a:cubicBezTo>
                                  <a:pt x="6" y="17"/>
                                  <a:pt x="6" y="17"/>
                                  <a:pt x="6" y="17"/>
                                </a:cubicBezTo>
                                <a:cubicBezTo>
                                  <a:pt x="6" y="24"/>
                                  <a:pt x="10" y="32"/>
                                  <a:pt x="18" y="32"/>
                                </a:cubicBezTo>
                                <a:cubicBezTo>
                                  <a:pt x="21" y="32"/>
                                  <a:pt x="23" y="32"/>
                                  <a:pt x="25" y="31"/>
                                </a:cubicBezTo>
                                <a:lnTo>
                                  <a:pt x="25" y="35"/>
                                </a:lnTo>
                                <a:close/>
                                <a:moveTo>
                                  <a:pt x="20" y="10"/>
                                </a:moveTo>
                                <a:cubicBezTo>
                                  <a:pt x="20" y="7"/>
                                  <a:pt x="18" y="4"/>
                                  <a:pt x="14" y="4"/>
                                </a:cubicBezTo>
                                <a:cubicBezTo>
                                  <a:pt x="9" y="4"/>
                                  <a:pt x="7" y="7"/>
                                  <a:pt x="6" y="10"/>
                                </a:cubicBezTo>
                                <a:lnTo>
                                  <a:pt x="20" y="10"/>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3227" y="47"/>
                            <a:ext cx="40" cy="85"/>
                          </a:xfrm>
                          <a:custGeom>
                            <a:avLst/>
                            <a:gdLst>
                              <a:gd name="T0" fmla="*/ 0 w 17"/>
                              <a:gd name="T1" fmla="*/ 36 h 36"/>
                              <a:gd name="T2" fmla="*/ 0 w 17"/>
                              <a:gd name="T3" fmla="*/ 0 h 36"/>
                              <a:gd name="T4" fmla="*/ 5 w 17"/>
                              <a:gd name="T5" fmla="*/ 0 h 36"/>
                              <a:gd name="T6" fmla="*/ 5 w 17"/>
                              <a:gd name="T7" fmla="*/ 7 h 36"/>
                              <a:gd name="T8" fmla="*/ 5 w 17"/>
                              <a:gd name="T9" fmla="*/ 7 h 36"/>
                              <a:gd name="T10" fmla="*/ 17 w 17"/>
                              <a:gd name="T11" fmla="*/ 0 h 36"/>
                              <a:gd name="T12" fmla="*/ 17 w 17"/>
                              <a:gd name="T13" fmla="*/ 5 h 36"/>
                              <a:gd name="T14" fmla="*/ 5 w 17"/>
                              <a:gd name="T15" fmla="*/ 21 h 36"/>
                              <a:gd name="T16" fmla="*/ 5 w 17"/>
                              <a:gd name="T17" fmla="*/ 36 h 36"/>
                              <a:gd name="T18" fmla="*/ 0 w 17"/>
                              <a:gd name="T19" fmla="*/ 36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7" h="36">
                                <a:moveTo>
                                  <a:pt x="0" y="36"/>
                                </a:moveTo>
                                <a:cubicBezTo>
                                  <a:pt x="0" y="0"/>
                                  <a:pt x="0" y="0"/>
                                  <a:pt x="0" y="0"/>
                                </a:cubicBezTo>
                                <a:cubicBezTo>
                                  <a:pt x="5" y="0"/>
                                  <a:pt x="5" y="0"/>
                                  <a:pt x="5" y="0"/>
                                </a:cubicBezTo>
                                <a:cubicBezTo>
                                  <a:pt x="5" y="7"/>
                                  <a:pt x="5" y="7"/>
                                  <a:pt x="5" y="7"/>
                                </a:cubicBezTo>
                                <a:cubicBezTo>
                                  <a:pt x="5" y="7"/>
                                  <a:pt x="5" y="7"/>
                                  <a:pt x="5" y="7"/>
                                </a:cubicBezTo>
                                <a:cubicBezTo>
                                  <a:pt x="7" y="2"/>
                                  <a:pt x="11" y="0"/>
                                  <a:pt x="17" y="0"/>
                                </a:cubicBezTo>
                                <a:cubicBezTo>
                                  <a:pt x="17" y="5"/>
                                  <a:pt x="17" y="5"/>
                                  <a:pt x="17" y="5"/>
                                </a:cubicBezTo>
                                <a:cubicBezTo>
                                  <a:pt x="7" y="5"/>
                                  <a:pt x="5" y="13"/>
                                  <a:pt x="5" y="21"/>
                                </a:cubicBezTo>
                                <a:cubicBezTo>
                                  <a:pt x="5" y="36"/>
                                  <a:pt x="5" y="36"/>
                                  <a:pt x="5" y="36"/>
                                </a:cubicBezTo>
                                <a:lnTo>
                                  <a:pt x="0" y="36"/>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6" name="Freeform 76"/>
                        <wps:cNvSpPr>
                          <a:spLocks noEditPoints="1"/>
                        </wps:cNvSpPr>
                        <wps:spPr bwMode="auto">
                          <a:xfrm>
                            <a:off x="3272" y="47"/>
                            <a:ext cx="61" cy="85"/>
                          </a:xfrm>
                          <a:custGeom>
                            <a:avLst/>
                            <a:gdLst>
                              <a:gd name="T0" fmla="*/ 21 w 26"/>
                              <a:gd name="T1" fmla="*/ 36 h 36"/>
                              <a:gd name="T2" fmla="*/ 21 w 26"/>
                              <a:gd name="T3" fmla="*/ 31 h 36"/>
                              <a:gd name="T4" fmla="*/ 21 w 26"/>
                              <a:gd name="T5" fmla="*/ 31 h 36"/>
                              <a:gd name="T6" fmla="*/ 10 w 26"/>
                              <a:gd name="T7" fmla="*/ 36 h 36"/>
                              <a:gd name="T8" fmla="*/ 0 w 26"/>
                              <a:gd name="T9" fmla="*/ 27 h 36"/>
                              <a:gd name="T10" fmla="*/ 21 w 26"/>
                              <a:gd name="T11" fmla="*/ 15 h 36"/>
                              <a:gd name="T12" fmla="*/ 21 w 26"/>
                              <a:gd name="T13" fmla="*/ 15 h 36"/>
                              <a:gd name="T14" fmla="*/ 14 w 26"/>
                              <a:gd name="T15" fmla="*/ 4 h 36"/>
                              <a:gd name="T16" fmla="*/ 7 w 26"/>
                              <a:gd name="T17" fmla="*/ 9 h 36"/>
                              <a:gd name="T18" fmla="*/ 1 w 26"/>
                              <a:gd name="T19" fmla="*/ 9 h 36"/>
                              <a:gd name="T20" fmla="*/ 14 w 26"/>
                              <a:gd name="T21" fmla="*/ 0 h 36"/>
                              <a:gd name="T22" fmla="*/ 26 w 26"/>
                              <a:gd name="T23" fmla="*/ 11 h 36"/>
                              <a:gd name="T24" fmla="*/ 26 w 26"/>
                              <a:gd name="T25" fmla="*/ 36 h 36"/>
                              <a:gd name="T26" fmla="*/ 21 w 26"/>
                              <a:gd name="T27" fmla="*/ 36 h 36"/>
                              <a:gd name="T28" fmla="*/ 18 w 26"/>
                              <a:gd name="T29" fmla="*/ 20 h 36"/>
                              <a:gd name="T30" fmla="*/ 6 w 26"/>
                              <a:gd name="T31" fmla="*/ 27 h 36"/>
                              <a:gd name="T32" fmla="*/ 11 w 26"/>
                              <a:gd name="T33" fmla="*/ 32 h 36"/>
                              <a:gd name="T34" fmla="*/ 19 w 26"/>
                              <a:gd name="T35" fmla="*/ 27 h 36"/>
                              <a:gd name="T36" fmla="*/ 21 w 26"/>
                              <a:gd name="T37" fmla="*/ 20 h 36"/>
                              <a:gd name="T38" fmla="*/ 18 w 26"/>
                              <a:gd name="T39" fmla="*/ 20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 h="36">
                                <a:moveTo>
                                  <a:pt x="21" y="36"/>
                                </a:moveTo>
                                <a:cubicBezTo>
                                  <a:pt x="21" y="31"/>
                                  <a:pt x="21" y="31"/>
                                  <a:pt x="21" y="31"/>
                                </a:cubicBezTo>
                                <a:cubicBezTo>
                                  <a:pt x="21" y="31"/>
                                  <a:pt x="21" y="31"/>
                                  <a:pt x="21" y="31"/>
                                </a:cubicBezTo>
                                <a:cubicBezTo>
                                  <a:pt x="19" y="35"/>
                                  <a:pt x="14" y="36"/>
                                  <a:pt x="10" y="36"/>
                                </a:cubicBezTo>
                                <a:cubicBezTo>
                                  <a:pt x="4" y="36"/>
                                  <a:pt x="0" y="33"/>
                                  <a:pt x="0" y="27"/>
                                </a:cubicBezTo>
                                <a:cubicBezTo>
                                  <a:pt x="0" y="19"/>
                                  <a:pt x="10" y="15"/>
                                  <a:pt x="21" y="15"/>
                                </a:cubicBezTo>
                                <a:cubicBezTo>
                                  <a:pt x="21" y="15"/>
                                  <a:pt x="21" y="15"/>
                                  <a:pt x="21" y="15"/>
                                </a:cubicBezTo>
                                <a:cubicBezTo>
                                  <a:pt x="21" y="9"/>
                                  <a:pt x="21" y="4"/>
                                  <a:pt x="14" y="4"/>
                                </a:cubicBezTo>
                                <a:cubicBezTo>
                                  <a:pt x="10" y="4"/>
                                  <a:pt x="7" y="5"/>
                                  <a:pt x="7" y="9"/>
                                </a:cubicBezTo>
                                <a:cubicBezTo>
                                  <a:pt x="1" y="9"/>
                                  <a:pt x="1" y="9"/>
                                  <a:pt x="1" y="9"/>
                                </a:cubicBezTo>
                                <a:cubicBezTo>
                                  <a:pt x="1" y="2"/>
                                  <a:pt x="7" y="0"/>
                                  <a:pt x="14" y="0"/>
                                </a:cubicBezTo>
                                <a:cubicBezTo>
                                  <a:pt x="22" y="0"/>
                                  <a:pt x="26" y="3"/>
                                  <a:pt x="26" y="11"/>
                                </a:cubicBezTo>
                                <a:cubicBezTo>
                                  <a:pt x="26" y="36"/>
                                  <a:pt x="26" y="36"/>
                                  <a:pt x="26" y="36"/>
                                </a:cubicBezTo>
                                <a:lnTo>
                                  <a:pt x="21" y="36"/>
                                </a:lnTo>
                                <a:close/>
                                <a:moveTo>
                                  <a:pt x="18" y="20"/>
                                </a:moveTo>
                                <a:cubicBezTo>
                                  <a:pt x="13" y="20"/>
                                  <a:pt x="6" y="21"/>
                                  <a:pt x="6" y="27"/>
                                </a:cubicBezTo>
                                <a:cubicBezTo>
                                  <a:pt x="6" y="30"/>
                                  <a:pt x="8" y="32"/>
                                  <a:pt x="11" y="32"/>
                                </a:cubicBezTo>
                                <a:cubicBezTo>
                                  <a:pt x="14" y="32"/>
                                  <a:pt x="18" y="30"/>
                                  <a:pt x="19" y="27"/>
                                </a:cubicBezTo>
                                <a:cubicBezTo>
                                  <a:pt x="20" y="24"/>
                                  <a:pt x="21" y="23"/>
                                  <a:pt x="21" y="20"/>
                                </a:cubicBezTo>
                                <a:lnTo>
                                  <a:pt x="18" y="20"/>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 name="Freeform 77"/>
                        <wps:cNvSpPr>
                          <a:spLocks/>
                        </wps:cNvSpPr>
                        <wps:spPr bwMode="auto">
                          <a:xfrm>
                            <a:off x="3350" y="21"/>
                            <a:ext cx="49" cy="111"/>
                          </a:xfrm>
                          <a:custGeom>
                            <a:avLst/>
                            <a:gdLst>
                              <a:gd name="T0" fmla="*/ 20 w 21"/>
                              <a:gd name="T1" fmla="*/ 47 h 47"/>
                              <a:gd name="T2" fmla="*/ 16 w 21"/>
                              <a:gd name="T3" fmla="*/ 47 h 47"/>
                              <a:gd name="T4" fmla="*/ 6 w 21"/>
                              <a:gd name="T5" fmla="*/ 38 h 47"/>
                              <a:gd name="T6" fmla="*/ 6 w 21"/>
                              <a:gd name="T7" fmla="*/ 16 h 47"/>
                              <a:gd name="T8" fmla="*/ 0 w 21"/>
                              <a:gd name="T9" fmla="*/ 16 h 47"/>
                              <a:gd name="T10" fmla="*/ 0 w 21"/>
                              <a:gd name="T11" fmla="*/ 11 h 47"/>
                              <a:gd name="T12" fmla="*/ 6 w 21"/>
                              <a:gd name="T13" fmla="*/ 11 h 47"/>
                              <a:gd name="T14" fmla="*/ 6 w 21"/>
                              <a:gd name="T15" fmla="*/ 3 h 47"/>
                              <a:gd name="T16" fmla="*/ 11 w 21"/>
                              <a:gd name="T17" fmla="*/ 0 h 47"/>
                              <a:gd name="T18" fmla="*/ 11 w 21"/>
                              <a:gd name="T19" fmla="*/ 11 h 47"/>
                              <a:gd name="T20" fmla="*/ 21 w 21"/>
                              <a:gd name="T21" fmla="*/ 11 h 47"/>
                              <a:gd name="T22" fmla="*/ 21 w 21"/>
                              <a:gd name="T23" fmla="*/ 16 h 47"/>
                              <a:gd name="T24" fmla="*/ 11 w 21"/>
                              <a:gd name="T25" fmla="*/ 16 h 47"/>
                              <a:gd name="T26" fmla="*/ 11 w 21"/>
                              <a:gd name="T27" fmla="*/ 37 h 47"/>
                              <a:gd name="T28" fmla="*/ 17 w 21"/>
                              <a:gd name="T29" fmla="*/ 43 h 47"/>
                              <a:gd name="T30" fmla="*/ 20 w 21"/>
                              <a:gd name="T31" fmla="*/ 43 h 47"/>
                              <a:gd name="T32" fmla="*/ 20 w 21"/>
                              <a:gd name="T33" fmla="*/ 47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1" h="47">
                                <a:moveTo>
                                  <a:pt x="20" y="47"/>
                                </a:moveTo>
                                <a:cubicBezTo>
                                  <a:pt x="19" y="47"/>
                                  <a:pt x="17" y="47"/>
                                  <a:pt x="16" y="47"/>
                                </a:cubicBezTo>
                                <a:cubicBezTo>
                                  <a:pt x="9" y="47"/>
                                  <a:pt x="6" y="45"/>
                                  <a:pt x="6" y="38"/>
                                </a:cubicBezTo>
                                <a:cubicBezTo>
                                  <a:pt x="6" y="16"/>
                                  <a:pt x="6" y="16"/>
                                  <a:pt x="6" y="16"/>
                                </a:cubicBezTo>
                                <a:cubicBezTo>
                                  <a:pt x="0" y="16"/>
                                  <a:pt x="0" y="16"/>
                                  <a:pt x="0" y="16"/>
                                </a:cubicBezTo>
                                <a:cubicBezTo>
                                  <a:pt x="0" y="11"/>
                                  <a:pt x="0" y="11"/>
                                  <a:pt x="0" y="11"/>
                                </a:cubicBezTo>
                                <a:cubicBezTo>
                                  <a:pt x="6" y="11"/>
                                  <a:pt x="6" y="11"/>
                                  <a:pt x="6" y="11"/>
                                </a:cubicBezTo>
                                <a:cubicBezTo>
                                  <a:pt x="6" y="3"/>
                                  <a:pt x="6" y="3"/>
                                  <a:pt x="6" y="3"/>
                                </a:cubicBezTo>
                                <a:cubicBezTo>
                                  <a:pt x="11" y="0"/>
                                  <a:pt x="11" y="0"/>
                                  <a:pt x="11" y="0"/>
                                </a:cubicBezTo>
                                <a:cubicBezTo>
                                  <a:pt x="11" y="11"/>
                                  <a:pt x="11" y="11"/>
                                  <a:pt x="11" y="11"/>
                                </a:cubicBezTo>
                                <a:cubicBezTo>
                                  <a:pt x="21" y="11"/>
                                  <a:pt x="21" y="11"/>
                                  <a:pt x="21" y="11"/>
                                </a:cubicBezTo>
                                <a:cubicBezTo>
                                  <a:pt x="21" y="16"/>
                                  <a:pt x="21" y="16"/>
                                  <a:pt x="21" y="16"/>
                                </a:cubicBezTo>
                                <a:cubicBezTo>
                                  <a:pt x="11" y="16"/>
                                  <a:pt x="11" y="16"/>
                                  <a:pt x="11" y="16"/>
                                </a:cubicBezTo>
                                <a:cubicBezTo>
                                  <a:pt x="11" y="37"/>
                                  <a:pt x="11" y="37"/>
                                  <a:pt x="11" y="37"/>
                                </a:cubicBezTo>
                                <a:cubicBezTo>
                                  <a:pt x="11" y="41"/>
                                  <a:pt x="13" y="43"/>
                                  <a:pt x="17" y="43"/>
                                </a:cubicBezTo>
                                <a:cubicBezTo>
                                  <a:pt x="18" y="43"/>
                                  <a:pt x="19" y="43"/>
                                  <a:pt x="20" y="43"/>
                                </a:cubicBezTo>
                                <a:lnTo>
                                  <a:pt x="20" y="47"/>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 name="Freeform 78"/>
                        <wps:cNvSpPr>
                          <a:spLocks noEditPoints="1"/>
                        </wps:cNvSpPr>
                        <wps:spPr bwMode="auto">
                          <a:xfrm>
                            <a:off x="3413" y="12"/>
                            <a:ext cx="17" cy="120"/>
                          </a:xfrm>
                          <a:custGeom>
                            <a:avLst/>
                            <a:gdLst>
                              <a:gd name="T0" fmla="*/ 0 w 17"/>
                              <a:gd name="T1" fmla="*/ 14 h 120"/>
                              <a:gd name="T2" fmla="*/ 0 w 17"/>
                              <a:gd name="T3" fmla="*/ 0 h 120"/>
                              <a:gd name="T4" fmla="*/ 17 w 17"/>
                              <a:gd name="T5" fmla="*/ 0 h 120"/>
                              <a:gd name="T6" fmla="*/ 17 w 17"/>
                              <a:gd name="T7" fmla="*/ 14 h 120"/>
                              <a:gd name="T8" fmla="*/ 0 w 17"/>
                              <a:gd name="T9" fmla="*/ 14 h 120"/>
                              <a:gd name="T10" fmla="*/ 3 w 17"/>
                              <a:gd name="T11" fmla="*/ 120 h 120"/>
                              <a:gd name="T12" fmla="*/ 3 w 17"/>
                              <a:gd name="T13" fmla="*/ 35 h 120"/>
                              <a:gd name="T14" fmla="*/ 15 w 17"/>
                              <a:gd name="T15" fmla="*/ 35 h 120"/>
                              <a:gd name="T16" fmla="*/ 15 w 17"/>
                              <a:gd name="T17" fmla="*/ 120 h 120"/>
                              <a:gd name="T18" fmla="*/ 3 w 17"/>
                              <a:gd name="T19" fmla="*/ 12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7" h="120">
                                <a:moveTo>
                                  <a:pt x="0" y="14"/>
                                </a:moveTo>
                                <a:lnTo>
                                  <a:pt x="0" y="0"/>
                                </a:lnTo>
                                <a:lnTo>
                                  <a:pt x="17" y="0"/>
                                </a:lnTo>
                                <a:lnTo>
                                  <a:pt x="17" y="14"/>
                                </a:lnTo>
                                <a:lnTo>
                                  <a:pt x="0" y="14"/>
                                </a:lnTo>
                                <a:close/>
                                <a:moveTo>
                                  <a:pt x="3" y="120"/>
                                </a:moveTo>
                                <a:lnTo>
                                  <a:pt x="3" y="35"/>
                                </a:lnTo>
                                <a:lnTo>
                                  <a:pt x="15" y="35"/>
                                </a:lnTo>
                                <a:lnTo>
                                  <a:pt x="15" y="120"/>
                                </a:lnTo>
                                <a:lnTo>
                                  <a:pt x="3" y="120"/>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9" name="Freeform 79"/>
                        <wps:cNvSpPr>
                          <a:spLocks noEditPoints="1"/>
                        </wps:cNvSpPr>
                        <wps:spPr bwMode="auto">
                          <a:xfrm>
                            <a:off x="3449" y="47"/>
                            <a:ext cx="68" cy="85"/>
                          </a:xfrm>
                          <a:custGeom>
                            <a:avLst/>
                            <a:gdLst>
                              <a:gd name="T0" fmla="*/ 0 w 29"/>
                              <a:gd name="T1" fmla="*/ 18 h 36"/>
                              <a:gd name="T2" fmla="*/ 15 w 29"/>
                              <a:gd name="T3" fmla="*/ 0 h 36"/>
                              <a:gd name="T4" fmla="*/ 29 w 29"/>
                              <a:gd name="T5" fmla="*/ 18 h 36"/>
                              <a:gd name="T6" fmla="*/ 15 w 29"/>
                              <a:gd name="T7" fmla="*/ 36 h 36"/>
                              <a:gd name="T8" fmla="*/ 0 w 29"/>
                              <a:gd name="T9" fmla="*/ 18 h 36"/>
                              <a:gd name="T10" fmla="*/ 23 w 29"/>
                              <a:gd name="T11" fmla="*/ 18 h 36"/>
                              <a:gd name="T12" fmla="*/ 15 w 29"/>
                              <a:gd name="T13" fmla="*/ 4 h 36"/>
                              <a:gd name="T14" fmla="*/ 6 w 29"/>
                              <a:gd name="T15" fmla="*/ 18 h 36"/>
                              <a:gd name="T16" fmla="*/ 15 w 29"/>
                              <a:gd name="T17" fmla="*/ 32 h 36"/>
                              <a:gd name="T18" fmla="*/ 23 w 29"/>
                              <a:gd name="T19"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36">
                                <a:moveTo>
                                  <a:pt x="0" y="18"/>
                                </a:moveTo>
                                <a:cubicBezTo>
                                  <a:pt x="0" y="9"/>
                                  <a:pt x="4" y="0"/>
                                  <a:pt x="15" y="0"/>
                                </a:cubicBezTo>
                                <a:cubicBezTo>
                                  <a:pt x="26" y="0"/>
                                  <a:pt x="29" y="9"/>
                                  <a:pt x="29" y="18"/>
                                </a:cubicBezTo>
                                <a:cubicBezTo>
                                  <a:pt x="29" y="28"/>
                                  <a:pt x="26" y="36"/>
                                  <a:pt x="15" y="36"/>
                                </a:cubicBezTo>
                                <a:cubicBezTo>
                                  <a:pt x="4" y="36"/>
                                  <a:pt x="0" y="28"/>
                                  <a:pt x="0" y="18"/>
                                </a:cubicBezTo>
                                <a:close/>
                                <a:moveTo>
                                  <a:pt x="23" y="18"/>
                                </a:moveTo>
                                <a:cubicBezTo>
                                  <a:pt x="23" y="12"/>
                                  <a:pt x="22" y="4"/>
                                  <a:pt x="15" y="4"/>
                                </a:cubicBezTo>
                                <a:cubicBezTo>
                                  <a:pt x="7" y="4"/>
                                  <a:pt x="6" y="12"/>
                                  <a:pt x="6" y="18"/>
                                </a:cubicBezTo>
                                <a:cubicBezTo>
                                  <a:pt x="6" y="24"/>
                                  <a:pt x="7" y="32"/>
                                  <a:pt x="15" y="32"/>
                                </a:cubicBezTo>
                                <a:cubicBezTo>
                                  <a:pt x="22" y="32"/>
                                  <a:pt x="23" y="24"/>
                                  <a:pt x="23" y="18"/>
                                </a:cubicBez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0" name="Freeform 80"/>
                        <wps:cNvSpPr>
                          <a:spLocks/>
                        </wps:cNvSpPr>
                        <wps:spPr bwMode="auto">
                          <a:xfrm>
                            <a:off x="3539" y="47"/>
                            <a:ext cx="59" cy="85"/>
                          </a:xfrm>
                          <a:custGeom>
                            <a:avLst/>
                            <a:gdLst>
                              <a:gd name="T0" fmla="*/ 20 w 25"/>
                              <a:gd name="T1" fmla="*/ 36 h 36"/>
                              <a:gd name="T2" fmla="*/ 20 w 25"/>
                              <a:gd name="T3" fmla="*/ 16 h 36"/>
                              <a:gd name="T4" fmla="*/ 15 w 25"/>
                              <a:gd name="T5" fmla="*/ 5 h 36"/>
                              <a:gd name="T6" fmla="*/ 5 w 25"/>
                              <a:gd name="T7" fmla="*/ 21 h 36"/>
                              <a:gd name="T8" fmla="*/ 5 w 25"/>
                              <a:gd name="T9" fmla="*/ 36 h 36"/>
                              <a:gd name="T10" fmla="*/ 0 w 25"/>
                              <a:gd name="T11" fmla="*/ 36 h 36"/>
                              <a:gd name="T12" fmla="*/ 0 w 25"/>
                              <a:gd name="T13" fmla="*/ 0 h 36"/>
                              <a:gd name="T14" fmla="*/ 5 w 25"/>
                              <a:gd name="T15" fmla="*/ 0 h 36"/>
                              <a:gd name="T16" fmla="*/ 5 w 25"/>
                              <a:gd name="T17" fmla="*/ 9 h 36"/>
                              <a:gd name="T18" fmla="*/ 5 w 25"/>
                              <a:gd name="T19" fmla="*/ 9 h 36"/>
                              <a:gd name="T20" fmla="*/ 16 w 25"/>
                              <a:gd name="T21" fmla="*/ 0 h 36"/>
                              <a:gd name="T22" fmla="*/ 25 w 25"/>
                              <a:gd name="T23" fmla="*/ 10 h 36"/>
                              <a:gd name="T24" fmla="*/ 25 w 25"/>
                              <a:gd name="T25" fmla="*/ 36 h 36"/>
                              <a:gd name="T26" fmla="*/ 20 w 25"/>
                              <a:gd name="T27" fmla="*/ 36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 h="36">
                                <a:moveTo>
                                  <a:pt x="20" y="36"/>
                                </a:moveTo>
                                <a:cubicBezTo>
                                  <a:pt x="20" y="16"/>
                                  <a:pt x="20" y="16"/>
                                  <a:pt x="20" y="16"/>
                                </a:cubicBezTo>
                                <a:cubicBezTo>
                                  <a:pt x="20" y="12"/>
                                  <a:pt x="20" y="5"/>
                                  <a:pt x="15" y="5"/>
                                </a:cubicBezTo>
                                <a:cubicBezTo>
                                  <a:pt x="8" y="5"/>
                                  <a:pt x="5" y="16"/>
                                  <a:pt x="5" y="21"/>
                                </a:cubicBezTo>
                                <a:cubicBezTo>
                                  <a:pt x="5" y="36"/>
                                  <a:pt x="5" y="36"/>
                                  <a:pt x="5" y="36"/>
                                </a:cubicBezTo>
                                <a:cubicBezTo>
                                  <a:pt x="0" y="36"/>
                                  <a:pt x="0" y="36"/>
                                  <a:pt x="0" y="36"/>
                                </a:cubicBezTo>
                                <a:cubicBezTo>
                                  <a:pt x="0" y="0"/>
                                  <a:pt x="0" y="0"/>
                                  <a:pt x="0" y="0"/>
                                </a:cubicBezTo>
                                <a:cubicBezTo>
                                  <a:pt x="5" y="0"/>
                                  <a:pt x="5" y="0"/>
                                  <a:pt x="5" y="0"/>
                                </a:cubicBezTo>
                                <a:cubicBezTo>
                                  <a:pt x="5" y="9"/>
                                  <a:pt x="5" y="9"/>
                                  <a:pt x="5" y="9"/>
                                </a:cubicBezTo>
                                <a:cubicBezTo>
                                  <a:pt x="5" y="9"/>
                                  <a:pt x="5" y="9"/>
                                  <a:pt x="5" y="9"/>
                                </a:cubicBezTo>
                                <a:cubicBezTo>
                                  <a:pt x="6" y="3"/>
                                  <a:pt x="10" y="0"/>
                                  <a:pt x="16" y="0"/>
                                </a:cubicBezTo>
                                <a:cubicBezTo>
                                  <a:pt x="22" y="0"/>
                                  <a:pt x="25" y="5"/>
                                  <a:pt x="25" y="10"/>
                                </a:cubicBezTo>
                                <a:cubicBezTo>
                                  <a:pt x="25" y="36"/>
                                  <a:pt x="25" y="36"/>
                                  <a:pt x="25" y="36"/>
                                </a:cubicBezTo>
                                <a:lnTo>
                                  <a:pt x="20" y="36"/>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1" name="Freeform 81"/>
                        <wps:cNvSpPr>
                          <a:spLocks/>
                        </wps:cNvSpPr>
                        <wps:spPr bwMode="auto">
                          <a:xfrm>
                            <a:off x="3617" y="47"/>
                            <a:ext cx="52" cy="85"/>
                          </a:xfrm>
                          <a:custGeom>
                            <a:avLst/>
                            <a:gdLst>
                              <a:gd name="T0" fmla="*/ 0 w 22"/>
                              <a:gd name="T1" fmla="*/ 30 h 36"/>
                              <a:gd name="T2" fmla="*/ 9 w 22"/>
                              <a:gd name="T3" fmla="*/ 32 h 36"/>
                              <a:gd name="T4" fmla="*/ 17 w 22"/>
                              <a:gd name="T5" fmla="*/ 27 h 36"/>
                              <a:gd name="T6" fmla="*/ 11 w 22"/>
                              <a:gd name="T7" fmla="*/ 20 h 36"/>
                              <a:gd name="T8" fmla="*/ 8 w 22"/>
                              <a:gd name="T9" fmla="*/ 18 h 36"/>
                              <a:gd name="T10" fmla="*/ 0 w 22"/>
                              <a:gd name="T11" fmla="*/ 9 h 36"/>
                              <a:gd name="T12" fmla="*/ 12 w 22"/>
                              <a:gd name="T13" fmla="*/ 0 h 36"/>
                              <a:gd name="T14" fmla="*/ 20 w 22"/>
                              <a:gd name="T15" fmla="*/ 1 h 36"/>
                              <a:gd name="T16" fmla="*/ 20 w 22"/>
                              <a:gd name="T17" fmla="*/ 5 h 36"/>
                              <a:gd name="T18" fmla="*/ 12 w 22"/>
                              <a:gd name="T19" fmla="*/ 4 h 36"/>
                              <a:gd name="T20" fmla="*/ 5 w 22"/>
                              <a:gd name="T21" fmla="*/ 8 h 36"/>
                              <a:gd name="T22" fmla="*/ 11 w 22"/>
                              <a:gd name="T23" fmla="*/ 14 h 36"/>
                              <a:gd name="T24" fmla="*/ 14 w 22"/>
                              <a:gd name="T25" fmla="*/ 16 h 36"/>
                              <a:gd name="T26" fmla="*/ 22 w 22"/>
                              <a:gd name="T27" fmla="*/ 26 h 36"/>
                              <a:gd name="T28" fmla="*/ 9 w 22"/>
                              <a:gd name="T29" fmla="*/ 36 h 36"/>
                              <a:gd name="T30" fmla="*/ 0 w 22"/>
                              <a:gd name="T31" fmla="*/ 35 h 36"/>
                              <a:gd name="T32" fmla="*/ 0 w 22"/>
                              <a:gd name="T33" fmla="*/ 30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2" h="36">
                                <a:moveTo>
                                  <a:pt x="0" y="30"/>
                                </a:moveTo>
                                <a:cubicBezTo>
                                  <a:pt x="3" y="31"/>
                                  <a:pt x="6" y="32"/>
                                  <a:pt x="9" y="32"/>
                                </a:cubicBezTo>
                                <a:cubicBezTo>
                                  <a:pt x="12" y="32"/>
                                  <a:pt x="17" y="31"/>
                                  <a:pt x="17" y="27"/>
                                </a:cubicBezTo>
                                <a:cubicBezTo>
                                  <a:pt x="17" y="23"/>
                                  <a:pt x="14" y="22"/>
                                  <a:pt x="11" y="20"/>
                                </a:cubicBezTo>
                                <a:cubicBezTo>
                                  <a:pt x="8" y="18"/>
                                  <a:pt x="8" y="18"/>
                                  <a:pt x="8" y="18"/>
                                </a:cubicBezTo>
                                <a:cubicBezTo>
                                  <a:pt x="4" y="16"/>
                                  <a:pt x="0" y="14"/>
                                  <a:pt x="0" y="9"/>
                                </a:cubicBezTo>
                                <a:cubicBezTo>
                                  <a:pt x="0" y="2"/>
                                  <a:pt x="6" y="0"/>
                                  <a:pt x="12" y="0"/>
                                </a:cubicBezTo>
                                <a:cubicBezTo>
                                  <a:pt x="15" y="0"/>
                                  <a:pt x="17" y="0"/>
                                  <a:pt x="20" y="1"/>
                                </a:cubicBezTo>
                                <a:cubicBezTo>
                                  <a:pt x="20" y="5"/>
                                  <a:pt x="20" y="5"/>
                                  <a:pt x="20" y="5"/>
                                </a:cubicBezTo>
                                <a:cubicBezTo>
                                  <a:pt x="18" y="4"/>
                                  <a:pt x="15" y="4"/>
                                  <a:pt x="12" y="4"/>
                                </a:cubicBezTo>
                                <a:cubicBezTo>
                                  <a:pt x="9" y="4"/>
                                  <a:pt x="5" y="5"/>
                                  <a:pt x="5" y="8"/>
                                </a:cubicBezTo>
                                <a:cubicBezTo>
                                  <a:pt x="5" y="11"/>
                                  <a:pt x="9" y="13"/>
                                  <a:pt x="11" y="14"/>
                                </a:cubicBezTo>
                                <a:cubicBezTo>
                                  <a:pt x="14" y="16"/>
                                  <a:pt x="14" y="16"/>
                                  <a:pt x="14" y="16"/>
                                </a:cubicBezTo>
                                <a:cubicBezTo>
                                  <a:pt x="18" y="18"/>
                                  <a:pt x="22" y="20"/>
                                  <a:pt x="22" y="26"/>
                                </a:cubicBezTo>
                                <a:cubicBezTo>
                                  <a:pt x="22" y="34"/>
                                  <a:pt x="16" y="36"/>
                                  <a:pt x="9" y="36"/>
                                </a:cubicBezTo>
                                <a:cubicBezTo>
                                  <a:pt x="6" y="36"/>
                                  <a:pt x="3" y="36"/>
                                  <a:pt x="0" y="35"/>
                                </a:cubicBezTo>
                                <a:lnTo>
                                  <a:pt x="0" y="30"/>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5BBBF4E5" id="Group 58" o:spid="_x0000_s1026" style="position:absolute;margin-left:300.1pt;margin-top:66.5pt;width:277.2pt;height:12.75pt;z-index:251661312;mso-position-horizontal-relative:page;mso-position-vertical-relative:page;mso-width-relative:margin;mso-height-relative:margin" coordorigin="-2" coordsize="3673,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">
                <o:lock v:ext="edit" aspectratio="t"/>
                <v:rect id="AutoShape 57" o:spid="_x0000_s1027" style="position:absolute;width:3671;height: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eQk8QA&#10;AADbAAAADwAAAGRycy9kb3ducmV2LnhtbESPQWvCQBSE74X+h+UVvBTd1EIpMRspQjGIII3V8yP7&#10;TEKzb2N2TeK/7wqCx2FmvmGS5Wga0VPnassK3mYRCOLC6ppLBb/77+knCOeRNTaWScGVHCzT56cE&#10;Y20H/qE+96UIEHYxKqi8b2MpXVGRQTezLXHwTrYz6IPsSqk7HALcNHIeRR/SYM1hocKWVhUVf/nF&#10;KBiKXX/cb9dy93rMLJ+z8yo/bJSavIxfCxCeRv8I39uZVvA+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nkJPEAAAA2wAAAA8AAAAAAAAAAAAAAAAAmAIAAGRycy9k&#10;b3ducmV2LnhtbFBLBQYAAAAABAAEAPUAAACJAwAAAAA=&#10;" filled="f" stroked="f">
                  <o:lock v:ext="edit" aspectratio="t" text="t"/>
                </v:rect>
                <v:shape id="Freeform 33" o:spid="_x0000_s1028" style="position:absolute;left:-2;top:9;width:73;height:123;visibility:visible;mso-wrap-style:square;v-text-anchor:top" coordsize="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Mm8MA&#10;AADbAAAADwAAAGRycy9kb3ducmV2LnhtbESPwWrDMBBE74H+g9hCb4mchobiRjalEAg9JY4PPW6t&#10;jezUWglLiZ2/jwqFHoeZecNsysn24kpD6BwrWC4yEMSN0x0bBfVxO38FESKyxt4xKbhRgLJ4mG0w&#10;127kA12raESCcMhRQRujz6UMTUsWw8J54uSd3GAxJjkYqQccE9z28jnL1tJix2mhRU8fLTU/1cUq&#10;0LLemqYbTfW1H5ceP1/O371X6ulxen8DEWmK/+G/9k4rWK3g90v6AbK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EMm8MAAADbAAAADwAAAAAAAAAAAAAAAACYAgAAZHJzL2Rv&#10;d25yZXYueG1sUEsFBgAAAAAEAAQA9QAAAIgDAAAAAA==&#10;" path="m1,45v4,2,8,3,12,3c19,48,24,45,24,39v,-6,-4,-8,-8,-10c11,26,11,26,11,26,6,23,,20,,13,,3,8,,17,v3,,7,,10,1c27,7,27,7,27,7,24,5,20,5,16,5,11,5,7,7,7,12v,5,5,7,8,9c20,24,20,24,20,24v6,3,11,6,11,14c31,49,22,52,13,52,9,52,5,52,1,51r,-6xe" stroked="f">
                  <v:path arrowok="t" o:connecttype="custom" o:connectlocs="2,106;31,114;57,92;38,69;26,62;0,31;40,0;64,2;64,17;38,12;16,28;35,50;47,57;73,90;31,123;2,121;2,106" o:connectangles="0,0,0,0,0,0,0,0,0,0,0,0,0,0,0,0,0"/>
                </v:shape>
                <v:shape id="Freeform 34" o:spid="_x0000_s1029" style="position:absolute;left:80;top:21;width:48;height:111;visibility:visible;mso-wrap-style:square;v-text-anchor:top" coordsize="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FsbMcA&#10;AADbAAAADwAAAGRycy9kb3ducmV2LnhtbESPT2vCQBTE74V+h+UVvNVNo7QaXSW0iKVe6p+Lt0f2&#10;mcRm38bsGqOfvlsoeBxm5jfMdN6ZSrTUuNKygpd+BII4s7rkXMFuu3gegXAeWWNlmRRcycF89vgw&#10;xUTbC6+p3fhcBAi7BBUU3teJlC4ryKDr25o4eAfbGPRBNrnUDV4C3FQyjqJXabDksFBgTe8FZT+b&#10;s1Hwdhx/rL7S71MbL4/paX+Lhst4p1TvqUsnIDx1/h7+b39qBYMh/H0JP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xbGzHAAAA2wAAAA8AAAAAAAAAAAAAAAAAmAIAAGRy&#10;cy9kb3ducmV2LnhtbFBLBQYAAAAABAAEAPUAAACMAwAAAAA=&#10;" path="m20,47v-2,,-3,,-5,c9,47,6,45,6,38,6,16,6,16,6,16,,16,,16,,16,,11,,11,,11v6,,6,,6,c6,3,6,3,6,3,11,,11,,11,v,11,,11,,11c20,11,20,11,20,11v,5,,5,,5c11,16,11,16,11,16v,21,,21,,21c11,41,12,43,16,43v2,,3,,4,l20,47xe" stroked="f">
                  <v:path arrowok="t" o:connecttype="custom" o:connectlocs="48,111;36,111;14,90;14,38;0,38;0,26;14,26;14,7;26,0;26,26;48,26;48,38;26,38;26,87;38,102;48,102;48,111" o:connectangles="0,0,0,0,0,0,0,0,0,0,0,0,0,0,0,0,0"/>
                </v:shape>
                <v:shape id="Freeform 35" o:spid="_x0000_s1030" style="position:absolute;left:144;top:47;width:40;height:85;visibility:visible;mso-wrap-style:square;v-text-anchor:top" coordsize="1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ZdXsYA&#10;AADbAAAADwAAAGRycy9kb3ducmV2LnhtbESPQWvCQBSE7wX/w/KEXqRuNChp6iaIYBGKB1MvvT2y&#10;r0na7NuQXU3y77uFQo/DzHzD7PLRtOJOvWssK1gtIxDEpdUNVwqu78enBITzyBpby6RgIgd5NnvY&#10;YartwBe6F74SAcIuRQW1910qpStrMuiWtiMO3qftDfog+0rqHocAN61cR9FWGmw4LNTY0aGm8ru4&#10;GQWb6S05Ll6vcbN69h/TSbv2/JUo9Tgf9y8gPI3+P/zXPmkF8QZ+v4Qf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ZdXsYAAADbAAAADwAAAAAAAAAAAAAAAACYAgAAZHJz&#10;L2Rvd25yZXYueG1sUEsFBgAAAAAEAAQA9QAAAIsDAAAAAA==&#10;" path="m,36c,,,,,,5,,5,,5,v,7,,7,,7c5,7,5,7,5,7,7,2,11,,17,v,5,,5,,5c8,5,5,13,5,21v,15,,15,,15l,36xe" stroked="f">
                  <v:path arrowok="t" o:connecttype="custom" o:connectlocs="0,85;0,0;12,0;12,17;12,17;40,0;40,12;12,50;12,85;0,85" o:connectangles="0,0,0,0,0,0,0,0,0,0"/>
                </v:shape>
                <v:shape id="Freeform 36" o:spid="_x0000_s1031" style="position:absolute;left:191;top:47;width:59;height:85;visibility:visible;mso-wrap-style:square;v-text-anchor:top" coordsize="2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aBosMA&#10;AADbAAAADwAAAGRycy9kb3ducmV2LnhtbESPUYvCMBCE3wX/Q1jBN01V0KM2igpK4R7kPH/A0qxt&#10;abOpTaz135sD4R6H2flmJ9n2phYdta60rGA2jUAQZ1aXnCu4/h4nXyCcR9ZYWyYFL3Kw3QwHCcba&#10;PvmHuovPRYCwi1FB4X0TS+myggy6qW2Ig3ezrUEfZJtL3eIzwE0t51G0lAZLDg0FNnQoKKsuDxPe&#10;+H6cZ/XulHaLY7paZadqf/eRUuNRv1uD8NT7/+NPOtUKFkv42xIAID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aBosMAAADbAAAADwAAAAAAAAAAAAAAAACYAgAAZHJzL2Rv&#10;d25yZXYueG1sUEsFBgAAAAAEAAQA9QAAAIgDAAAAAA==&#10;" path="m20,36v,-5,,-5,,-5c20,31,20,31,20,31v-2,4,-7,5,-11,5c3,36,,33,,27,,19,9,15,20,15v,,,,,c20,9,20,4,13,4,9,4,7,5,6,9,1,9,1,9,1,9,1,2,7,,13,v8,,12,3,12,11c25,36,25,36,25,36r-5,xm17,20c13,20,6,21,6,27v,3,2,5,5,5c14,32,17,30,19,27v1,-3,1,-4,1,-7l17,20xe" stroked="f">
                  <v:path arrowok="t" o:connecttype="custom" o:connectlocs="47,85;47,73;47,73;21,85;0,64;47,35;47,35;31,9;14,21;2,21;31,0;59,26;59,85;47,85;40,47;14,64;26,76;45,64;47,47;40,47" o:connectangles="0,0,0,0,0,0,0,0,0,0,0,0,0,0,0,0,0,0,0,0"/>
                  <o:lock v:ext="edit" verticies="t"/>
                </v:shape>
                <v:shape id="Freeform 37" o:spid="_x0000_s1032" style="position:absolute;left:269;top:21;width:48;height:111;visibility:visible;mso-wrap-style:square;v-text-anchor:top" coordsize="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yG8cA&#10;AADbAAAADwAAAGRycy9kb3ducmV2LnhtbESPT2vCQBTE74V+h+UVvNVNY6kaXSW0iKVe6p+Lt0f2&#10;mcRm38bsGlM/fVcoeBxm5jfMdN6ZSrTUuNKygpd+BII4s7rkXMFuu3gegXAeWWNlmRT8koP57PFh&#10;iom2F15Tu/G5CBB2CSoovK8TKV1WkEHXtzVx8A62MeiDbHKpG7wEuKlkHEVv0mDJYaHAmt4Lyn42&#10;Z6NgeBx/rL7S71MbL4/paX+NXpfxTqneU5dOQHjq/D383/7UCgZDuH0JP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j8hvHAAAA2wAAAA8AAAAAAAAAAAAAAAAAmAIAAGRy&#10;cy9kb3ducmV2LnhtbFBLBQYAAAAABAAEAPUAAACMAwAAAAA=&#10;" path="m20,47v-2,,-3,,-5,c9,47,6,45,6,38,6,16,6,16,6,16,,16,,16,,16,,11,,11,,11v6,,6,,6,c6,3,6,3,6,3,11,,11,,11,v,11,,11,,11c20,11,20,11,20,11v,5,,5,,5c11,16,11,16,11,16v,21,,21,,21c11,41,12,43,16,43v2,,3,,4,l20,47xe" stroked="f">
                  <v:path arrowok="t" o:connecttype="custom" o:connectlocs="48,111;36,111;14,90;14,38;0,38;0,26;14,26;14,7;26,0;26,26;48,26;48,38;26,38;26,87;38,102;48,102;48,111" o:connectangles="0,0,0,0,0,0,0,0,0,0,0,0,0,0,0,0,0"/>
                </v:shape>
                <v:shape id="Freeform 38" o:spid="_x0000_s1033" style="position:absolute;left:328;top:47;width:62;height:85;visibility:visible;mso-wrap-style:square;v-text-anchor:top" coordsize="2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fO5sIA&#10;AADbAAAADwAAAGRycy9kb3ducmV2LnhtbERPy2rCQBTdF/yH4Qru6sRGRaKjqKXFVaFRfOwumWsS&#10;zNwJmTHGv3cWhS4P571YdaYSLTWutKxgNIxAEGdWl5wrOOy/3mcgnEfWWFkmBU9ysFr23haYaPvg&#10;X2pTn4sQwi5BBYX3dSKlywoy6Ia2Jg7c1TYGfYBNLnWDjxBuKvkRRVNpsOTQUGBN24KyW3o3CnjS&#10;juNpPLl9Xk4/m3p7Trvjd6rUoN+t5yA8df5f/OfeaQVxGBu+hB8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R87mwgAAANsAAAAPAAAAAAAAAAAAAAAAAJgCAABkcnMvZG93&#10;bnJldi54bWxQSwUGAAAAAAQABAD1AAAAhwMAAAAA&#10;" path="m25,35v-3,1,-5,1,-8,1c5,36,,28,,17,,8,3,,13,v9,,13,5,13,13c26,15,26,15,26,15,5,15,5,15,5,15v,2,,2,,2c5,24,9,32,18,32v2,,5,,7,-1l25,35xm20,10c20,7,17,4,13,4,9,4,7,7,6,10r14,xe" stroked="f">
                  <v:path arrowok="t" o:connecttype="custom" o:connectlocs="60,83;41,85;0,40;31,0;62,31;62,35;12,35;12,40;43,76;60,73;60,83;48,24;31,9;14,24;48,24" o:connectangles="0,0,0,0,0,0,0,0,0,0,0,0,0,0,0"/>
                  <o:lock v:ext="edit" verticies="t"/>
                </v:shape>
                <v:shape id="Freeform 39" o:spid="_x0000_s1034" style="position:absolute;left:404;top:47;width:61;height:121;visibility:visible;mso-wrap-style:square;v-text-anchor:top" coordsize="2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cpY8YA&#10;AADbAAAADwAAAGRycy9kb3ducmV2LnhtbESPzWsCMRTE7wX/h/AEL0WzbcGP1SitKC148uOgt8fm&#10;uVncvCxJ1G3/+qZQ8DjMzG+Y2aK1tbiRD5VjBS+DDARx4XTFpYLDft0fgwgRWWPtmBR8U4DFvPM0&#10;w1y7O2/ptoulSBAOOSowMTa5lKEwZDEMXEOcvLPzFmOSvpTa4z3BbS1fs2woLVacFgw2tDRUXHZX&#10;q+BZbuRx/GlOdrT6uPxMhkt/GFVK9brt+xREpDY+wv/tL63gbQJ/X9IP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5cpY8YAAADbAAAADwAAAAAAAAAAAAAAAACYAgAAZHJz&#10;L2Rvd25yZXYueG1sUEsFBgAAAAAEAAQA9QAAAIsDAAAAAA==&#10;" path="m21,29v,,,,,c19,33,16,36,11,36,2,36,,26,,18,,11,2,,12,v4,,8,2,9,6c21,6,21,6,21,6,21,,21,,21,v5,,5,,5,c26,36,26,36,26,36v,10,-5,15,-15,15c8,51,5,50,2,50v,-5,,-5,,-5c4,46,7,47,10,47v8,,11,-4,11,-12l21,29xm21,17c21,12,19,4,13,4,6,4,5,14,5,18v,5,1,13,8,13c19,31,21,22,21,17xe" stroked="f">
                  <v:path arrowok="t" o:connecttype="custom" o:connectlocs="49,69;49,69;26,85;0,43;28,0;49,14;49,14;49,0;61,0;61,85;26,121;5,119;5,107;23,112;49,83;49,69;49,40;31,9;12,43;31,74;49,40" o:connectangles="0,0,0,0,0,0,0,0,0,0,0,0,0,0,0,0,0,0,0,0,0"/>
                  <o:lock v:ext="edit" verticies="t"/>
                </v:shape>
                <v:shape id="Freeform 40" o:spid="_x0000_s1035" style="position:absolute;left:480;top:47;width:70;height:118;visibility:visible;mso-wrap-style:square;v-text-anchor:top" coordsize="70,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d35cEA&#10;AADbAAAADwAAAGRycy9kb3ducmV2LnhtbERPyW7CMBC9V+IfrEHqrTiUqoKAQVDR5YaAwHkUD0mU&#10;eBzFbnD69fWhUo9Pb19tgmlET52rLCuYThIQxLnVFRcKsvP70xyE88gaG8ukYCAHm/XoYYWptnc+&#10;Un/yhYgh7FJUUHrfplK6vCSDbmJb4sjdbGfQR9gVUnd4j+Gmkc9J8ioNVhwbSmzpraS8Pn0bBbvF&#10;dfisf/rsMHxck8t+VofgMqUex2G7BOEp+H/xn/tLK3iJ6+OX+A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Hd+XBAAAA2wAAAA8AAAAAAAAAAAAAAAAAmAIAAGRycy9kb3du&#10;cmV2LnhtbFBLBQYAAAAABAAEAPUAAACGAwAAAAA=&#10;" path="m18,118l30,85,,,11,,35,66r,l59,,70,,30,118r-12,xe" stroked="f">
                  <v:path arrowok="t" o:connecttype="custom" o:connectlocs="18,118;30,85;0,0;11,0;35,66;35,66;59,0;70,0;30,118;18,118" o:connectangles="0,0,0,0,0,0,0,0,0,0"/>
                </v:shape>
                <v:rect id="Rectangle 41" o:spid="_x0000_s1036" style="position:absolute;left:609;top:2;width:10;height: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cRoMMA&#10;AADbAAAADwAAAGRycy9kb3ducmV2LnhtbESPW4vCMBSE3xf8D+EIvq2Jly1ajSKCIKz74AV8PTTH&#10;ttic1CZq99+bhQUfh5n5hpkvW1uJBzW+dKxh0FcgiDNnSs41nI6bzwkIH5ANVo5Jwy95WC46H3NM&#10;jXvynh6HkIsIYZ+ihiKEOpXSZwVZ9H1XE0fv4hqLIcoml6bBZ4TbSg6VSqTFkuNCgTWtC8quh7vV&#10;gMnY3H4uo93x+57gNG/V5uustO5129UMRKA2vMP/7a3RMB7A35f4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cRoMMAAADbAAAADwAAAAAAAAAAAAAAAACYAgAAZHJzL2Rv&#10;d25yZXYueG1sUEsFBgAAAAAEAAQA9QAAAIgDAAAAAA==&#10;" stroked="f"/>
                <v:shape id="Freeform 42" o:spid="_x0000_s1037" style="position:absolute;left:685;top:9;width:83;height:123;visibility:visible;mso-wrap-style:square;v-text-anchor:top" coordsize="3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JmTsQA&#10;AADbAAAADwAAAGRycy9kb3ducmV2LnhtbESPQWvCQBSE7wX/w/IKvYhuqqISXcXaCj220YPHR/aZ&#10;Dc2+jdltTP69KxR6HGbmG2a97WwlWmp86VjB6zgBQZw7XXKh4HQ8jJYgfEDWWDkmBT152G4GT2tM&#10;tbvxN7VZKESEsE9RgQmhTqX0uSGLfuxq4uhdXGMxRNkUUjd4i3BbyUmSzKXFkuOCwZr2hvKf7Ncq&#10;4Hb+MV1ch2dp+vJ9+HXNZv3bXqmX5263AhGoC//hv/anVjCbwONL/AF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CZk7EAAAA2wAAAA8AAAAAAAAAAAAAAAAAmAIAAGRycy9k&#10;b3ducmV2LnhtbFBLBQYAAAAABAAEAPUAAACJAwAAAAA=&#10;" path="m33,49v-5,2,-8,3,-13,3c4,52,,38,,25,,12,4,,19,v9,,16,5,16,14c29,14,29,14,29,14,29,9,25,5,19,5,8,5,6,17,6,25v,10,3,23,15,23c25,48,30,46,33,43r,6xe" stroked="f">
                  <v:path arrowok="t" o:connecttype="custom" o:connectlocs="78,116;47,123;0,59;45,0;83,33;69,33;45,12;14,59;50,114;78,102;78,116" o:connectangles="0,0,0,0,0,0,0,0,0,0,0"/>
                </v:shape>
                <v:shape id="Freeform 43" o:spid="_x0000_s1038" style="position:absolute;left:777;top:47;width:66;height:85;visibility:visible;mso-wrap-style:square;v-text-anchor:top" coordsize="2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CVnb4A&#10;AADbAAAADwAAAGRycy9kb3ducmV2LnhtbESPSwvCMBCE74L/IazgRTT1gUg1igiCePJ18bYka1ts&#10;NqWJWv+9EQSPw8x8wyxWjS3Fk2pfOFYwHCQgiLUzBWcKLudtfwbCB2SDpWNS8CYPq2W7tcDUuBcf&#10;6XkKmYgQ9ikqyEOoUim9zsmiH7iKOHo3V1sMUdaZNDW+ItyWcpQkU2mx4LiQY0WbnPT99LAK9HVt&#10;7Oy9dxPU0wNr3btcS1Kq22nWcxCBmvAP/9o7o2Ayhu+X+APk8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glZ2+AAAA2wAAAA8AAAAAAAAAAAAAAAAAmAIAAGRycy9kb3ducmV2&#10;LnhtbFBLBQYAAAAABAAEAPUAAACDAwAAAAA=&#10;" path="m,18c,9,3,,14,,25,,28,9,28,18v,10,-3,18,-14,18c3,36,,28,,18xm23,18c23,12,21,4,14,4,7,4,5,12,5,18v,6,2,14,9,14c21,32,23,24,23,18xe" stroked="f">
                  <v:path arrowok="t" o:connecttype="custom" o:connectlocs="0,43;33,0;66,43;33,85;0,43;54,43;33,9;12,43;33,76;54,43" o:connectangles="0,0,0,0,0,0,0,0,0,0"/>
                  <o:lock v:ext="edit" verticies="t"/>
                </v:shape>
                <v:shape id="Freeform 44" o:spid="_x0000_s1039" style="position:absolute;left:865;top:47;width:59;height:85;visibility:visible;mso-wrap-style:square;v-text-anchor:top" coordsize="2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7JM8QA&#10;AADbAAAADwAAAGRycy9kb3ducmV2LnhtbESP3WrCQBCF7wXfYRmhd7qxFZXoKmkhEuiF1PoAQ3ZM&#10;gtnZNLv58e3dQqGXhzPnO3P2x9HUoqfWVZYVLBcRCOLc6ooLBdfvdL4F4TyyxtoyKXiQg+NhOtlj&#10;rO3AX9RffCEChF2MCkrvm1hKl5dk0C1sQxy8m20N+iDbQuoWhwA3tXyNorU0WHFoKLGhj5Ly+6Uz&#10;4Y3P7rysk1PWv6XZZpOf7u8/PlLqZTYmOxCeRv9//JfOtILVCn63BADIwx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OyTPEAAAA2wAAAA8AAAAAAAAAAAAAAAAAmAIAAGRycy9k&#10;b3ducmV2LnhtbFBLBQYAAAAABAAEAPUAAACJAwAAAAA=&#10;" path="m20,36v,-20,,-20,,-20c20,12,21,5,15,5,8,5,5,16,5,21v,15,,15,,15c,36,,36,,36,,,,,,,5,,5,,5,v,9,,9,,9c5,9,5,9,5,9,7,3,10,,16,v6,,9,5,9,10c25,36,25,36,25,36r-5,xe" stroked="f">
                  <v:path arrowok="t" o:connecttype="custom" o:connectlocs="47,85;47,38;35,12;12,50;12,85;0,85;0,0;12,0;12,21;12,21;38,0;59,24;59,85;47,85" o:connectangles="0,0,0,0,0,0,0,0,0,0,0,0,0,0"/>
                </v:shape>
                <v:shape id="Freeform 45" o:spid="_x0000_s1040" style="position:absolute;left:943;top:47;width:54;height:85;visibility:visible;mso-wrap-style:square;v-text-anchor:top" coordsize="2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G/58IA&#10;AADbAAAADwAAAGRycy9kb3ducmV2LnhtbESP0WoCMRRE3wX/IVzBF9GsUqWuRimFgvjQYuwHXDbX&#10;zeLmZklSXf/eFAp9HGbmDLPd964VNwqx8axgPitAEFfeNFwr+D5/TF9BxIRssPVMCh4UYb8bDrZY&#10;Gn/nE910qkWGcCxRgU2pK6WMlSWHceY74uxdfHCYsgy1NAHvGe5auSiKlXTYcF6w2NG7peqqf5wC&#10;bUL3edXrpT2eLH5VR91M5g+lxqP+bQMiUZ/+w3/tg1HwsoTfL/kH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b/nwgAAANsAAAAPAAAAAAAAAAAAAAAAAJgCAABkcnMvZG93&#10;bnJldi54bWxQSwUGAAAAAAQABAD1AAAAhwMAAAAA&#10;" path="m,30v3,1,6,2,9,2c13,32,18,31,18,27v,-4,-4,-5,-7,-7c8,18,8,18,8,18,4,16,,14,,9,,2,6,,12,v3,,6,,9,1c21,5,21,5,21,5,18,4,15,4,12,4,10,4,5,5,5,8v,3,5,5,7,6c15,16,15,16,15,16v4,2,8,4,8,10c23,34,17,36,10,36,6,36,3,36,,35l,30xe" stroked="f">
                  <v:path arrowok="t" o:connecttype="custom" o:connectlocs="0,71;21,76;42,64;26,47;19,43;0,21;28,0;49,2;49,12;28,9;12,19;28,33;35,38;54,61;23,85;0,83;0,71" o:connectangles="0,0,0,0,0,0,0,0,0,0,0,0,0,0,0,0,0"/>
                </v:shape>
                <v:shape id="Freeform 46" o:spid="_x0000_s1041" style="position:absolute;left:1013;top:47;width:59;height:85;visibility:visible;mso-wrap-style:square;v-text-anchor:top" coordsize="2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Dy38MA&#10;AADbAAAADwAAAGRycy9kb3ducmV2LnhtbESPUYvCMBCE3wX/Q1jBN02rhx49Y1FBKfhwqPcDlmav&#10;LTab2sRa/705EO5xmJ1vdlZpb2rRUesqywriaQSCOLe64kLBz2U/+QThPLLG2jIpeJKDdD0crDDR&#10;9sEn6s6+EAHCLkEFpfdNIqXLSzLoprYhDt6vbQ36INtC6hYfAW5qOYuihTRYcWgosaFdSfn1fDfh&#10;jeP9O643h6yb77PlMj9ctzcfKTUe9ZsvEJ56/3/8TmdawccC/rYEAM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Dy38MAAADbAAAADwAAAAAAAAAAAAAAAACYAgAAZHJzL2Rv&#10;d25yZXYueG1sUEsFBgAAAAAEAAQA9QAAAIgDAAAAAA==&#10;" path="m20,36v,-9,,-9,,-9c20,27,20,27,20,27v-2,6,-5,9,-11,9c2,36,,31,,26,,,,,,,5,,5,,5,v,20,,20,,20c5,24,4,31,10,31v7,,10,-11,10,-16c20,,20,,20,v5,,5,,5,c25,36,25,36,25,36r-5,xe" stroked="f">
                  <v:path arrowok="t" o:connecttype="custom" o:connectlocs="47,85;47,64;47,64;21,85;0,61;0,0;12,0;12,47;24,73;47,35;47,0;59,0;59,85;47,85" o:connectangles="0,0,0,0,0,0,0,0,0,0,0,0,0,0"/>
                </v:shape>
                <v:rect id="Rectangle 47" o:spid="_x0000_s1042" style="position:absolute;left:1101;top:12;width:12;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IsT8QA&#10;AADbAAAADwAAAGRycy9kb3ducmV2LnhtbESPQWvCQBSE74L/YXlCb3VXa6Om2YgUhELrwVjo9ZF9&#10;JqHZtzG7avrvu4WCx2FmvmGyzWBbcaXeN441zKYKBHHpTMOVhs/j7nEFwgdkg61j0vBDHjb5eJRh&#10;atyND3QtQiUihH2KGuoQulRKX9Zk0U9dRxy9k+sthij7SpoebxFuWzlXKpEWG44LNXb0WlP5XVys&#10;BkwW5rw/PX0c3y8JrqtB7Z6/lNYPk2H7AiLQEO7h//ab0bBYwt+X+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yLE/EAAAA2wAAAA8AAAAAAAAAAAAAAAAAmAIAAGRycy9k&#10;b3ducmV2LnhtbFBLBQYAAAAABAAEAPUAAACJAwAAAAA=&#10;" stroked="f"/>
                <v:shape id="Freeform 48" o:spid="_x0000_s1043" style="position:absolute;left:1132;top:21;width:47;height:111;visibility:visible;mso-wrap-style:square;v-text-anchor:top" coordsize="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oVFMMA&#10;AADbAAAADwAAAGRycy9kb3ducmV2LnhtbERPPW/CMBDdkfgP1lXqBk4jBDTFoAiEQGUBytLtFB9J&#10;ID6H2A1pf309IDE+ve/ZojOVaKlxpWUFb8MIBHFmdcm5gtPXejAF4TyyxsoyKfglB4t5vzfDRNs7&#10;H6g9+lyEEHYJKii8rxMpXVaQQTe0NXHgzrYx6ANscqkbvIdwU8k4isbSYMmhocCalgVl1+OPUTC5&#10;vK92n+n+1sabS3r7/otGm/ik1OtLl36A8NT5p/jh3moFozA2fAk/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XoVFMMAAADbAAAADwAAAAAAAAAAAAAAAACYAgAAZHJzL2Rv&#10;d25yZXYueG1sUEsFBgAAAAAEAAQA9QAAAIgDAAAAAA==&#10;" path="m20,47v-2,,-3,,-5,c9,47,6,45,6,38,6,16,6,16,6,16,,16,,16,,16,,11,,11,,11v6,,6,,6,c6,3,6,3,6,3,11,,11,,11,v,11,,11,,11c20,11,20,11,20,11v,5,,5,,5c11,16,11,16,11,16v,21,,21,,21c11,41,12,43,16,43v2,,3,,4,l20,47xe" stroked="f">
                  <v:path arrowok="t" o:connecttype="custom" o:connectlocs="47,111;35,111;14,90;14,38;0,38;0,26;14,26;14,7;26,0;26,26;47,26;47,38;26,38;26,87;38,102;47,102;47,111" o:connectangles="0,0,0,0,0,0,0,0,0,0,0,0,0,0,0,0,0"/>
                </v:shape>
                <v:shape id="Freeform 49" o:spid="_x0000_s1044" style="position:absolute;left:1195;top:12;width:14;height:120;visibility:visible;mso-wrap-style:square;v-text-anchor:top" coordsize="14,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uhKMUA&#10;AADbAAAADwAAAGRycy9kb3ducmV2LnhtbESPQWvCQBSE70L/w/IK3uqmIpKmbqS0CFpB1PbQ3h7Z&#10;l2ww+zZktyb+e1coeBxm5htmsRxsI87U+dqxgudJAoK4cLrmSsH31+opBeEDssbGMSm4kIdl/jBa&#10;YKZdzwc6H0MlIoR9hgpMCG0mpS8MWfQT1xJHr3SdxRBlV0ndYR/htpHTJJlLizXHBYMtvRsqTsc/&#10;q+C026bDb/pTtn76YTbFZn9IP3ulxo/D2yuIQEO4h//ba61g9gK3L/EH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6EoxQAAANsAAAAPAAAAAAAAAAAAAAAAAJgCAABkcnMv&#10;ZG93bnJldi54bWxQSwUGAAAAAAQABAD1AAAAigMAAAAA&#10;" path="m,14l,,14,r,14l,14xm3,120l3,35r11,l14,120r-11,xe" stroked="f">
                  <v:path arrowok="t" o:connecttype="custom" o:connectlocs="0,14;0,0;14,0;14,14;0,14;3,120;3,35;14,35;14,120;3,120" o:connectangles="0,0,0,0,0,0,0,0,0,0"/>
                  <o:lock v:ext="edit" verticies="t"/>
                </v:shape>
                <v:shape id="Freeform 50" o:spid="_x0000_s1045" style="position:absolute;left:1235;top:47;width:60;height:85;visibility:visible;mso-wrap-style:square;v-text-anchor:top" coordsize="2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xZ7cQA&#10;AADbAAAADwAAAGRycy9kb3ducmV2LnhtbESP3WrCQBBG7wt9h2UK3tWNio2krmIFJeBF8ecBhuw0&#10;CWZn0+wa07fvXAheDt98Z84s14NrVE9dqD0bmIwTUMSFtzWXBi7n3fsCVIjIFhvPZOCPAqxXry9L&#10;zKy/85H6UyyVQDhkaKCKsc20DkVFDsPYt8SS/fjOYZSxK7Xt8C5w1+hpknxohzXLhQpb2lZUXE83&#10;JxqH2/ek2ezzfrbL07TYX79+Y2LM6G3YfIKKNMTn8qOdWwNzsZdfBAB6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sWe3EAAAA2wAAAA8AAAAAAAAAAAAAAAAAmAIAAGRycy9k&#10;b3ducmV2LnhtbFBLBQYAAAAABAAEAPUAAACJAwAAAAA=&#10;" path="m20,36v,-20,,-20,,-20c20,12,21,5,15,5,8,5,5,16,5,21v,15,,15,,15c,36,,36,,36,,,,,,,5,,5,,5,v,9,,9,,9c5,9,5,9,5,9,7,3,10,,16,v7,,9,5,9,10c25,36,25,36,25,36r-5,xe" stroked="f">
                  <v:path arrowok="t" o:connecttype="custom" o:connectlocs="48,85;48,38;36,12;12,50;12,85;0,85;0,0;12,0;12,21;12,21;38,0;60,24;60,85;48,85" o:connectangles="0,0,0,0,0,0,0,0,0,0,0,0,0,0"/>
                </v:shape>
                <v:shape id="Freeform 51" o:spid="_x0000_s1046" style="position:absolute;left:1316;top:47;width:61;height:121;visibility:visible;mso-wrap-style:square;v-text-anchor:top" coordsize="2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7AxcUA&#10;AADbAAAADwAAAGRycy9kb3ducmV2LnhtbESPT2sCMRTE7wW/Q3iCl1KzFuqfrVGsKBY8aT3Y22Pz&#10;3CxuXpYk6tZP3xQKHoeZ+Q0znbe2FlfyoXKsYNDPQBAXTldcKjh8rV/GIEJE1lg7JgU/FGA+6zxN&#10;Mdfuxju67mMpEoRDjgpMjE0uZSgMWQx91xAn7+S8xZikL6X2eEtwW8vXLBtKixWnBYMNLQ0V5/3F&#10;KniWW3kcb8y3Ha0+zvfJcOkPo0qpXrddvIOI1MZH+L/9qRW8DeDvS/oB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PsDFxQAAANsAAAAPAAAAAAAAAAAAAAAAAJgCAABkcnMv&#10;ZG93bnJldi54bWxQSwUGAAAAAAQABAD1AAAAigMAAAAA&#10;" path="m21,29v,,,,,c20,33,16,36,12,36,2,36,,26,,18,,11,2,,12,v4,,8,2,9,6c21,6,21,6,21,6,21,,21,,21,v5,,5,,5,c26,36,26,36,26,36v,10,-4,15,-15,15c8,51,5,50,2,50v,-5,,-5,,-5c5,46,7,47,11,47v8,,10,-4,10,-12l21,29xm21,17c21,12,19,4,13,4,7,4,6,14,6,18v,5,1,13,7,13c19,31,21,22,21,17xe" stroked="f">
                  <v:path arrowok="t" o:connecttype="custom" o:connectlocs="49,69;49,69;28,85;0,43;28,0;49,14;49,14;49,0;61,0;61,85;26,121;5,119;5,107;26,112;49,83;49,69;49,40;31,9;14,43;31,74;49,40" o:connectangles="0,0,0,0,0,0,0,0,0,0,0,0,0,0,0,0,0,0,0,0,0"/>
                  <o:lock v:ext="edit" verticies="t"/>
                </v:shape>
                <v:rect id="Rectangle 52" o:spid="_x0000_s1047" style="position:absolute;left:1450;top:2;width:11;height: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wZCsQA&#10;AADbAAAADwAAAGRycy9kb3ducmV2LnhtbESPS2vDMBCE74X8B7GB3BqpaWMaJ0oIBUOg7SEP6HWx&#10;NraptXIs+dF/XxUKOQ4z8w2z2Y22Fj21vnKs4WmuQBDnzlRcaLics8dXED4gG6wdk4Yf8rDbTh42&#10;mBo38JH6UyhEhLBPUUMZQpNK6fOSLPq5a4ijd3WtxRBlW0jT4hDhtpYLpRJpseK4UGJDbyXl36fO&#10;asDkxdw+r88f5/cuwVUxqmz5pbSeTcf9GkSgMdzD/+2D0bBcwN+X+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cGQrEAAAA2wAAAA8AAAAAAAAAAAAAAAAAmAIAAGRycy9k&#10;b3ducmV2LnhtbFBLBQYAAAAABAAEAPUAAACJAwAAAAA=&#10;" stroked="f"/>
                <v:shape id="Freeform 53" o:spid="_x0000_s1048" style="position:absolute;left:1531;top:12;width:75;height:120;visibility:visible;mso-wrap-style:square;v-text-anchor:top" coordsize="3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TFHMUA&#10;AADbAAAADwAAAGRycy9kb3ducmV2LnhtbESPQWvCQBSE74L/YXmFXkQ3WhSJ2Yi0CKWHQqwevD12&#10;n0lo9m3Irib113cLQo/DzHzDZNvBNuJGna8dK5jPEhDE2pmaSwXHr/10DcIHZIONY1LwQx62+XiU&#10;YWpczwXdDqEUEcI+RQVVCG0qpdcVWfQz1xJH7+I6iyHKrpSmwz7CbSMXSbKSFmuOCxW29FqR/j5c&#10;rYLLXe+T4vw2mffl56mQbhXu+kOp56dhtwERaAj/4Uf73ShYvsDfl/gDZP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tMUcxQAAANsAAAAPAAAAAAAAAAAAAAAAAJgCAABkcnMv&#10;ZG93bnJldi54bWxQSwUGAAAAAAQABAD1AAAAigMAAAAA&#10;" path="m,51c,,,,,,12,,12,,12,,28,,32,10,32,25v,10,-1,21,-12,24c17,50,13,51,10,51l,51xm10,46v3,,6,,8,-2c26,41,26,32,26,25,26,18,25,8,17,5,15,5,12,4,9,4,6,4,6,4,6,4v,42,,42,,42l10,46xe" stroked="f">
                  <v:path arrowok="t" o:connecttype="custom" o:connectlocs="0,120;0,0;28,0;75,59;47,115;23,120;0,120;23,108;42,104;61,59;40,12;21,9;14,9;14,108;23,108" o:connectangles="0,0,0,0,0,0,0,0,0,0,0,0,0,0,0"/>
                  <o:lock v:ext="edit" verticies="t"/>
                </v:shape>
                <v:shape id="Freeform 54" o:spid="_x0000_s1049" style="position:absolute;left:1628;top:12;width:16;height:120;visibility:visible;mso-wrap-style:square;v-text-anchor:top" coordsize="1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5KWcIA&#10;AADbAAAADwAAAGRycy9kb3ducmV2LnhtbESPQYvCMBSE7wv+h/AEb2uq6CLVVEQpeFvsKvT4aJ5t&#10;afNSmmjrvzcLC3scZuYbZrcfTSue1LvasoLFPAJBXFhdc6ng+pN+bkA4j6yxtUwKXuRgn0w+dhhr&#10;O/CFnpkvRYCwi1FB5X0XS+mKigy6ue2Ig3e3vUEfZF9K3eMQ4KaVyyj6kgZrDgsVdnSsqGiyh1HQ&#10;3Mf0fNRZa1NzG/L8diq+85NSs+l42ILwNPr/8F/7rBWsV/D7JfwAm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3kpZwgAAANsAAAAPAAAAAAAAAAAAAAAAAJgCAABkcnMvZG93&#10;bnJldi54bWxQSwUGAAAAAAQABAD1AAAAhwMAAAAA&#10;" path="m,14l,,16,r,14l,14xm2,120l2,35r12,l14,120r-12,xe" stroked="f">
                  <v:path arrowok="t" o:connecttype="custom" o:connectlocs="0,14;0,0;16,0;16,14;0,14;2,120;2,35;14,35;14,120;2,120" o:connectangles="0,0,0,0,0,0,0,0,0,0"/>
                  <o:lock v:ext="edit" verticies="t"/>
                </v:shape>
                <v:shape id="Freeform 55" o:spid="_x0000_s1050" style="position:absolute;left:1663;top:47;width:61;height:121;visibility:visible;mso-wrap-style:square;v-text-anchor:top" coordsize="2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XGxsUA&#10;AADbAAAADwAAAGRycy9kb3ducmV2LnhtbESPzWsCMRTE74X+D+EVeimabcGv1SitVCx48uOgt8fm&#10;dbO4eVmSVFf/eiMUPA4z8xtmMmttLU7kQ+VYwXs3A0FcOF1xqWC3XXSGIEJE1lg7JgUXCjCbPj9N&#10;MNfuzGs6bWIpEoRDjgpMjE0uZSgMWQxd1xAn79d5izFJX0rt8ZzgtpYfWdaXFitOCwYbmhsqjps/&#10;q+BNruR+uDQHO/j+Ol5H/bnfDSqlXl/azzGISG18hP/bP1pBrwf3L+kHy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bGxQAAANsAAAAPAAAAAAAAAAAAAAAAAJgCAABkcnMv&#10;ZG93bnJldi54bWxQSwUGAAAAAAQABAD1AAAAigMAAAAA&#10;" path="m21,29v,,,,,c20,33,16,36,12,36,2,36,,26,,18,,11,2,,12,v4,,8,2,9,6c21,6,21,6,21,6,21,,21,,21,v5,,5,,5,c26,36,26,36,26,36v,10,-4,15,-15,15c8,51,5,50,2,50v,-5,,-5,,-5c5,46,7,47,11,47v8,,10,-4,10,-12l21,29xm21,17c21,12,19,4,13,4,7,4,6,14,6,18v,5,1,13,7,13c19,31,21,22,21,17xe" stroked="f">
                  <v:path arrowok="t" o:connecttype="custom" o:connectlocs="49,69;49,69;28,85;0,43;28,0;49,14;49,14;49,0;61,0;61,85;26,121;5,119;5,107;26,112;49,83;49,69;49,40;31,9;14,43;31,74;49,40" o:connectangles="0,0,0,0,0,0,0,0,0,0,0,0,0,0,0,0,0,0,0,0,0"/>
                  <o:lock v:ext="edit" verticies="t"/>
                </v:shape>
                <v:shape id="Freeform 56" o:spid="_x0000_s1051" style="position:absolute;left:1750;top:12;width:17;height:120;visibility:visible;mso-wrap-style:square;v-text-anchor:top" coordsize="17,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oCPcIA&#10;AADbAAAADwAAAGRycy9kb3ducmV2LnhtbESPQYvCMBSE7wv+h/AEb2u6QkupRlkE0UuFVS/eHs3b&#10;pGzzUpqo9d+bhYU9DjPzDbPajK4TdxpC61nBxzwDQdx43bJRcDnv3ksQISJr7DyTgicF2Kwnbyus&#10;tH/wF91P0YgE4VChAhtjX0kZGksOw9z3xMn79oPDmORgpB7wkeCuk4ssK6TDltOCxZ62lpqf080p&#10;WIx03htnrl1+LLeFzWss61qp2XT8XIKINMb/8F/7oBXkBfx+ST9Ar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ygI9wgAAANsAAAAPAAAAAAAAAAAAAAAAAJgCAABkcnMvZG93&#10;bnJldi54bWxQSwUGAAAAAAQABAD1AAAAhwMAAAAA&#10;" path="m,14l,,17,r,14l,14xm3,120l3,35r12,l15,120r-12,xe" stroked="f">
                  <v:path arrowok="t" o:connecttype="custom" o:connectlocs="0,14;0,0;17,0;17,14;0,14;3,120;3,35;15,35;15,120;3,120" o:connectangles="0,0,0,0,0,0,0,0,0,0"/>
                  <o:lock v:ext="edit" verticies="t"/>
                </v:shape>
                <v:shape id="Freeform 57" o:spid="_x0000_s1052" style="position:absolute;left:1783;top:21;width:48;height:111;visibility:visible;mso-wrap-style:square;v-text-anchor:top" coordsize="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wXu8cA&#10;AADbAAAADwAAAGRycy9kb3ducmV2LnhtbESPT2vCQBTE74V+h+UVvNVNg60aXSW0iKVe6p+Lt0f2&#10;mcRm38bsGlM/fVcoeBxm5jfMdN6ZSrTUuNKygpd+BII4s7rkXMFuu3gegXAeWWNlmRT8koP57PFh&#10;iom2F15Tu/G5CBB2CSoovK8TKV1WkEHXtzVx8A62MeiDbHKpG7wEuKlkHEVv0mDJYaHAmt4Lyn42&#10;Z6NgeBx/rL7S71MbL4/paX+NBst4p1TvqUsnIDx1/h7+b39qBa9DuH0JP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8F7vHAAAA2wAAAA8AAAAAAAAAAAAAAAAAmAIAAGRy&#10;cy9kb3ducmV2LnhtbFBLBQYAAAAABAAEAPUAAACMAwAAAAA=&#10;" path="m20,47v-1,,-3,,-4,c9,47,6,45,6,38,6,16,6,16,6,16,,16,,16,,16,,11,,11,,11v6,,6,,6,c6,3,6,3,6,3,11,,11,,11,v,11,,11,,11c20,11,20,11,20,11v,5,,5,,5c11,16,11,16,11,16v,21,,21,,21c11,41,13,43,17,43v1,,2,,3,l20,47xe" stroked="f">
                  <v:path arrowok="t" o:connecttype="custom" o:connectlocs="48,111;38,111;14,90;14,38;0,38;0,26;14,26;14,7;26,0;26,26;48,26;48,38;26,38;26,87;41,102;48,102;48,111" o:connectangles="0,0,0,0,0,0,0,0,0,0,0,0,0,0,0,0,0"/>
                </v:shape>
                <v:shape id="Freeform 58" o:spid="_x0000_s1053" style="position:absolute;left:1843;top:47;width:59;height:85;visibility:visible;mso-wrap-style:square;v-text-anchor:top" coordsize="2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pV68QA&#10;AADbAAAADwAAAGRycy9kb3ducmV2LnhtbESP3WrCQBBG7wt9h2UK3tWNio2krmIFJeBF8ecBhuw0&#10;CWZn0+wa07fvXAheDt98Z84s14NrVE9dqD0bmIwTUMSFtzWXBi7n3fsCVIjIFhvPZOCPAqxXry9L&#10;zKy/85H6UyyVQDhkaKCKsc20DkVFDsPYt8SS/fjOYZSxK7Xt8C5w1+hpknxohzXLhQpb2lZUXE83&#10;JxqH2/ek2ezzfrbL07TYX79+Y2LM6G3YfIKKNMTn8qOdWwNzkZVfBAB6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aVevEAAAA2wAAAA8AAAAAAAAAAAAAAAAAmAIAAGRycy9k&#10;b3ducmV2LnhtbFBLBQYAAAAABAAEAPUAAACJAwAAAAA=&#10;" path="m20,36v,-5,,-5,,-5c20,31,20,31,20,31v-2,4,-7,5,-11,5c3,36,,33,,27,,19,9,15,20,15v,,,,,c20,9,20,4,13,4,9,4,7,5,6,9,,9,,9,,9,1,2,7,,13,v8,,12,3,12,11c25,36,25,36,25,36r-5,xm17,20c12,20,5,21,5,27v,3,2,5,5,5c14,32,17,30,19,27v1,-3,1,-4,1,-7l17,20xe" stroked="f">
                  <v:path arrowok="t" o:connecttype="custom" o:connectlocs="47,85;47,73;47,73;21,85;0,64;47,35;47,35;31,9;14,21;0,21;31,0;59,26;59,85;47,85;40,47;12,64;24,76;45,64;47,47;40,47" o:connectangles="0,0,0,0,0,0,0,0,0,0,0,0,0,0,0,0,0,0,0,0"/>
                  <o:lock v:ext="edit" verticies="t"/>
                </v:shape>
                <v:rect id="Rectangle 59" o:spid="_x0000_s1054" style="position:absolute;left:1928;top:12;width:11;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iLe8QA&#10;AADbAAAADwAAAGRycy9kb3ducmV2LnhtbESPQWvCQBSE7wX/w/KE3uquVUONbkIRhELbQ7XQ6yP7&#10;TILZtzG7Jum/dwsFj8PMfMNs89E2oqfO1441zGcKBHHhTM2lhu/j/ukFhA/IBhvHpOGXPOTZ5GGL&#10;qXEDf1F/CKWIEPYpaqhCaFMpfVGRRT9zLXH0Tq6zGKLsSmk6HCLcNvJZqURarDkuVNjSrqLifLha&#10;DZgszeXztPg4vl8TXJej2q9+lNaP0/F1AyLQGO7h//ab0bBaw9+X+AN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4i3vEAAAA2wAAAA8AAAAAAAAAAAAAAAAAmAIAAGRycy9k&#10;b3ducmV2LnhtbFBLBQYAAAAABAAEAPUAAACJAwAAAAA=&#10;" stroked="f"/>
                <v:rect id="Rectangle 60" o:spid="_x0000_s1055" style="position:absolute;left:2013;top:2;width:11;height: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7oW8EA&#10;AADbAAAADwAAAGRycy9kb3ducmV2LnhtbERPz2vCMBS+D/wfwhN2m4nOFa2mZQjCQHeYDrw+mmdb&#10;bF66Jrbdf28Ogx0/vt/bfLSN6KnztWMN85kCQVw4U3Op4fu8f1mB8AHZYOOYNPyShzybPG0xNW7g&#10;L+pPoRQxhH2KGqoQ2lRKX1Rk0c9cSxy5q+sshgi7UpoOhxhuG7lQKpEWa44NFba0q6i4ne5WAyZL&#10;8/N5fT2eD/cE1+Wo9m8XpfXzdHzfgAg0hn/xn/vDaEji+vgl/gCZ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u6FvBAAAA2wAAAA8AAAAAAAAAAAAAAAAAmAIAAGRycy9kb3du&#10;cmV2LnhtbFBLBQYAAAAABAAEAPUAAACGAwAAAAA=&#10;" stroked="f"/>
                <v:shape id="Freeform 61" o:spid="_x0000_s1056" style="position:absolute;left:2079;top:12;width:73;height:120;visibility:visible;mso-wrap-style:square;v-text-anchor:top" coordsize="73,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J8EA&#10;AADbAAAADwAAAGRycy9kb3ducmV2LnhtbESPQYvCMBSE7wv+h/AEb2takaLVKCqs9Oi66/3RPJti&#10;81KarMZ/bxYW9jjMzDfMehttJ+40+NaxgnyagSCunW65UfD99fG+AOEDssbOMSl4koftZvS2xlK7&#10;B3/S/RwakSDsS1RgQuhLKX1tyKKfup44eVc3WAxJDo3UAz4S3HZylmWFtNhyWjDY08FQfTv/WAXV&#10;IS4X++exj7mZ3/aX5lRU8aTUZBx3KxCBYvgP/7UrraDI4fdL+gFy8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svifBAAAA2wAAAA8AAAAAAAAAAAAAAAAAmAIAAGRycy9kb3du&#10;cmV2LnhtbFBLBQYAAAAABAAEAPUAAACGAwAAAAA=&#10;" path="m30,120l30,9,,9,,,73,r,9l42,9r,111l30,120xe" stroked="f">
                  <v:path arrowok="t" o:connecttype="custom" o:connectlocs="30,120;30,9;0,9;0,0;73,0;73,9;42,9;42,120;30,120" o:connectangles="0,0,0,0,0,0,0,0,0"/>
                </v:shape>
                <v:shape id="Freeform 62" o:spid="_x0000_s1057" style="position:absolute;left:2154;top:47;width:62;height:85;visibility:visible;mso-wrap-style:square;v-text-anchor:top" coordsize="2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zWEcUA&#10;AADbAAAADwAAAGRycy9kb3ducmV2LnhtbESPQWvCQBSE74L/YXlCb7ox1iDRVdTS0pPQtNh6e2Sf&#10;SUj2bchuY/rvuwWhx2FmvmE2u8E0oqfOVZYVzGcRCOLc6ooLBR/vz9MVCOeRNTaWScEPOdhtx6MN&#10;ptre+I36zBciQNilqKD0vk2ldHlJBt3MtsTBu9rOoA+yK6Tu8BbgppFxFCXSYMVhocSWjiXldfZt&#10;FPCyf1wki2X9dPk8HdrjVzacXzKlHibDfg3C0+D/w/f2q1aQxPD3JfwA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NYRxQAAANsAAAAPAAAAAAAAAAAAAAAAAJgCAABkcnMv&#10;ZG93bnJldi54bWxQSwUGAAAAAAQABAD1AAAAigMAAAAA&#10;" path="m25,35v-2,1,-5,1,-8,1c5,36,,28,,17,,8,3,,14,v8,,12,5,12,13c26,15,26,15,26,15,6,15,6,15,6,15v,2,,2,,2c6,24,10,32,18,32v3,,5,,7,-1l25,35xm20,10c20,7,17,4,13,4,9,4,7,7,6,10r14,xe" stroked="f">
                  <v:path arrowok="t" o:connecttype="custom" o:connectlocs="60,83;41,85;0,40;33,0;62,31;62,35;14,35;14,40;43,76;60,73;60,83;48,24;31,9;14,24;48,24" o:connectangles="0,0,0,0,0,0,0,0,0,0,0,0,0,0,0"/>
                  <o:lock v:ext="edit" verticies="t"/>
                </v:shape>
                <v:shape id="Freeform 63" o:spid="_x0000_s1058" style="position:absolute;left:2230;top:47;width:61;height:85;visibility:visible;mso-wrap-style:square;v-text-anchor:top" coordsize="2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zisYA&#10;AADbAAAADwAAAGRycy9kb3ducmV2LnhtbESPT2vCQBTE70K/w/IKvZlNGw0ldZXWongSTIt/bo/s&#10;axLMvg3ZNcZv3y0IPQ4z8xtmthhMI3rqXG1ZwXMUgyAurK65VPD9tRq/gnAeWWNjmRTcyMFi/jCa&#10;YabtlXfU574UAcIuQwWV920mpSsqMugi2xIH78d2Bn2QXSl1h9cAN418ieNUGqw5LFTY0rKi4pxf&#10;jAKe9pMkTabnz9Nh+9Euj/mwX+dKPT0O728gPA3+P3xvb7SCNIG/L+EH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BzisYAAADbAAAADwAAAAAAAAAAAAAAAACYAgAAZHJz&#10;L2Rvd25yZXYueG1sUEsFBgAAAAAEAAQA9QAAAIsDAAAAAA==&#10;" path="m25,35v-2,1,-4,1,-7,1c6,36,,29,,17,,8,3,,14,v8,,12,4,12,11c20,11,20,11,20,11,20,7,18,4,14,4,8,4,6,11,6,16v,9,4,16,14,16c22,32,24,32,25,31r,4xe" stroked="f">
                  <v:path arrowok="t" o:connecttype="custom" o:connectlocs="59,83;42,85;0,40;33,0;61,26;47,26;33,9;14,38;47,76;59,73;59,83" o:connectangles="0,0,0,0,0,0,0,0,0,0,0"/>
                </v:shape>
                <v:shape id="Freeform 64" o:spid="_x0000_s1059" style="position:absolute;left:2308;top:12;width:59;height:120;visibility:visible;mso-wrap-style:square;v-text-anchor:top" coordsize="2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pYQcQA&#10;AADbAAAADwAAAGRycy9kb3ducmV2LnhtbESPS4vCQBCE74L/YWjBm06MIpLNKKsiiHtYfIDXJtN5&#10;7GZ6QmbU+O+dhQWPRVV9RaWrztTiTq2rLCuYjCMQxJnVFRcKLufdaAHCeWSNtWVS8CQHq2W/l2Ki&#10;7YOPdD/5QgQIuwQVlN43iZQuK8mgG9uGOHi5bQ36INtC6hYfAW5qGUfRXBqsOCyU2NCmpOz3dDMK&#10;tj82v9rufIgvbvK1Xsy+p/FUKjUcdJ8fIDx1/h3+b++1gvkM/r6EH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KWEHEAAAA2wAAAA8AAAAAAAAAAAAAAAAAmAIAAGRycy9k&#10;b3ducmV2LnhtbFBLBQYAAAAABAAEAPUAAACJAwAAAAA=&#10;" path="m20,51v,-20,,-20,,-20c20,27,21,20,15,20,8,20,5,31,5,36v,15,,15,,15c,51,,51,,51,,,,,,,5,,5,,5,v,24,,24,,24c5,24,5,24,5,24v2,-6,5,-9,11,-9c23,15,25,20,25,25v,26,,26,,26l20,51xe" stroked="f">
                  <v:path arrowok="t" o:connecttype="custom" o:connectlocs="47,120;47,73;35,47;12,85;12,120;0,120;0,0;12,0;12,56;12,56;38,35;59,59;59,120;47,120" o:connectangles="0,0,0,0,0,0,0,0,0,0,0,0,0,0"/>
                </v:shape>
                <v:shape id="Freeform 65" o:spid="_x0000_s1060" style="position:absolute;left:2393;top:47;width:61;height:85;visibility:visible;mso-wrap-style:square;v-text-anchor:top" coordsize="2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VOZcUA&#10;AADbAAAADwAAAGRycy9kb3ducmV2LnhtbESPT2vCQBTE7wW/w/IEb3VjNUGiq1il0lPBKP1ze2Sf&#10;STD7NmS3Mf32rlDwOMzMb5jluje16Kh1lWUFk3EEgji3uuJCwen49jwH4TyyxtoyKfgjB+vV4GmJ&#10;qbZXPlCX+UIECLsUFZTeN6mULi/JoBvbhjh4Z9sa9EG2hdQtXgPc1PIlihJpsOKwUGJD25LyS/Zr&#10;FHDczabJNL7sfr4+Xpvtd9Z/7jOlRsN+swDhqfeP8H/7XStIYr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9U5lxQAAANsAAAAPAAAAAAAAAAAAAAAAAJgCAABkcnMv&#10;ZG93bnJldi54bWxQSwUGAAAAAAQABAD1AAAAigMAAAAA&#10;" path="m21,36v,-20,,-20,,-20c21,12,21,5,15,5,8,5,5,16,5,21v,15,,15,,15c,36,,36,,36,,,,,,,5,,5,,5,v,9,,9,,9c6,9,6,9,6,9,7,3,11,,17,v6,,9,5,9,10c26,36,26,36,26,36r-5,xe" stroked="f">
                  <v:path arrowok="t" o:connecttype="custom" o:connectlocs="49,85;49,38;35,12;12,50;12,85;0,85;0,0;12,0;12,21;14,21;40,0;61,24;61,85;49,85" o:connectangles="0,0,0,0,0,0,0,0,0,0,0,0,0,0"/>
                </v:shape>
                <v:shape id="Freeform 66" o:spid="_x0000_s1061" style="position:absolute;left:2473;top:47;width:69;height:85;visibility:visible;mso-wrap-style:square;v-text-anchor:top" coordsize="2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uu5sMA&#10;AADbAAAADwAAAGRycy9kb3ducmV2LnhtbESPQWsCMRSE7wX/Q3gFL0WzlbLI1ihFKnisq6DeHpvX&#10;zeLmZZuk7vbfN4LgcZiZb5jFarCtuJIPjWMFr9MMBHHldMO1gsN+M5mDCBFZY+uYFPxRgNVy9LTA&#10;Qrued3QtYy0ShEOBCkyMXSFlqAxZDFPXESfv23mLMUlfS+2xT3DbylmW5dJiw2nBYEdrQ9Wl/LUK&#10;vvzs/HMcPt+o7C+bF43mfOKdUuPn4eMdRKQhPsL39lYryHO4fUk/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uu5sMAAADbAAAADwAAAAAAAAAAAAAAAACYAgAAZHJzL2Rv&#10;d25yZXYueG1sUEsFBgAAAAAEAAQA9QAAAIgDAAAAAA==&#10;" path="m,18c,9,4,,15,,26,,29,9,29,18v,10,-3,18,-14,18c4,36,,28,,18xm23,18c23,12,22,4,15,4,7,4,6,12,6,18v,6,1,14,9,14c22,32,23,24,23,18xe" stroked="f">
                  <v:path arrowok="t" o:connecttype="custom" o:connectlocs="0,43;36,0;69,43;36,85;0,43;55,43;36,9;14,43;36,76;55,43" o:connectangles="0,0,0,0,0,0,0,0,0,0"/>
                  <o:lock v:ext="edit" verticies="t"/>
                </v:shape>
                <v:rect id="Rectangle 67" o:spid="_x0000_s1062" style="position:absolute;left:2563;top:12;width:12;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dwL8QA&#10;AADbAAAADwAAAGRycy9kb3ducmV2LnhtbESPT4vCMBTE7wt+h/AEb2ui7latRhFBWNj14B/w+mie&#10;bbF5qU3U+u3NwsIeh5n5DTNftrYSd2p86VjDoK9AEGfOlJxrOB427xMQPiAbrByThid5WC46b3NM&#10;jXvwju77kIsIYZ+ihiKEOpXSZwVZ9H1XE0fv7BqLIcoml6bBR4TbSg6VSqTFkuNCgTWtC8ou+5vV&#10;gMmHuW7Po5/D9y3Bad6qzedJad3rtqsZiEBt+A//tb+MhmQMv1/iD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HcC/EAAAA2wAAAA8AAAAAAAAAAAAAAAAAmAIAAGRycy9k&#10;b3ducmV2LnhtbFBLBQYAAAAABAAEAPUAAACJAwAAAAA=&#10;" stroked="f"/>
                <v:shape id="Freeform 68" o:spid="_x0000_s1063" style="position:absolute;left:2596;top:47;width:69;height:85;visibility:visible;mso-wrap-style:square;v-text-anchor:top" coordsize="2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ifD8AA&#10;AADbAAAADwAAAGRycy9kb3ducmV2LnhtbERPz2vCMBS+C/sfwht4kZkqIqMzyhgKO2oVXG+P5q0p&#10;Ni9dktn635uD4PHj+73aDLYVV/KhcaxgNs1AEFdON1wrOB13b+8gQkTW2DomBTcKsFm/jFaYa9fz&#10;ga5FrEUK4ZCjAhNjl0sZKkMWw9R1xIn7dd5iTNDXUnvsU7ht5TzLltJiw6nBYEdfhqpL8W8V7P28&#10;/DsP2wUV/WU30WjKHz4oNX4dPj9ARBriU/xwf2sFyzQ2fUk/QK7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wifD8AAAADbAAAADwAAAAAAAAAAAAAAAACYAgAAZHJzL2Rvd25y&#10;ZXYueG1sUEsFBgAAAAAEAAQA9QAAAIUDAAAAAA==&#10;" path="m,18c,9,4,,15,,26,,29,9,29,18v,10,-3,18,-14,18c4,36,,28,,18xm23,18c23,12,22,4,15,4,7,4,6,12,6,18v,6,1,14,9,14c22,32,23,24,23,18xe" stroked="f">
                  <v:path arrowok="t" o:connecttype="custom" o:connectlocs="0,43;36,0;69,43;36,85;0,43;55,43;36,9;14,43;36,76;55,43" o:connectangles="0,0,0,0,0,0,0,0,0,0"/>
                  <o:lock v:ext="edit" verticies="t"/>
                </v:shape>
                <v:shape id="Freeform 69" o:spid="_x0000_s1064" style="position:absolute;left:2679;top:47;width:61;height:121;visibility:visible;mso-wrap-style:square;v-text-anchor:top" coordsize="2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GfsUA&#10;AADbAAAADwAAAGRycy9kb3ducmV2LnhtbESPQWsCMRSE70L/Q3gFL6JZPay6NUorioWeqh709ti8&#10;bhY3L0sSde2vbwqFHoeZ+YZZrDrbiBv5UDtWMB5lIIhLp2uuFBwP2+EMRIjIGhvHpOBBAVbLp94C&#10;C+3u/Em3faxEgnAoUIGJsS2kDKUhi2HkWuLkfTlvMSbpK6k93hPcNnKSZbm0WHNaMNjS2lB52V+t&#10;goH8kKfZzpztdPN2+Z7na3+c1kr1n7vXFxCRuvgf/mu/awX5HH6/pB8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JAZ+xQAAANsAAAAPAAAAAAAAAAAAAAAAAJgCAABkcnMv&#10;ZG93bnJldi54bWxQSwUGAAAAAAQABAD1AAAAigMAAAAA&#10;" path="m21,29v,,,,,c20,33,16,36,12,36,2,36,,26,,18,,11,2,,12,v4,,8,2,9,6c21,6,21,6,21,6,21,,21,,21,v5,,5,,5,c26,36,26,36,26,36v,10,-4,15,-15,15c8,51,5,50,2,50v,-5,,-5,,-5c5,46,7,47,11,47v8,,10,-4,10,-12l21,29xm21,17c21,12,19,4,13,4,7,4,6,14,6,18v,5,1,13,7,13c19,31,21,22,21,17xe" stroked="f">
                  <v:path arrowok="t" o:connecttype="custom" o:connectlocs="49,69;49,69;28,85;0,43;28,0;49,14;49,14;49,0;61,0;61,85;26,121;5,119;5,107;26,112;49,83;49,69;49,40;31,9;14,43;31,74;49,40" o:connectangles="0,0,0,0,0,0,0,0,0,0,0,0,0,0,0,0,0,0,0,0,0"/>
                  <o:lock v:ext="edit" verticies="t"/>
                </v:shape>
                <v:shape id="Freeform 70" o:spid="_x0000_s1065" style="position:absolute;left:2754;top:47;width:74;height:118;visibility:visible;mso-wrap-style:square;v-text-anchor:top" coordsize="74,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D6EsQA&#10;AADbAAAADwAAAGRycy9kb3ducmV2LnhtbERPTWvCQBC9F/wPywi9iG4sVEt0FRFEhVaptmhvQ3aa&#10;hGRnY3ZrYn999yD0+Hjf03lrSnGl2uWWFQwHEQjixOqcUwUfx1X/BYTzyBpLy6TgRg7ms87DFGNt&#10;G36n68GnIoSwi1FB5n0VS+mSjAy6ga2IA/dta4M+wDqVusYmhJtSPkXRSBrMOTRkWNEyo6Q4/BgF&#10;zeupd37+fNsVp+1+/fs1Qr8oLko9dtvFBISn1v+L7+6NVjAO68OX8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g+hLEAAAA2wAAAA8AAAAAAAAAAAAAAAAAmAIAAGRycy9k&#10;b3ducmV2LnhtbFBLBQYAAAAABAAEAPUAAACJAwAAAAA=&#10;" path="m19,118l31,85,,,12,,38,66r,l59,,74,,33,118r-14,xe" stroked="f">
                  <v:path arrowok="t" o:connecttype="custom" o:connectlocs="19,118;31,85;0,0;12,0;38,66;38,66;59,0;74,0;33,118;19,118" o:connectangles="0,0,0,0,0,0,0,0,0,0"/>
                </v:shape>
                <v:rect id="Rectangle 71" o:spid="_x0000_s1066" style="position:absolute;left:2884;top:2;width:10;height: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vbHcMA&#10;AADbAAAADwAAAGRycy9kb3ducmV2LnhtbESPQWsCMRSE74X+h/AK3jSx6lZXo4ggCOqhKnh9bJ67&#10;i5uX7Sbq9t83gtDjMDPfMLNFaytxp8aXjjX0ewoEceZMybmG03HdHYPwAdlg5Zg0/JKHxfz9bYap&#10;cQ/+pvsh5CJC2KeooQihTqX0WUEWfc/VxNG7uMZiiLLJpWnwEeG2kp9KJdJiyXGhwJpWBWXXw81q&#10;wGRofvaXwe64vSU4yVu1Hp2V1p2PdjkFEagN/+FXe2M0fPXh+SX+A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vbHcMAAADbAAAADwAAAAAAAAAAAAAAAACYAgAAZHJzL2Rv&#10;d25yZXYueG1sUEsFBgAAAAAEAAQA9QAAAIgDAAAAAA==&#10;" stroked="f"/>
                <v:shape id="Freeform 72" o:spid="_x0000_s1067" style="position:absolute;left:2960;top:9;width:87;height:123;visibility:visible;mso-wrap-style:square;v-text-anchor:top" coordsize="3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F0y8QA&#10;AADbAAAADwAAAGRycy9kb3ducmV2LnhtbESPQWvCQBSE74L/YXmCN93oQUPqKqKIxVtsSentkX1N&#10;UrNv4+5W47/vFgoeh5n5hlltetOKGznfWFYwmyYgiEurG64UvL8dJikIH5A1tpZJwYM8bNbDwQoz&#10;be+c0+0cKhEh7DNUUIfQZVL6siaDfmo74uh9WWcwROkqqR3eI9y0cp4kC2mw4bhQY0e7msrL+cco&#10;+DzuZ4WuvvvLR5Hi9bTIO5fmSo1H/fYFRKA+PMP/7VetYDmHvy/x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BdMvEAAAA2wAAAA8AAAAAAAAAAAAAAAAAmAIAAGRycy9k&#10;b3ducmV2LnhtbFBLBQYAAAAABAAEAPUAAACJAwAAAAA=&#10;" path="m,26c,14,4,,19,,33,,37,14,37,26v,12,-4,26,-18,26c4,52,,38,,26xm30,26c30,18,29,5,19,5,8,5,7,18,7,26v,8,1,22,12,22c29,48,30,34,30,26xe" stroked="f">
                  <v:path arrowok="t" o:connecttype="custom" o:connectlocs="0,62;45,0;87,62;45,123;0,62;71,62;45,12;16,62;45,114;71,62" o:connectangles="0,0,0,0,0,0,0,0,0,0"/>
                  <o:lock v:ext="edit" verticies="t"/>
                </v:shape>
                <v:shape id="Freeform 73" o:spid="_x0000_s1068" style="position:absolute;left:3069;top:47;width:61;height:121;visibility:visible;mso-wrap-style:square;v-text-anchor:top" coordsize="2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WnScUA&#10;AADbAAAADwAAAGRycy9kb3ducmV2LnhtbESPQWsCMRSE74X+h/AKvZSaVcHV1SgqLRY81Xqot8fm&#10;uVncvCxJqqu/vikUPA4z8w0zW3S2EWfyoXasoN/LQBCXTtdcKdh/vb+OQYSIrLFxTAquFGAxf3yY&#10;YaHdhT/pvIuVSBAOBSowMbaFlKE0ZDH0XEucvKPzFmOSvpLa4yXBbSMHWTaSFmtOCwZbWhsqT7sf&#10;q+BFbuX3eGMONn9bnW6T0drv81qp56duOQURqYv38H/7QyvIh/D3Jf0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adJxQAAANsAAAAPAAAAAAAAAAAAAAAAAJgCAABkcnMv&#10;ZG93bnJldi54bWxQSwUGAAAAAAQABAD1AAAAigMAAAAA&#10;" path="m,51c,,,,,,5,,5,,5,v,6,,6,,6c5,6,5,6,5,6,6,2,10,,14,,24,,26,9,26,18v,7,-2,18,-12,18c10,36,6,34,5,30v,,,,,c5,51,5,51,5,51l,51xm20,17c20,12,19,4,13,4,7,4,5,13,5,18v,5,1,14,8,14c20,32,20,22,20,17xe" stroked="f">
                  <v:path arrowok="t" o:connecttype="custom" o:connectlocs="0,121;0,0;12,0;12,14;12,14;33,0;61,43;33,85;12,71;12,71;12,121;0,121;47,40;31,9;12,43;31,76;47,40" o:connectangles="0,0,0,0,0,0,0,0,0,0,0,0,0,0,0,0,0"/>
                  <o:lock v:ext="edit" verticies="t"/>
                </v:shape>
                <v:shape id="Freeform 74" o:spid="_x0000_s1069" style="position:absolute;left:3144;top:47;width:62;height:85;visibility:visible;mso-wrap-style:square;v-text-anchor:top" coordsize="2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B9I8UA&#10;AADbAAAADwAAAGRycy9kb3ducmV2LnhtbESPW2vCQBSE3wX/w3IKvumm3kldxQstPgmNou3bIXua&#10;BLNnQ3Yb03/vCkIfh5n5hlmsWlOKhmpXWFbwOohAEKdWF5wpOB3f+3MQziNrLC2Tgj9ysFp2OwuM&#10;tb3xJzWJz0SAsItRQe59FUvp0pwMuoGtiIP3Y2uDPsg6k7rGW4CbUg6jaCoNFhwWcqxom1N6TX6N&#10;Ap4049F0NLnuvi+HTbX9StrzR6JU76Vdv4Hw1Pr/8LO91wpmY3h8CT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YH0jxQAAANsAAAAPAAAAAAAAAAAAAAAAAJgCAABkcnMv&#10;ZG93bnJldi54bWxQSwUGAAAAAAQABAD1AAAAigMAAAAA&#10;" path="m25,35v-2,1,-5,1,-8,1c5,36,,28,,17,,8,4,,14,v8,,12,5,12,13c26,15,26,15,26,15,6,15,6,15,6,15v,2,,2,,2c6,24,10,32,18,32v3,,5,,7,-1l25,35xm20,10c20,7,18,4,14,4,9,4,7,7,6,10r14,xe" stroked="f">
                  <v:path arrowok="t" o:connecttype="custom" o:connectlocs="60,83;41,85;0,40;33,0;62,31;62,35;14,35;14,40;43,76;60,73;60,83;48,24;33,9;14,24;48,24" o:connectangles="0,0,0,0,0,0,0,0,0,0,0,0,0,0,0"/>
                  <o:lock v:ext="edit" verticies="t"/>
                </v:shape>
                <v:shape id="Freeform 75" o:spid="_x0000_s1070" style="position:absolute;left:3227;top:47;width:40;height:85;visibility:visible;mso-wrap-style:square;v-text-anchor:top" coordsize="1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knsQA&#10;AADbAAAADwAAAGRycy9kb3ducmV2LnhtbESPQYvCMBSE7wv+h/AEL7KmKrrdahQRFEH2sOplb4/m&#10;2Vabl9JEbf+9EYQ9DjPzDTNfNqYUd6pdYVnBcBCBIE6tLjhTcDpuPmMQziNrLC2TgpYcLBedjzkm&#10;2j74l+4Hn4kAYZeggtz7KpHSpTkZdANbEQfvbGuDPsg6k7rGR4CbUo6iaCoNFhwWcqxonVN6PdyM&#10;gkm7jzf97WlcDL/9X7vTrvy5xEr1us1qBsJT4//D7/ZOK/iawOtL+AF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s5J7EAAAA2wAAAA8AAAAAAAAAAAAAAAAAmAIAAGRycy9k&#10;b3ducmV2LnhtbFBLBQYAAAAABAAEAPUAAACJAwAAAAA=&#10;" path="m,36c,,,,,,5,,5,,5,v,7,,7,,7c5,7,5,7,5,7,7,2,11,,17,v,5,,5,,5c7,5,5,13,5,21v,15,,15,,15l,36xe" stroked="f">
                  <v:path arrowok="t" o:connecttype="custom" o:connectlocs="0,85;0,0;12,0;12,17;12,17;40,0;40,12;12,50;12,85;0,85" o:connectangles="0,0,0,0,0,0,0,0,0,0"/>
                </v:shape>
                <v:shape id="Freeform 76" o:spid="_x0000_s1071" style="position:absolute;left:3272;top:47;width:61;height:85;visibility:visible;mso-wrap-style:square;v-text-anchor:top" coordsize="2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Gz8UA&#10;AADbAAAADwAAAGRycy9kb3ducmV2LnhtbESPT2vCQBTE7wW/w/KE3upGrVGiq1ilpaeCUfxze2Sf&#10;STD7NmTXmH77bqHQ4zAzv2EWq85UoqXGlZYVDAcRCOLM6pJzBYf9+8sMhPPIGivLpOCbHKyWvacF&#10;Jto+eEdt6nMRIOwSVFB4XydSuqwgg25ga+LgXW1j0AfZ5FI3+AhwU8lRFMXSYMlhocCaNgVlt/Ru&#10;FPCkfR3H48ltezl9vdWbc9odP1Klnvvdeg7CU+f/w3/tT61gGsPvl/AD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kbPxQAAANsAAAAPAAAAAAAAAAAAAAAAAJgCAABkcnMv&#10;ZG93bnJldi54bWxQSwUGAAAAAAQABAD1AAAAigMAAAAA&#10;" path="m21,36v,-5,,-5,,-5c21,31,21,31,21,31v-2,4,-7,5,-11,5c4,36,,33,,27,,19,10,15,21,15v,,,,,c21,9,21,4,14,4,10,4,7,5,7,9,1,9,1,9,1,9,1,2,7,,14,v8,,12,3,12,11c26,36,26,36,26,36r-5,xm18,20c13,20,6,21,6,27v,3,2,5,5,5c14,32,18,30,19,27v1,-3,2,-4,2,-7l18,20xe" stroked="f">
                  <v:path arrowok="t" o:connecttype="custom" o:connectlocs="49,85;49,73;49,73;23,85;0,64;49,35;49,35;33,9;16,21;2,21;33,0;61,26;61,85;49,85;42,47;14,64;26,76;45,64;49,47;42,47" o:connectangles="0,0,0,0,0,0,0,0,0,0,0,0,0,0,0,0,0,0,0,0"/>
                  <o:lock v:ext="edit" verticies="t"/>
                </v:shape>
                <v:shape id="Freeform 77" o:spid="_x0000_s1072" style="position:absolute;left:3350;top:21;width:49;height:111;visibility:visible;mso-wrap-style:square;v-text-anchor:top" coordsize="2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CFl8MA&#10;AADbAAAADwAAAGRycy9kb3ducmV2LnhtbESPQWsCMRSE7wX/Q3gFL6Vm7UFla5QqFoXqwbXQ62Pz&#10;3CxuXpYk6vrvTUHwOMzMN8x03tlGXMiH2rGC4SADQVw6XXOl4Pfw/T4BESKyxsYxKbhRgPms9zLF&#10;XLsr7+lSxEokCIccFZgY21zKUBqyGAauJU7e0XmLMUlfSe3xmuC2kR9ZNpIWa04LBltaGipPxdkq&#10;+Dtvh/WP9Tuz4omTi2Lv1m9Gqf5r9/UJIlIXn+FHe6MVjMfw/yX9AD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CFl8MAAADbAAAADwAAAAAAAAAAAAAAAACYAgAAZHJzL2Rv&#10;d25yZXYueG1sUEsFBgAAAAAEAAQA9QAAAIgDAAAAAA==&#10;" path="m20,47v-1,,-3,,-4,c9,47,6,45,6,38,6,16,6,16,6,16,,16,,16,,16,,11,,11,,11v6,,6,,6,c6,3,6,3,6,3,11,,11,,11,v,11,,11,,11c21,11,21,11,21,11v,5,,5,,5c11,16,11,16,11,16v,21,,21,,21c11,41,13,43,17,43v1,,2,,3,l20,47xe" stroked="f">
                  <v:path arrowok="t" o:connecttype="custom" o:connectlocs="47,111;37,111;14,90;14,38;0,38;0,26;14,26;14,7;26,0;26,26;49,26;49,38;26,38;26,87;40,102;47,102;47,111" o:connectangles="0,0,0,0,0,0,0,0,0,0,0,0,0,0,0,0,0"/>
                </v:shape>
                <v:shape id="Freeform 78" o:spid="_x0000_s1073" style="position:absolute;left:3413;top:12;width:17;height:120;visibility:visible;mso-wrap-style:square;v-text-anchor:top" coordsize="17,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xvtMAA&#10;AADbAAAADwAAAGRycy9kb3ducmV2LnhtbERPPWvDMBDdA/0P4grdEjkGu8aNEoKhtIsLjbN0O6yL&#10;ZGKdjKUm7r+vhkLHx/veHRY3ihvNYfCsYLvJQBD3Xg9sFJy713UFIkRkjaNnUvBDAQ77h9UOa+3v&#10;/Em3UzQihXCoUYGNcaqlDL0lh2HjJ+LEXfzsMCY4G6lnvKdwN8o8y0rpcODUYHGixlJ/PX07BflC&#10;3Ztx5mssPqqmtEWLVdsq9fS4HF9ARFriv/jP/a4VPKex6Uv6AXL/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6xvtMAAAADbAAAADwAAAAAAAAAAAAAAAACYAgAAZHJzL2Rvd25y&#10;ZXYueG1sUEsFBgAAAAAEAAQA9QAAAIUDAAAAAA==&#10;" path="m,14l,,17,r,14l,14xm3,120l3,35r12,l15,120r-12,xe" stroked="f">
                  <v:path arrowok="t" o:connecttype="custom" o:connectlocs="0,14;0,0;17,0;17,14;0,14;3,120;3,35;15,35;15,120;3,120" o:connectangles="0,0,0,0,0,0,0,0,0,0"/>
                  <o:lock v:ext="edit" verticies="t"/>
                </v:shape>
                <v:shape id="Freeform 79" o:spid="_x0000_s1074" style="position:absolute;left:3449;top:47;width:68;height:85;visibility:visible;mso-wrap-style:square;v-text-anchor:top" coordsize="2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2sScQA&#10;AADbAAAADwAAAGRycy9kb3ducmV2LnhtbESPT2sCMRTE7wW/Q3iFXopmK9I/W6OIKHjUtVC9PTav&#10;m8XNyzZJ3fXbG6HgcZiZ3zDTeW8bcSYfascKXkYZCOLS6ZorBV/79fAdRIjIGhvHpOBCAeazwcMU&#10;c+063tG5iJVIEA45KjAxtrmUoTRkMYxcS5y8H+ctxiR9JbXHLsFtI8dZ9iot1pwWDLa0NFSeij+r&#10;YOvHx9/vfjWhojutnzWa44F3Sj099otPEJH6eA//tzdawdsH3L6kHy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drEnEAAAA2wAAAA8AAAAAAAAAAAAAAAAAmAIAAGRycy9k&#10;b3ducmV2LnhtbFBLBQYAAAAABAAEAPUAAACJAwAAAAA=&#10;" path="m,18c,9,4,,15,,26,,29,9,29,18v,10,-3,18,-14,18c4,36,,28,,18xm23,18c23,12,22,4,15,4,7,4,6,12,6,18v,6,1,14,9,14c22,32,23,24,23,18xe" stroked="f">
                  <v:path arrowok="t" o:connecttype="custom" o:connectlocs="0,43;35,0;68,43;35,85;0,43;54,43;35,9;14,43;35,76;54,43" o:connectangles="0,0,0,0,0,0,0,0,0,0"/>
                  <o:lock v:ext="edit" verticies="t"/>
                </v:shape>
                <v:shape id="Freeform 80" o:spid="_x0000_s1075" style="position:absolute;left:3539;top:47;width:59;height:85;visibility:visible;mso-wrap-style:square;v-text-anchor:top" coordsize="2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x1qsMA&#10;AADbAAAADwAAAGRycy9kb3ducmV2LnhtbESPwYrCQAyG7wu+wxDB2zp1hVWqo+iCUtiD6O4DhE5s&#10;i51M7Yy1vr05CB7Dn//Ll+W6d7XqqA2VZwOTcQKKOPe24sLA/9/ucw4qRGSLtWcy8KAA69XgY4mp&#10;9Xc+UneKhRIIhxQNlDE2qdYhL8lhGPuGWLKzbx1GGdtC2xbvAne1/kqSb+2wYrlQYkM/JeWX082J&#10;xu/tMKk3+6yb7rLZLN9ftteYGDMa9psFqEh9fC+/2pk1MBd7+UUAo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x1qsMAAADbAAAADwAAAAAAAAAAAAAAAACYAgAAZHJzL2Rv&#10;d25yZXYueG1sUEsFBgAAAAAEAAQA9QAAAIgDAAAAAA==&#10;" path="m20,36v,-20,,-20,,-20c20,12,20,5,15,5,8,5,5,16,5,21v,15,,15,,15c,36,,36,,36,,,,,,,5,,5,,5,v,9,,9,,9c5,9,5,9,5,9,6,3,10,,16,v6,,9,5,9,10c25,36,25,36,25,36r-5,xe" stroked="f">
                  <v:path arrowok="t" o:connecttype="custom" o:connectlocs="47,85;47,38;35,12;12,50;12,85;0,85;0,0;12,0;12,21;12,21;38,0;59,24;59,85;47,85" o:connectangles="0,0,0,0,0,0,0,0,0,0,0,0,0,0"/>
                </v:shape>
                <v:shape id="Freeform 81" o:spid="_x0000_s1076" style="position:absolute;left:3617;top:47;width:52;height:85;visibility:visible;mso-wrap-style:square;v-text-anchor:top" coordsize="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Be8MA&#10;AADbAAAADwAAAGRycy9kb3ducmV2LnhtbESPT4vCMBTE74LfITxhb5p2DyLVKCLoellw/YfeHs2z&#10;LTYvtYla99MbQfA4zMxvmNGkMaW4Ue0KywriXgSCOLW64EzBdjPvDkA4j6yxtEwKHuRgMm63Rpho&#10;e+c/uq19JgKEXYIKcu+rREqX5mTQ9WxFHLyTrQ36IOtM6hrvAW5K+R1FfWmw4LCQY0WznNLz+moU&#10;HM1+8Z9e+rtL48vY/ayq3+3hqNRXp5kOQXhq/Cf8bi+1gkEMry/hB8jx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Be8MAAADbAAAADwAAAAAAAAAAAAAAAACYAgAAZHJzL2Rv&#10;d25yZXYueG1sUEsFBgAAAAAEAAQA9QAAAIgDAAAAAA==&#10;" path="m,30v3,1,6,2,9,2c12,32,17,31,17,27v,-4,-3,-5,-6,-7c8,18,8,18,8,18,4,16,,14,,9,,2,6,,12,v3,,5,,8,1c20,5,20,5,20,5,18,4,15,4,12,4,9,4,5,5,5,8v,3,4,5,6,6c14,16,14,16,14,16v4,2,8,4,8,10c22,34,16,36,9,36,6,36,3,36,,35l,30xe" stroked="f">
                  <v:path arrowok="t" o:connecttype="custom" o:connectlocs="0,71;21,76;40,64;26,47;19,43;0,21;28,0;47,2;47,12;28,9;12,19;26,33;33,38;52,61;21,85;0,83;0,71" o:connectangles="0,0,0,0,0,0,0,0,0,0,0,0,0,0,0,0,0"/>
                </v:shape>
                <w10:wrap anchorx="page" anchory="page"/>
              </v:group>
            </w:pict>
          </mc:Fallback>
        </mc:AlternateContent>
      </w:r>
    </w:p>
    <w:p w:rsidR="0088137C" w:rsidRDefault="0088137C" w:rsidP="0088137C">
      <w:pPr>
        <w:ind w:right="1189"/>
      </w:pPr>
    </w:p>
    <w:p w:rsidR="0088137C" w:rsidRDefault="0088137C" w:rsidP="004D52B0">
      <w:pPr>
        <w:ind w:right="4344"/>
      </w:pPr>
    </w:p>
    <w:p w:rsidR="0088137C" w:rsidRDefault="0088137C" w:rsidP="0088137C">
      <w:pPr>
        <w:ind w:right="1189"/>
      </w:pPr>
    </w:p>
    <w:p w:rsidR="0088137C" w:rsidRDefault="0088137C" w:rsidP="0088137C">
      <w:pPr>
        <w:ind w:right="1189"/>
      </w:pPr>
    </w:p>
    <w:p w:rsidR="0088137C" w:rsidRDefault="0088137C" w:rsidP="0088137C">
      <w:pPr>
        <w:ind w:right="1189"/>
      </w:pPr>
    </w:p>
    <w:p w:rsidR="0088137C" w:rsidRDefault="0088137C" w:rsidP="0088137C">
      <w:pPr>
        <w:ind w:right="1189"/>
      </w:pPr>
    </w:p>
    <w:p w:rsidR="0088137C" w:rsidRDefault="00CB58B9" w:rsidP="0088137C">
      <w:pPr>
        <w:ind w:right="1189"/>
      </w:pPr>
      <w:r>
        <w:rPr>
          <w:noProof/>
        </w:rPr>
        <mc:AlternateContent>
          <mc:Choice Requires="wps">
            <w:drawing>
              <wp:anchor distT="0" distB="0" distL="114300" distR="114300" simplePos="0" relativeHeight="251658752" behindDoc="1" locked="1" layoutInCell="1" allowOverlap="0" wp14:anchorId="1B95ACDA" wp14:editId="5814F246">
                <wp:simplePos x="0" y="0"/>
                <wp:positionH relativeFrom="column">
                  <wp:posOffset>165735</wp:posOffset>
                </wp:positionH>
                <wp:positionV relativeFrom="page">
                  <wp:posOffset>10289540</wp:posOffset>
                </wp:positionV>
                <wp:extent cx="7315200" cy="0"/>
                <wp:effectExtent l="13335" t="15240" r="24765" b="2286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0" cy="0"/>
                        </a:xfrm>
                        <a:prstGeom prst="line">
                          <a:avLst/>
                        </a:prstGeom>
                        <a:noFill/>
                        <a:ln w="12700">
                          <a:solidFill>
                            <a:srgbClr val="FFFFFF"/>
                          </a:solidFill>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26940" dir="5400000" algn="ctr" rotWithShape="0">
                                  <a:srgbClr val="00000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E7F8F6D" id="Line 5"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13.05pt,810.2pt" to="589.05pt,8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" o:allowoverlap="f" strokecolor="white" strokeweight="1pt">
                <w10:wrap anchory="page"/>
                <w10:anchorlock/>
              </v:line>
            </w:pict>
          </mc:Fallback>
        </mc:AlternateContent>
      </w:r>
    </w:p>
    <w:p w:rsidR="0088137C" w:rsidRDefault="0088137C" w:rsidP="0088137C">
      <w:pPr>
        <w:ind w:right="1189"/>
      </w:pPr>
    </w:p>
    <w:p w:rsidR="0088137C" w:rsidRDefault="0088137C" w:rsidP="0088137C">
      <w:pPr>
        <w:ind w:right="1189"/>
      </w:pPr>
    </w:p>
    <w:p w:rsidR="0088137C" w:rsidRDefault="0088137C" w:rsidP="0088137C">
      <w:pPr>
        <w:ind w:right="1189"/>
      </w:pPr>
    </w:p>
    <w:p w:rsidR="0088137C" w:rsidRDefault="0088137C" w:rsidP="0088137C">
      <w:pPr>
        <w:ind w:right="1189"/>
      </w:pPr>
    </w:p>
    <w:p w:rsidR="0088137C" w:rsidRDefault="0088137C" w:rsidP="0088137C">
      <w:pPr>
        <w:ind w:right="1189"/>
      </w:pPr>
    </w:p>
    <w:p w:rsidR="0088137C" w:rsidRDefault="00A013F7" w:rsidP="0088137C">
      <w:pPr>
        <w:ind w:right="1189"/>
      </w:pPr>
      <w:r w:rsidRPr="00A013F7">
        <w:rPr>
          <w:noProof/>
        </w:rPr>
        <mc:AlternateContent>
          <mc:Choice Requires="wpg">
            <w:drawing>
              <wp:anchor distT="0" distB="0" distL="114300" distR="114300" simplePos="0" relativeHeight="251653631" behindDoc="1" locked="0" layoutInCell="1" allowOverlap="1" wp14:anchorId="369F416B" wp14:editId="169D857C">
                <wp:simplePos x="0" y="0"/>
                <wp:positionH relativeFrom="page">
                  <wp:posOffset>3272790</wp:posOffset>
                </wp:positionH>
                <wp:positionV relativeFrom="page">
                  <wp:posOffset>1944370</wp:posOffset>
                </wp:positionV>
                <wp:extent cx="4557600" cy="3456000"/>
                <wp:effectExtent l="0" t="0" r="0" b="0"/>
                <wp:wrapNone/>
                <wp:docPr id="14" name="Group 1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557600" cy="3456000"/>
                          <a:chOff x="0" y="0"/>
                          <a:chExt cx="3231" cy="2452"/>
                        </a:xfrm>
                      </wpg:grpSpPr>
                      <wps:wsp>
                        <wps:cNvPr id="16" name="AutoShape 111"/>
                        <wps:cNvSpPr>
                          <a:spLocks noChangeAspect="1" noChangeArrowheads="1" noTextEdit="1"/>
                        </wps:cNvSpPr>
                        <wps:spPr bwMode="auto">
                          <a:xfrm>
                            <a:off x="0" y="0"/>
                            <a:ext cx="3231" cy="2452"/>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758" y="376"/>
                            <a:ext cx="1665" cy="1700"/>
                          </a:xfrm>
                          <a:custGeom>
                            <a:avLst/>
                            <a:gdLst>
                              <a:gd name="T0" fmla="*/ 0 w 705"/>
                              <a:gd name="T1" fmla="*/ 0 h 720"/>
                              <a:gd name="T2" fmla="*/ 0 w 705"/>
                              <a:gd name="T3" fmla="*/ 160 h 720"/>
                              <a:gd name="T4" fmla="*/ 518 w 705"/>
                              <a:gd name="T5" fmla="*/ 361 h 720"/>
                              <a:gd name="T6" fmla="*/ 0 w 705"/>
                              <a:gd name="T7" fmla="*/ 560 h 720"/>
                              <a:gd name="T8" fmla="*/ 0 w 705"/>
                              <a:gd name="T9" fmla="*/ 720 h 720"/>
                              <a:gd name="T10" fmla="*/ 705 w 705"/>
                              <a:gd name="T11" fmla="*/ 433 h 720"/>
                              <a:gd name="T12" fmla="*/ 705 w 705"/>
                              <a:gd name="T13" fmla="*/ 287 h 720"/>
                              <a:gd name="T14" fmla="*/ 0 w 705"/>
                              <a:gd name="T15" fmla="*/ 0 h 72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05" h="720">
                                <a:moveTo>
                                  <a:pt x="0" y="0"/>
                                </a:moveTo>
                                <a:cubicBezTo>
                                  <a:pt x="0" y="160"/>
                                  <a:pt x="0" y="160"/>
                                  <a:pt x="0" y="160"/>
                                </a:cubicBezTo>
                                <a:cubicBezTo>
                                  <a:pt x="0" y="160"/>
                                  <a:pt x="453" y="336"/>
                                  <a:pt x="518" y="361"/>
                                </a:cubicBezTo>
                                <a:cubicBezTo>
                                  <a:pt x="453" y="386"/>
                                  <a:pt x="0" y="560"/>
                                  <a:pt x="0" y="560"/>
                                </a:cubicBezTo>
                                <a:cubicBezTo>
                                  <a:pt x="0" y="720"/>
                                  <a:pt x="0" y="720"/>
                                  <a:pt x="0" y="720"/>
                                </a:cubicBezTo>
                                <a:cubicBezTo>
                                  <a:pt x="705" y="433"/>
                                  <a:pt x="705" y="433"/>
                                  <a:pt x="705" y="433"/>
                                </a:cubicBezTo>
                                <a:cubicBezTo>
                                  <a:pt x="705" y="287"/>
                                  <a:pt x="705" y="287"/>
                                  <a:pt x="705" y="287"/>
                                </a:cubicBezTo>
                                <a:cubicBezTo>
                                  <a:pt x="0" y="0"/>
                                  <a:pt x="0" y="0"/>
                                  <a:pt x="0" y="0"/>
                                </a:cubicBezTo>
                              </a:path>
                            </a:pathLst>
                          </a:custGeom>
                          <a:solidFill>
                            <a:srgbClr val="AA1133"/>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8" name="Freeform 18"/>
                        <wps:cNvSpPr>
                          <a:spLocks noEditPoints="1"/>
                        </wps:cNvSpPr>
                        <wps:spPr bwMode="auto">
                          <a:xfrm>
                            <a:off x="380" y="1070"/>
                            <a:ext cx="2527" cy="206"/>
                          </a:xfrm>
                          <a:custGeom>
                            <a:avLst/>
                            <a:gdLst>
                              <a:gd name="T0" fmla="*/ 46 w 1070"/>
                              <a:gd name="T1" fmla="*/ 1 h 87"/>
                              <a:gd name="T2" fmla="*/ 0 w 1070"/>
                              <a:gd name="T3" fmla="*/ 67 h 87"/>
                              <a:gd name="T4" fmla="*/ 57 w 1070"/>
                              <a:gd name="T5" fmla="*/ 1 h 87"/>
                              <a:gd name="T6" fmla="*/ 113 w 1070"/>
                              <a:gd name="T7" fmla="*/ 69 h 87"/>
                              <a:gd name="T8" fmla="*/ 104 w 1070"/>
                              <a:gd name="T9" fmla="*/ 59 h 87"/>
                              <a:gd name="T10" fmla="*/ 104 w 1070"/>
                              <a:gd name="T11" fmla="*/ 27 h 87"/>
                              <a:gd name="T12" fmla="*/ 94 w 1070"/>
                              <a:gd name="T13" fmla="*/ 27 h 87"/>
                              <a:gd name="T14" fmla="*/ 133 w 1070"/>
                              <a:gd name="T15" fmla="*/ 31 h 87"/>
                              <a:gd name="T16" fmla="*/ 145 w 1070"/>
                              <a:gd name="T17" fmla="*/ 29 h 87"/>
                              <a:gd name="T18" fmla="*/ 206 w 1070"/>
                              <a:gd name="T19" fmla="*/ 21 h 87"/>
                              <a:gd name="T20" fmla="*/ 207 w 1070"/>
                              <a:gd name="T21" fmla="*/ 61 h 87"/>
                              <a:gd name="T22" fmla="*/ 225 w 1070"/>
                              <a:gd name="T23" fmla="*/ 44 h 87"/>
                              <a:gd name="T24" fmla="*/ 241 w 1070"/>
                              <a:gd name="T25" fmla="*/ 42 h 87"/>
                              <a:gd name="T26" fmla="*/ 275 w 1070"/>
                              <a:gd name="T27" fmla="*/ 60 h 87"/>
                              <a:gd name="T28" fmla="*/ 284 w 1070"/>
                              <a:gd name="T29" fmla="*/ 21 h 87"/>
                              <a:gd name="T30" fmla="*/ 293 w 1070"/>
                              <a:gd name="T31" fmla="*/ 47 h 87"/>
                              <a:gd name="T32" fmla="*/ 313 w 1070"/>
                              <a:gd name="T33" fmla="*/ 21 h 87"/>
                              <a:gd name="T34" fmla="*/ 339 w 1070"/>
                              <a:gd name="T35" fmla="*/ 6 h 87"/>
                              <a:gd name="T36" fmla="*/ 330 w 1070"/>
                              <a:gd name="T37" fmla="*/ 67 h 87"/>
                              <a:gd name="T38" fmla="*/ 367 w 1070"/>
                              <a:gd name="T39" fmla="*/ 68 h 87"/>
                              <a:gd name="T40" fmla="*/ 367 w 1070"/>
                              <a:gd name="T41" fmla="*/ 61 h 87"/>
                              <a:gd name="T42" fmla="*/ 419 w 1070"/>
                              <a:gd name="T43" fmla="*/ 29 h 87"/>
                              <a:gd name="T44" fmla="*/ 435 w 1070"/>
                              <a:gd name="T45" fmla="*/ 21 h 87"/>
                              <a:gd name="T46" fmla="*/ 472 w 1070"/>
                              <a:gd name="T47" fmla="*/ 20 h 87"/>
                              <a:gd name="T48" fmla="*/ 460 w 1070"/>
                              <a:gd name="T49" fmla="*/ 45 h 87"/>
                              <a:gd name="T50" fmla="*/ 435 w 1070"/>
                              <a:gd name="T51" fmla="*/ 67 h 87"/>
                              <a:gd name="T52" fmla="*/ 493 w 1070"/>
                              <a:gd name="T53" fmla="*/ 56 h 87"/>
                              <a:gd name="T54" fmla="*/ 512 w 1070"/>
                              <a:gd name="T55" fmla="*/ 20 h 87"/>
                              <a:gd name="T56" fmla="*/ 503 w 1070"/>
                              <a:gd name="T57" fmla="*/ 55 h 87"/>
                              <a:gd name="T58" fmla="*/ 547 w 1070"/>
                              <a:gd name="T59" fmla="*/ 21 h 87"/>
                              <a:gd name="T60" fmla="*/ 565 w 1070"/>
                              <a:gd name="T61" fmla="*/ 67 h 87"/>
                              <a:gd name="T62" fmla="*/ 538 w 1070"/>
                              <a:gd name="T63" fmla="*/ 21 h 87"/>
                              <a:gd name="T64" fmla="*/ 609 w 1070"/>
                              <a:gd name="T65" fmla="*/ 36 h 87"/>
                              <a:gd name="T66" fmla="*/ 659 w 1070"/>
                              <a:gd name="T67" fmla="*/ 66 h 87"/>
                              <a:gd name="T68" fmla="*/ 633 w 1070"/>
                              <a:gd name="T69" fmla="*/ 41 h 87"/>
                              <a:gd name="T70" fmla="*/ 634 w 1070"/>
                              <a:gd name="T71" fmla="*/ 35 h 87"/>
                              <a:gd name="T72" fmla="*/ 669 w 1070"/>
                              <a:gd name="T73" fmla="*/ 54 h 87"/>
                              <a:gd name="T74" fmla="*/ 720 w 1070"/>
                              <a:gd name="T75" fmla="*/ 1 h 87"/>
                              <a:gd name="T76" fmla="*/ 730 w 1070"/>
                              <a:gd name="T77" fmla="*/ 59 h 87"/>
                              <a:gd name="T78" fmla="*/ 807 w 1070"/>
                              <a:gd name="T79" fmla="*/ 41 h 87"/>
                              <a:gd name="T80" fmla="*/ 790 w 1070"/>
                              <a:gd name="T81" fmla="*/ 27 h 87"/>
                              <a:gd name="T82" fmla="*/ 816 w 1070"/>
                              <a:gd name="T83" fmla="*/ 67 h 87"/>
                              <a:gd name="T84" fmla="*/ 836 w 1070"/>
                              <a:gd name="T85" fmla="*/ 1 h 87"/>
                              <a:gd name="T86" fmla="*/ 852 w 1070"/>
                              <a:gd name="T87" fmla="*/ 21 h 87"/>
                              <a:gd name="T88" fmla="*/ 878 w 1070"/>
                              <a:gd name="T89" fmla="*/ 67 h 87"/>
                              <a:gd name="T90" fmla="*/ 915 w 1070"/>
                              <a:gd name="T91" fmla="*/ 20 h 87"/>
                              <a:gd name="T92" fmla="*/ 931 w 1070"/>
                              <a:gd name="T93" fmla="*/ 66 h 87"/>
                              <a:gd name="T94" fmla="*/ 949 w 1070"/>
                              <a:gd name="T95" fmla="*/ 21 h 87"/>
                              <a:gd name="T96" fmla="*/ 949 w 1070"/>
                              <a:gd name="T97" fmla="*/ 67 h 87"/>
                              <a:gd name="T98" fmla="*/ 986 w 1070"/>
                              <a:gd name="T99" fmla="*/ 20 h 87"/>
                              <a:gd name="T100" fmla="*/ 1001 w 1070"/>
                              <a:gd name="T101" fmla="*/ 66 h 87"/>
                              <a:gd name="T102" fmla="*/ 1037 w 1070"/>
                              <a:gd name="T103" fmla="*/ 60 h 87"/>
                              <a:gd name="T104" fmla="*/ 1037 w 1070"/>
                              <a:gd name="T105" fmla="*/ 1 h 87"/>
                              <a:gd name="T106" fmla="*/ 1037 w 1070"/>
                              <a:gd name="T107" fmla="*/ 44 h 87"/>
                              <a:gd name="T108" fmla="*/ 1070 w 1070"/>
                              <a:gd name="T109" fmla="*/ 6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070" h="87">
                                <a:moveTo>
                                  <a:pt x="0" y="1"/>
                                </a:moveTo>
                                <a:cubicBezTo>
                                  <a:pt x="10" y="1"/>
                                  <a:pt x="10" y="1"/>
                                  <a:pt x="10" y="1"/>
                                </a:cubicBezTo>
                                <a:cubicBezTo>
                                  <a:pt x="10" y="29"/>
                                  <a:pt x="10" y="29"/>
                                  <a:pt x="10" y="29"/>
                                </a:cubicBezTo>
                                <a:cubicBezTo>
                                  <a:pt x="36" y="29"/>
                                  <a:pt x="36" y="29"/>
                                  <a:pt x="36" y="29"/>
                                </a:cubicBezTo>
                                <a:cubicBezTo>
                                  <a:pt x="36" y="1"/>
                                  <a:pt x="36" y="1"/>
                                  <a:pt x="36" y="1"/>
                                </a:cubicBezTo>
                                <a:cubicBezTo>
                                  <a:pt x="46" y="1"/>
                                  <a:pt x="46" y="1"/>
                                  <a:pt x="46" y="1"/>
                                </a:cubicBezTo>
                                <a:cubicBezTo>
                                  <a:pt x="46" y="67"/>
                                  <a:pt x="46" y="67"/>
                                  <a:pt x="46" y="67"/>
                                </a:cubicBezTo>
                                <a:cubicBezTo>
                                  <a:pt x="36" y="67"/>
                                  <a:pt x="36" y="67"/>
                                  <a:pt x="36" y="67"/>
                                </a:cubicBezTo>
                                <a:cubicBezTo>
                                  <a:pt x="36" y="36"/>
                                  <a:pt x="36" y="36"/>
                                  <a:pt x="36" y="36"/>
                                </a:cubicBezTo>
                                <a:cubicBezTo>
                                  <a:pt x="10" y="36"/>
                                  <a:pt x="10" y="36"/>
                                  <a:pt x="10" y="36"/>
                                </a:cubicBezTo>
                                <a:cubicBezTo>
                                  <a:pt x="10" y="67"/>
                                  <a:pt x="10" y="67"/>
                                  <a:pt x="10" y="67"/>
                                </a:cubicBezTo>
                                <a:cubicBezTo>
                                  <a:pt x="0" y="67"/>
                                  <a:pt x="0" y="67"/>
                                  <a:pt x="0" y="67"/>
                                </a:cubicBezTo>
                                <a:lnTo>
                                  <a:pt x="0" y="1"/>
                                </a:lnTo>
                                <a:close/>
                                <a:moveTo>
                                  <a:pt x="57" y="1"/>
                                </a:moveTo>
                                <a:cubicBezTo>
                                  <a:pt x="67" y="1"/>
                                  <a:pt x="67" y="1"/>
                                  <a:pt x="67" y="1"/>
                                </a:cubicBezTo>
                                <a:cubicBezTo>
                                  <a:pt x="67" y="10"/>
                                  <a:pt x="67" y="10"/>
                                  <a:pt x="67" y="10"/>
                                </a:cubicBezTo>
                                <a:cubicBezTo>
                                  <a:pt x="57" y="10"/>
                                  <a:pt x="57" y="10"/>
                                  <a:pt x="57" y="10"/>
                                </a:cubicBezTo>
                                <a:lnTo>
                                  <a:pt x="57" y="1"/>
                                </a:lnTo>
                                <a:close/>
                                <a:moveTo>
                                  <a:pt x="58" y="21"/>
                                </a:moveTo>
                                <a:cubicBezTo>
                                  <a:pt x="67" y="21"/>
                                  <a:pt x="67" y="21"/>
                                  <a:pt x="67" y="21"/>
                                </a:cubicBezTo>
                                <a:cubicBezTo>
                                  <a:pt x="67" y="67"/>
                                  <a:pt x="67" y="67"/>
                                  <a:pt x="67" y="67"/>
                                </a:cubicBezTo>
                                <a:cubicBezTo>
                                  <a:pt x="58" y="67"/>
                                  <a:pt x="58" y="67"/>
                                  <a:pt x="58" y="67"/>
                                </a:cubicBezTo>
                                <a:lnTo>
                                  <a:pt x="58" y="21"/>
                                </a:lnTo>
                                <a:close/>
                                <a:moveTo>
                                  <a:pt x="113" y="69"/>
                                </a:moveTo>
                                <a:cubicBezTo>
                                  <a:pt x="113" y="82"/>
                                  <a:pt x="106" y="87"/>
                                  <a:pt x="92" y="87"/>
                                </a:cubicBezTo>
                                <a:cubicBezTo>
                                  <a:pt x="85" y="87"/>
                                  <a:pt x="80" y="86"/>
                                  <a:pt x="78" y="86"/>
                                </a:cubicBezTo>
                                <a:cubicBezTo>
                                  <a:pt x="78" y="77"/>
                                  <a:pt x="78" y="77"/>
                                  <a:pt x="78" y="77"/>
                                </a:cubicBezTo>
                                <a:cubicBezTo>
                                  <a:pt x="81" y="78"/>
                                  <a:pt x="85" y="81"/>
                                  <a:pt x="91" y="81"/>
                                </a:cubicBezTo>
                                <a:cubicBezTo>
                                  <a:pt x="104" y="81"/>
                                  <a:pt x="104" y="71"/>
                                  <a:pt x="104" y="66"/>
                                </a:cubicBezTo>
                                <a:cubicBezTo>
                                  <a:pt x="104" y="59"/>
                                  <a:pt x="104" y="59"/>
                                  <a:pt x="104" y="59"/>
                                </a:cubicBezTo>
                                <a:cubicBezTo>
                                  <a:pt x="104" y="59"/>
                                  <a:pt x="104" y="59"/>
                                  <a:pt x="104" y="59"/>
                                </a:cubicBezTo>
                                <a:cubicBezTo>
                                  <a:pt x="103" y="62"/>
                                  <a:pt x="99" y="67"/>
                                  <a:pt x="92" y="67"/>
                                </a:cubicBezTo>
                                <a:cubicBezTo>
                                  <a:pt x="80" y="67"/>
                                  <a:pt x="76" y="56"/>
                                  <a:pt x="76" y="44"/>
                                </a:cubicBezTo>
                                <a:cubicBezTo>
                                  <a:pt x="76" y="31"/>
                                  <a:pt x="81" y="20"/>
                                  <a:pt x="92" y="20"/>
                                </a:cubicBezTo>
                                <a:cubicBezTo>
                                  <a:pt x="99" y="20"/>
                                  <a:pt x="103" y="25"/>
                                  <a:pt x="104" y="27"/>
                                </a:cubicBezTo>
                                <a:cubicBezTo>
                                  <a:pt x="104" y="27"/>
                                  <a:pt x="104" y="27"/>
                                  <a:pt x="104" y="27"/>
                                </a:cubicBezTo>
                                <a:cubicBezTo>
                                  <a:pt x="104" y="21"/>
                                  <a:pt x="104" y="21"/>
                                  <a:pt x="104" y="21"/>
                                </a:cubicBezTo>
                                <a:cubicBezTo>
                                  <a:pt x="113" y="21"/>
                                  <a:pt x="113" y="21"/>
                                  <a:pt x="113" y="21"/>
                                </a:cubicBezTo>
                                <a:lnTo>
                                  <a:pt x="113" y="69"/>
                                </a:lnTo>
                                <a:close/>
                                <a:moveTo>
                                  <a:pt x="94" y="60"/>
                                </a:moveTo>
                                <a:cubicBezTo>
                                  <a:pt x="102" y="60"/>
                                  <a:pt x="104" y="50"/>
                                  <a:pt x="104" y="43"/>
                                </a:cubicBezTo>
                                <a:cubicBezTo>
                                  <a:pt x="104" y="36"/>
                                  <a:pt x="102" y="27"/>
                                  <a:pt x="94" y="27"/>
                                </a:cubicBezTo>
                                <a:cubicBezTo>
                                  <a:pt x="87" y="27"/>
                                  <a:pt x="85" y="37"/>
                                  <a:pt x="85" y="44"/>
                                </a:cubicBezTo>
                                <a:cubicBezTo>
                                  <a:pt x="85" y="50"/>
                                  <a:pt x="87" y="60"/>
                                  <a:pt x="94" y="60"/>
                                </a:cubicBezTo>
                                <a:close/>
                                <a:moveTo>
                                  <a:pt x="124" y="1"/>
                                </a:moveTo>
                                <a:cubicBezTo>
                                  <a:pt x="133" y="1"/>
                                  <a:pt x="133" y="1"/>
                                  <a:pt x="133" y="1"/>
                                </a:cubicBezTo>
                                <a:cubicBezTo>
                                  <a:pt x="133" y="31"/>
                                  <a:pt x="133" y="31"/>
                                  <a:pt x="133" y="31"/>
                                </a:cubicBezTo>
                                <a:cubicBezTo>
                                  <a:pt x="133" y="31"/>
                                  <a:pt x="133" y="31"/>
                                  <a:pt x="133" y="31"/>
                                </a:cubicBezTo>
                                <a:cubicBezTo>
                                  <a:pt x="135" y="27"/>
                                  <a:pt x="138" y="20"/>
                                  <a:pt x="148" y="20"/>
                                </a:cubicBezTo>
                                <a:cubicBezTo>
                                  <a:pt x="158" y="20"/>
                                  <a:pt x="160" y="29"/>
                                  <a:pt x="160" y="35"/>
                                </a:cubicBezTo>
                                <a:cubicBezTo>
                                  <a:pt x="160" y="67"/>
                                  <a:pt x="160" y="67"/>
                                  <a:pt x="160" y="67"/>
                                </a:cubicBezTo>
                                <a:cubicBezTo>
                                  <a:pt x="151" y="67"/>
                                  <a:pt x="151" y="67"/>
                                  <a:pt x="151" y="67"/>
                                </a:cubicBezTo>
                                <a:cubicBezTo>
                                  <a:pt x="151" y="42"/>
                                  <a:pt x="151" y="42"/>
                                  <a:pt x="151" y="42"/>
                                </a:cubicBezTo>
                                <a:cubicBezTo>
                                  <a:pt x="151" y="33"/>
                                  <a:pt x="151" y="29"/>
                                  <a:pt x="145" y="29"/>
                                </a:cubicBezTo>
                                <a:cubicBezTo>
                                  <a:pt x="138" y="29"/>
                                  <a:pt x="133" y="38"/>
                                  <a:pt x="133" y="47"/>
                                </a:cubicBezTo>
                                <a:cubicBezTo>
                                  <a:pt x="133" y="67"/>
                                  <a:pt x="133" y="67"/>
                                  <a:pt x="133" y="67"/>
                                </a:cubicBezTo>
                                <a:cubicBezTo>
                                  <a:pt x="124" y="67"/>
                                  <a:pt x="124" y="67"/>
                                  <a:pt x="124" y="67"/>
                                </a:cubicBezTo>
                                <a:lnTo>
                                  <a:pt x="124" y="1"/>
                                </a:lnTo>
                                <a:close/>
                                <a:moveTo>
                                  <a:pt x="198" y="21"/>
                                </a:moveTo>
                                <a:cubicBezTo>
                                  <a:pt x="206" y="21"/>
                                  <a:pt x="206" y="21"/>
                                  <a:pt x="206" y="21"/>
                                </a:cubicBezTo>
                                <a:cubicBezTo>
                                  <a:pt x="206" y="28"/>
                                  <a:pt x="206" y="28"/>
                                  <a:pt x="206" y="28"/>
                                </a:cubicBezTo>
                                <a:cubicBezTo>
                                  <a:pt x="207" y="28"/>
                                  <a:pt x="207" y="28"/>
                                  <a:pt x="207" y="28"/>
                                </a:cubicBezTo>
                                <a:cubicBezTo>
                                  <a:pt x="208" y="25"/>
                                  <a:pt x="212" y="20"/>
                                  <a:pt x="219" y="20"/>
                                </a:cubicBezTo>
                                <a:cubicBezTo>
                                  <a:pt x="230" y="20"/>
                                  <a:pt x="235" y="30"/>
                                  <a:pt x="235" y="43"/>
                                </a:cubicBezTo>
                                <a:cubicBezTo>
                                  <a:pt x="235" y="58"/>
                                  <a:pt x="229" y="68"/>
                                  <a:pt x="219" y="68"/>
                                </a:cubicBezTo>
                                <a:cubicBezTo>
                                  <a:pt x="211" y="68"/>
                                  <a:pt x="208" y="63"/>
                                  <a:pt x="207" y="61"/>
                                </a:cubicBezTo>
                                <a:cubicBezTo>
                                  <a:pt x="206" y="61"/>
                                  <a:pt x="206" y="61"/>
                                  <a:pt x="206" y="61"/>
                                </a:cubicBezTo>
                                <a:cubicBezTo>
                                  <a:pt x="206" y="87"/>
                                  <a:pt x="206" y="87"/>
                                  <a:pt x="206" y="87"/>
                                </a:cubicBezTo>
                                <a:cubicBezTo>
                                  <a:pt x="198" y="87"/>
                                  <a:pt x="198" y="87"/>
                                  <a:pt x="198" y="87"/>
                                </a:cubicBezTo>
                                <a:lnTo>
                                  <a:pt x="198" y="21"/>
                                </a:lnTo>
                                <a:close/>
                                <a:moveTo>
                                  <a:pt x="216" y="61"/>
                                </a:moveTo>
                                <a:cubicBezTo>
                                  <a:pt x="223" y="61"/>
                                  <a:pt x="225" y="54"/>
                                  <a:pt x="225" y="44"/>
                                </a:cubicBezTo>
                                <a:cubicBezTo>
                                  <a:pt x="225" y="37"/>
                                  <a:pt x="224" y="27"/>
                                  <a:pt x="216" y="27"/>
                                </a:cubicBezTo>
                                <a:cubicBezTo>
                                  <a:pt x="209" y="27"/>
                                  <a:pt x="206" y="36"/>
                                  <a:pt x="206" y="44"/>
                                </a:cubicBezTo>
                                <a:cubicBezTo>
                                  <a:pt x="206" y="52"/>
                                  <a:pt x="209" y="61"/>
                                  <a:pt x="216" y="61"/>
                                </a:cubicBezTo>
                                <a:close/>
                                <a:moveTo>
                                  <a:pt x="275" y="66"/>
                                </a:moveTo>
                                <a:cubicBezTo>
                                  <a:pt x="271" y="67"/>
                                  <a:pt x="269" y="68"/>
                                  <a:pt x="264" y="68"/>
                                </a:cubicBezTo>
                                <a:cubicBezTo>
                                  <a:pt x="250" y="68"/>
                                  <a:pt x="241" y="60"/>
                                  <a:pt x="241" y="42"/>
                                </a:cubicBezTo>
                                <a:cubicBezTo>
                                  <a:pt x="241" y="22"/>
                                  <a:pt x="254" y="20"/>
                                  <a:pt x="260" y="20"/>
                                </a:cubicBezTo>
                                <a:cubicBezTo>
                                  <a:pt x="271" y="20"/>
                                  <a:pt x="276" y="28"/>
                                  <a:pt x="276" y="38"/>
                                </a:cubicBezTo>
                                <a:cubicBezTo>
                                  <a:pt x="276" y="41"/>
                                  <a:pt x="276" y="41"/>
                                  <a:pt x="276" y="41"/>
                                </a:cubicBezTo>
                                <a:cubicBezTo>
                                  <a:pt x="250" y="41"/>
                                  <a:pt x="250" y="41"/>
                                  <a:pt x="250" y="41"/>
                                </a:cubicBezTo>
                                <a:cubicBezTo>
                                  <a:pt x="250" y="49"/>
                                  <a:pt x="254" y="61"/>
                                  <a:pt x="266" y="61"/>
                                </a:cubicBezTo>
                                <a:cubicBezTo>
                                  <a:pt x="270" y="61"/>
                                  <a:pt x="273" y="60"/>
                                  <a:pt x="275" y="60"/>
                                </a:cubicBezTo>
                                <a:lnTo>
                                  <a:pt x="275" y="66"/>
                                </a:lnTo>
                                <a:close/>
                                <a:moveTo>
                                  <a:pt x="268" y="35"/>
                                </a:moveTo>
                                <a:cubicBezTo>
                                  <a:pt x="268" y="32"/>
                                  <a:pt x="266" y="27"/>
                                  <a:pt x="259" y="27"/>
                                </a:cubicBezTo>
                                <a:cubicBezTo>
                                  <a:pt x="252" y="27"/>
                                  <a:pt x="250" y="33"/>
                                  <a:pt x="250" y="35"/>
                                </a:cubicBezTo>
                                <a:lnTo>
                                  <a:pt x="268" y="35"/>
                                </a:lnTo>
                                <a:close/>
                                <a:moveTo>
                                  <a:pt x="284" y="21"/>
                                </a:moveTo>
                                <a:cubicBezTo>
                                  <a:pt x="293" y="21"/>
                                  <a:pt x="293" y="21"/>
                                  <a:pt x="293" y="21"/>
                                </a:cubicBezTo>
                                <a:cubicBezTo>
                                  <a:pt x="293" y="30"/>
                                  <a:pt x="293" y="30"/>
                                  <a:pt x="293" y="30"/>
                                </a:cubicBezTo>
                                <a:cubicBezTo>
                                  <a:pt x="293" y="30"/>
                                  <a:pt x="293" y="30"/>
                                  <a:pt x="293" y="30"/>
                                </a:cubicBezTo>
                                <a:cubicBezTo>
                                  <a:pt x="295" y="27"/>
                                  <a:pt x="298" y="20"/>
                                  <a:pt x="307" y="20"/>
                                </a:cubicBezTo>
                                <a:cubicBezTo>
                                  <a:pt x="307" y="29"/>
                                  <a:pt x="307" y="29"/>
                                  <a:pt x="307" y="29"/>
                                </a:cubicBezTo>
                                <a:cubicBezTo>
                                  <a:pt x="300" y="29"/>
                                  <a:pt x="293" y="33"/>
                                  <a:pt x="293" y="47"/>
                                </a:cubicBezTo>
                                <a:cubicBezTo>
                                  <a:pt x="293" y="67"/>
                                  <a:pt x="293" y="67"/>
                                  <a:pt x="293" y="67"/>
                                </a:cubicBezTo>
                                <a:cubicBezTo>
                                  <a:pt x="284" y="67"/>
                                  <a:pt x="284" y="67"/>
                                  <a:pt x="284" y="67"/>
                                </a:cubicBezTo>
                                <a:lnTo>
                                  <a:pt x="284" y="21"/>
                                </a:lnTo>
                                <a:close/>
                                <a:moveTo>
                                  <a:pt x="321" y="28"/>
                                </a:moveTo>
                                <a:cubicBezTo>
                                  <a:pt x="313" y="28"/>
                                  <a:pt x="313" y="28"/>
                                  <a:pt x="313" y="28"/>
                                </a:cubicBezTo>
                                <a:cubicBezTo>
                                  <a:pt x="313" y="21"/>
                                  <a:pt x="313" y="21"/>
                                  <a:pt x="313" y="21"/>
                                </a:cubicBezTo>
                                <a:cubicBezTo>
                                  <a:pt x="321" y="21"/>
                                  <a:pt x="321" y="21"/>
                                  <a:pt x="321" y="21"/>
                                </a:cubicBezTo>
                                <a:cubicBezTo>
                                  <a:pt x="321" y="16"/>
                                  <a:pt x="321" y="16"/>
                                  <a:pt x="321" y="16"/>
                                </a:cubicBezTo>
                                <a:cubicBezTo>
                                  <a:pt x="321" y="5"/>
                                  <a:pt x="327" y="0"/>
                                  <a:pt x="339" y="0"/>
                                </a:cubicBezTo>
                                <a:cubicBezTo>
                                  <a:pt x="342" y="0"/>
                                  <a:pt x="345" y="0"/>
                                  <a:pt x="348" y="0"/>
                                </a:cubicBezTo>
                                <a:cubicBezTo>
                                  <a:pt x="348" y="8"/>
                                  <a:pt x="348" y="8"/>
                                  <a:pt x="348" y="8"/>
                                </a:cubicBezTo>
                                <a:cubicBezTo>
                                  <a:pt x="345" y="7"/>
                                  <a:pt x="343" y="6"/>
                                  <a:pt x="339" y="6"/>
                                </a:cubicBezTo>
                                <a:cubicBezTo>
                                  <a:pt x="332" y="6"/>
                                  <a:pt x="330" y="12"/>
                                  <a:pt x="330" y="16"/>
                                </a:cubicBezTo>
                                <a:cubicBezTo>
                                  <a:pt x="330" y="21"/>
                                  <a:pt x="330" y="21"/>
                                  <a:pt x="330" y="21"/>
                                </a:cubicBezTo>
                                <a:cubicBezTo>
                                  <a:pt x="343" y="21"/>
                                  <a:pt x="343" y="21"/>
                                  <a:pt x="343" y="21"/>
                                </a:cubicBezTo>
                                <a:cubicBezTo>
                                  <a:pt x="343" y="28"/>
                                  <a:pt x="343" y="28"/>
                                  <a:pt x="343" y="28"/>
                                </a:cubicBezTo>
                                <a:cubicBezTo>
                                  <a:pt x="330" y="28"/>
                                  <a:pt x="330" y="28"/>
                                  <a:pt x="330" y="28"/>
                                </a:cubicBezTo>
                                <a:cubicBezTo>
                                  <a:pt x="330" y="67"/>
                                  <a:pt x="330" y="67"/>
                                  <a:pt x="330" y="67"/>
                                </a:cubicBezTo>
                                <a:cubicBezTo>
                                  <a:pt x="321" y="67"/>
                                  <a:pt x="321" y="67"/>
                                  <a:pt x="321" y="67"/>
                                </a:cubicBezTo>
                                <a:lnTo>
                                  <a:pt x="321" y="28"/>
                                </a:lnTo>
                                <a:close/>
                                <a:moveTo>
                                  <a:pt x="347" y="44"/>
                                </a:moveTo>
                                <a:cubicBezTo>
                                  <a:pt x="347" y="29"/>
                                  <a:pt x="353" y="20"/>
                                  <a:pt x="367" y="20"/>
                                </a:cubicBezTo>
                                <a:cubicBezTo>
                                  <a:pt x="381" y="20"/>
                                  <a:pt x="387" y="29"/>
                                  <a:pt x="387" y="44"/>
                                </a:cubicBezTo>
                                <a:cubicBezTo>
                                  <a:pt x="387" y="58"/>
                                  <a:pt x="381" y="68"/>
                                  <a:pt x="367" y="68"/>
                                </a:cubicBezTo>
                                <a:cubicBezTo>
                                  <a:pt x="353" y="68"/>
                                  <a:pt x="347" y="58"/>
                                  <a:pt x="347" y="44"/>
                                </a:cubicBezTo>
                                <a:close/>
                                <a:moveTo>
                                  <a:pt x="367" y="61"/>
                                </a:moveTo>
                                <a:cubicBezTo>
                                  <a:pt x="376" y="61"/>
                                  <a:pt x="378" y="51"/>
                                  <a:pt x="378" y="44"/>
                                </a:cubicBezTo>
                                <a:cubicBezTo>
                                  <a:pt x="378" y="37"/>
                                  <a:pt x="376" y="27"/>
                                  <a:pt x="367" y="27"/>
                                </a:cubicBezTo>
                                <a:cubicBezTo>
                                  <a:pt x="358" y="27"/>
                                  <a:pt x="356" y="37"/>
                                  <a:pt x="356" y="44"/>
                                </a:cubicBezTo>
                                <a:cubicBezTo>
                                  <a:pt x="356" y="51"/>
                                  <a:pt x="358" y="61"/>
                                  <a:pt x="367" y="61"/>
                                </a:cubicBezTo>
                                <a:close/>
                                <a:moveTo>
                                  <a:pt x="396" y="21"/>
                                </a:moveTo>
                                <a:cubicBezTo>
                                  <a:pt x="405" y="21"/>
                                  <a:pt x="405" y="21"/>
                                  <a:pt x="405" y="21"/>
                                </a:cubicBezTo>
                                <a:cubicBezTo>
                                  <a:pt x="405" y="30"/>
                                  <a:pt x="405" y="30"/>
                                  <a:pt x="405" y="30"/>
                                </a:cubicBezTo>
                                <a:cubicBezTo>
                                  <a:pt x="405" y="30"/>
                                  <a:pt x="405" y="30"/>
                                  <a:pt x="405" y="30"/>
                                </a:cubicBezTo>
                                <a:cubicBezTo>
                                  <a:pt x="406" y="27"/>
                                  <a:pt x="410" y="20"/>
                                  <a:pt x="419" y="20"/>
                                </a:cubicBezTo>
                                <a:cubicBezTo>
                                  <a:pt x="419" y="29"/>
                                  <a:pt x="419" y="29"/>
                                  <a:pt x="419" y="29"/>
                                </a:cubicBezTo>
                                <a:cubicBezTo>
                                  <a:pt x="411" y="29"/>
                                  <a:pt x="405" y="33"/>
                                  <a:pt x="405" y="47"/>
                                </a:cubicBezTo>
                                <a:cubicBezTo>
                                  <a:pt x="405" y="67"/>
                                  <a:pt x="405" y="67"/>
                                  <a:pt x="405" y="67"/>
                                </a:cubicBezTo>
                                <a:cubicBezTo>
                                  <a:pt x="396" y="67"/>
                                  <a:pt x="396" y="67"/>
                                  <a:pt x="396" y="67"/>
                                </a:cubicBezTo>
                                <a:lnTo>
                                  <a:pt x="396" y="21"/>
                                </a:lnTo>
                                <a:close/>
                                <a:moveTo>
                                  <a:pt x="426" y="21"/>
                                </a:moveTo>
                                <a:cubicBezTo>
                                  <a:pt x="435" y="21"/>
                                  <a:pt x="435" y="21"/>
                                  <a:pt x="435" y="21"/>
                                </a:cubicBezTo>
                                <a:cubicBezTo>
                                  <a:pt x="435" y="30"/>
                                  <a:pt x="435" y="30"/>
                                  <a:pt x="435" y="30"/>
                                </a:cubicBezTo>
                                <a:cubicBezTo>
                                  <a:pt x="435" y="30"/>
                                  <a:pt x="435" y="30"/>
                                  <a:pt x="435" y="30"/>
                                </a:cubicBezTo>
                                <a:cubicBezTo>
                                  <a:pt x="436" y="27"/>
                                  <a:pt x="439" y="20"/>
                                  <a:pt x="448" y="20"/>
                                </a:cubicBezTo>
                                <a:cubicBezTo>
                                  <a:pt x="456" y="20"/>
                                  <a:pt x="458" y="26"/>
                                  <a:pt x="459" y="30"/>
                                </a:cubicBezTo>
                                <a:cubicBezTo>
                                  <a:pt x="459" y="30"/>
                                  <a:pt x="459" y="30"/>
                                  <a:pt x="459" y="30"/>
                                </a:cubicBezTo>
                                <a:cubicBezTo>
                                  <a:pt x="461" y="26"/>
                                  <a:pt x="465" y="20"/>
                                  <a:pt x="472" y="20"/>
                                </a:cubicBezTo>
                                <a:cubicBezTo>
                                  <a:pt x="483" y="20"/>
                                  <a:pt x="485" y="29"/>
                                  <a:pt x="485" y="35"/>
                                </a:cubicBezTo>
                                <a:cubicBezTo>
                                  <a:pt x="485" y="67"/>
                                  <a:pt x="485" y="67"/>
                                  <a:pt x="485" y="67"/>
                                </a:cubicBezTo>
                                <a:cubicBezTo>
                                  <a:pt x="476" y="67"/>
                                  <a:pt x="476" y="67"/>
                                  <a:pt x="476" y="67"/>
                                </a:cubicBezTo>
                                <a:cubicBezTo>
                                  <a:pt x="476" y="42"/>
                                  <a:pt x="476" y="42"/>
                                  <a:pt x="476" y="42"/>
                                </a:cubicBezTo>
                                <a:cubicBezTo>
                                  <a:pt x="476" y="33"/>
                                  <a:pt x="476" y="29"/>
                                  <a:pt x="470" y="29"/>
                                </a:cubicBezTo>
                                <a:cubicBezTo>
                                  <a:pt x="464" y="29"/>
                                  <a:pt x="460" y="37"/>
                                  <a:pt x="460" y="45"/>
                                </a:cubicBezTo>
                                <a:cubicBezTo>
                                  <a:pt x="460" y="67"/>
                                  <a:pt x="460" y="67"/>
                                  <a:pt x="460" y="67"/>
                                </a:cubicBezTo>
                                <a:cubicBezTo>
                                  <a:pt x="451" y="67"/>
                                  <a:pt x="451" y="67"/>
                                  <a:pt x="451" y="67"/>
                                </a:cubicBezTo>
                                <a:cubicBezTo>
                                  <a:pt x="451" y="42"/>
                                  <a:pt x="451" y="42"/>
                                  <a:pt x="451" y="42"/>
                                </a:cubicBezTo>
                                <a:cubicBezTo>
                                  <a:pt x="451" y="33"/>
                                  <a:pt x="451" y="29"/>
                                  <a:pt x="445" y="29"/>
                                </a:cubicBezTo>
                                <a:cubicBezTo>
                                  <a:pt x="439" y="29"/>
                                  <a:pt x="435" y="38"/>
                                  <a:pt x="435" y="47"/>
                                </a:cubicBezTo>
                                <a:cubicBezTo>
                                  <a:pt x="435" y="67"/>
                                  <a:pt x="435" y="67"/>
                                  <a:pt x="435" y="67"/>
                                </a:cubicBezTo>
                                <a:cubicBezTo>
                                  <a:pt x="426" y="67"/>
                                  <a:pt x="426" y="67"/>
                                  <a:pt x="426" y="67"/>
                                </a:cubicBezTo>
                                <a:lnTo>
                                  <a:pt x="426" y="21"/>
                                </a:lnTo>
                                <a:close/>
                                <a:moveTo>
                                  <a:pt x="518" y="61"/>
                                </a:moveTo>
                                <a:cubicBezTo>
                                  <a:pt x="518" y="61"/>
                                  <a:pt x="518" y="61"/>
                                  <a:pt x="518" y="61"/>
                                </a:cubicBezTo>
                                <a:cubicBezTo>
                                  <a:pt x="517" y="64"/>
                                  <a:pt x="513" y="68"/>
                                  <a:pt x="506" y="68"/>
                                </a:cubicBezTo>
                                <a:cubicBezTo>
                                  <a:pt x="498" y="68"/>
                                  <a:pt x="493" y="63"/>
                                  <a:pt x="493" y="56"/>
                                </a:cubicBezTo>
                                <a:cubicBezTo>
                                  <a:pt x="493" y="43"/>
                                  <a:pt x="507" y="41"/>
                                  <a:pt x="518" y="41"/>
                                </a:cubicBezTo>
                                <a:cubicBezTo>
                                  <a:pt x="518" y="33"/>
                                  <a:pt x="518" y="33"/>
                                  <a:pt x="518" y="33"/>
                                </a:cubicBezTo>
                                <a:cubicBezTo>
                                  <a:pt x="518" y="28"/>
                                  <a:pt x="515" y="27"/>
                                  <a:pt x="511" y="27"/>
                                </a:cubicBezTo>
                                <a:cubicBezTo>
                                  <a:pt x="506" y="27"/>
                                  <a:pt x="504" y="30"/>
                                  <a:pt x="504" y="34"/>
                                </a:cubicBezTo>
                                <a:cubicBezTo>
                                  <a:pt x="495" y="34"/>
                                  <a:pt x="495" y="34"/>
                                  <a:pt x="495" y="34"/>
                                </a:cubicBezTo>
                                <a:cubicBezTo>
                                  <a:pt x="495" y="26"/>
                                  <a:pt x="499" y="20"/>
                                  <a:pt x="512" y="20"/>
                                </a:cubicBezTo>
                                <a:cubicBezTo>
                                  <a:pt x="527" y="20"/>
                                  <a:pt x="527" y="31"/>
                                  <a:pt x="527" y="35"/>
                                </a:cubicBezTo>
                                <a:cubicBezTo>
                                  <a:pt x="527" y="67"/>
                                  <a:pt x="527" y="67"/>
                                  <a:pt x="527" y="67"/>
                                </a:cubicBezTo>
                                <a:cubicBezTo>
                                  <a:pt x="518" y="67"/>
                                  <a:pt x="518" y="67"/>
                                  <a:pt x="518" y="67"/>
                                </a:cubicBezTo>
                                <a:lnTo>
                                  <a:pt x="518" y="61"/>
                                </a:lnTo>
                                <a:close/>
                                <a:moveTo>
                                  <a:pt x="517" y="46"/>
                                </a:moveTo>
                                <a:cubicBezTo>
                                  <a:pt x="510" y="46"/>
                                  <a:pt x="503" y="49"/>
                                  <a:pt x="503" y="55"/>
                                </a:cubicBezTo>
                                <a:cubicBezTo>
                                  <a:pt x="503" y="59"/>
                                  <a:pt x="505" y="61"/>
                                  <a:pt x="508" y="61"/>
                                </a:cubicBezTo>
                                <a:cubicBezTo>
                                  <a:pt x="514" y="61"/>
                                  <a:pt x="518" y="54"/>
                                  <a:pt x="518" y="49"/>
                                </a:cubicBezTo>
                                <a:cubicBezTo>
                                  <a:pt x="518" y="46"/>
                                  <a:pt x="518" y="46"/>
                                  <a:pt x="518" y="46"/>
                                </a:cubicBezTo>
                                <a:lnTo>
                                  <a:pt x="517" y="46"/>
                                </a:lnTo>
                                <a:close/>
                                <a:moveTo>
                                  <a:pt x="538" y="21"/>
                                </a:moveTo>
                                <a:cubicBezTo>
                                  <a:pt x="547" y="21"/>
                                  <a:pt x="547" y="21"/>
                                  <a:pt x="547" y="21"/>
                                </a:cubicBezTo>
                                <a:cubicBezTo>
                                  <a:pt x="547" y="31"/>
                                  <a:pt x="547" y="31"/>
                                  <a:pt x="547" y="31"/>
                                </a:cubicBezTo>
                                <a:cubicBezTo>
                                  <a:pt x="547" y="31"/>
                                  <a:pt x="547" y="31"/>
                                  <a:pt x="547" y="31"/>
                                </a:cubicBezTo>
                                <a:cubicBezTo>
                                  <a:pt x="549" y="27"/>
                                  <a:pt x="552" y="20"/>
                                  <a:pt x="562" y="20"/>
                                </a:cubicBezTo>
                                <a:cubicBezTo>
                                  <a:pt x="572" y="20"/>
                                  <a:pt x="574" y="29"/>
                                  <a:pt x="574" y="35"/>
                                </a:cubicBezTo>
                                <a:cubicBezTo>
                                  <a:pt x="574" y="67"/>
                                  <a:pt x="574" y="67"/>
                                  <a:pt x="574" y="67"/>
                                </a:cubicBezTo>
                                <a:cubicBezTo>
                                  <a:pt x="565" y="67"/>
                                  <a:pt x="565" y="67"/>
                                  <a:pt x="565" y="67"/>
                                </a:cubicBezTo>
                                <a:cubicBezTo>
                                  <a:pt x="565" y="42"/>
                                  <a:pt x="565" y="42"/>
                                  <a:pt x="565" y="42"/>
                                </a:cubicBezTo>
                                <a:cubicBezTo>
                                  <a:pt x="565" y="33"/>
                                  <a:pt x="565" y="29"/>
                                  <a:pt x="559" y="29"/>
                                </a:cubicBezTo>
                                <a:cubicBezTo>
                                  <a:pt x="552" y="29"/>
                                  <a:pt x="547" y="38"/>
                                  <a:pt x="547" y="47"/>
                                </a:cubicBezTo>
                                <a:cubicBezTo>
                                  <a:pt x="547" y="67"/>
                                  <a:pt x="547" y="67"/>
                                  <a:pt x="547" y="67"/>
                                </a:cubicBezTo>
                                <a:cubicBezTo>
                                  <a:pt x="538" y="67"/>
                                  <a:pt x="538" y="67"/>
                                  <a:pt x="538" y="67"/>
                                </a:cubicBezTo>
                                <a:lnTo>
                                  <a:pt x="538" y="21"/>
                                </a:lnTo>
                                <a:close/>
                                <a:moveTo>
                                  <a:pt x="618" y="66"/>
                                </a:moveTo>
                                <a:cubicBezTo>
                                  <a:pt x="614" y="67"/>
                                  <a:pt x="610" y="68"/>
                                  <a:pt x="605" y="68"/>
                                </a:cubicBezTo>
                                <a:cubicBezTo>
                                  <a:pt x="588" y="68"/>
                                  <a:pt x="583" y="54"/>
                                  <a:pt x="583" y="42"/>
                                </a:cubicBezTo>
                                <a:cubicBezTo>
                                  <a:pt x="583" y="30"/>
                                  <a:pt x="589" y="20"/>
                                  <a:pt x="602" y="20"/>
                                </a:cubicBezTo>
                                <a:cubicBezTo>
                                  <a:pt x="615" y="20"/>
                                  <a:pt x="619" y="29"/>
                                  <a:pt x="619" y="36"/>
                                </a:cubicBezTo>
                                <a:cubicBezTo>
                                  <a:pt x="609" y="36"/>
                                  <a:pt x="609" y="36"/>
                                  <a:pt x="609" y="36"/>
                                </a:cubicBezTo>
                                <a:cubicBezTo>
                                  <a:pt x="609" y="33"/>
                                  <a:pt x="608" y="27"/>
                                  <a:pt x="602" y="27"/>
                                </a:cubicBezTo>
                                <a:cubicBezTo>
                                  <a:pt x="596" y="27"/>
                                  <a:pt x="592" y="32"/>
                                  <a:pt x="592" y="41"/>
                                </a:cubicBezTo>
                                <a:cubicBezTo>
                                  <a:pt x="592" y="50"/>
                                  <a:pt x="596" y="61"/>
                                  <a:pt x="610" y="61"/>
                                </a:cubicBezTo>
                                <a:cubicBezTo>
                                  <a:pt x="613" y="61"/>
                                  <a:pt x="615" y="61"/>
                                  <a:pt x="618" y="60"/>
                                </a:cubicBezTo>
                                <a:lnTo>
                                  <a:pt x="618" y="66"/>
                                </a:lnTo>
                                <a:close/>
                                <a:moveTo>
                                  <a:pt x="659" y="66"/>
                                </a:moveTo>
                                <a:cubicBezTo>
                                  <a:pt x="655" y="67"/>
                                  <a:pt x="652" y="68"/>
                                  <a:pt x="647" y="68"/>
                                </a:cubicBezTo>
                                <a:cubicBezTo>
                                  <a:pt x="634" y="68"/>
                                  <a:pt x="625" y="60"/>
                                  <a:pt x="625" y="42"/>
                                </a:cubicBezTo>
                                <a:cubicBezTo>
                                  <a:pt x="625" y="22"/>
                                  <a:pt x="638" y="20"/>
                                  <a:pt x="643" y="20"/>
                                </a:cubicBezTo>
                                <a:cubicBezTo>
                                  <a:pt x="654" y="20"/>
                                  <a:pt x="660" y="28"/>
                                  <a:pt x="660" y="38"/>
                                </a:cubicBezTo>
                                <a:cubicBezTo>
                                  <a:pt x="660" y="41"/>
                                  <a:pt x="660" y="41"/>
                                  <a:pt x="660" y="41"/>
                                </a:cubicBezTo>
                                <a:cubicBezTo>
                                  <a:pt x="633" y="41"/>
                                  <a:pt x="633" y="41"/>
                                  <a:pt x="633" y="41"/>
                                </a:cubicBezTo>
                                <a:cubicBezTo>
                                  <a:pt x="633" y="49"/>
                                  <a:pt x="638" y="61"/>
                                  <a:pt x="650" y="61"/>
                                </a:cubicBezTo>
                                <a:cubicBezTo>
                                  <a:pt x="654" y="61"/>
                                  <a:pt x="657" y="60"/>
                                  <a:pt x="659" y="60"/>
                                </a:cubicBezTo>
                                <a:lnTo>
                                  <a:pt x="659" y="66"/>
                                </a:lnTo>
                                <a:close/>
                                <a:moveTo>
                                  <a:pt x="651" y="35"/>
                                </a:moveTo>
                                <a:cubicBezTo>
                                  <a:pt x="651" y="32"/>
                                  <a:pt x="650" y="27"/>
                                  <a:pt x="643" y="27"/>
                                </a:cubicBezTo>
                                <a:cubicBezTo>
                                  <a:pt x="636" y="27"/>
                                  <a:pt x="634" y="33"/>
                                  <a:pt x="634" y="35"/>
                                </a:cubicBezTo>
                                <a:lnTo>
                                  <a:pt x="651" y="35"/>
                                </a:lnTo>
                                <a:close/>
                                <a:moveTo>
                                  <a:pt x="669" y="54"/>
                                </a:moveTo>
                                <a:cubicBezTo>
                                  <a:pt x="683" y="54"/>
                                  <a:pt x="683" y="54"/>
                                  <a:pt x="683" y="54"/>
                                </a:cubicBezTo>
                                <a:cubicBezTo>
                                  <a:pt x="683" y="67"/>
                                  <a:pt x="683" y="67"/>
                                  <a:pt x="683" y="67"/>
                                </a:cubicBezTo>
                                <a:cubicBezTo>
                                  <a:pt x="669" y="67"/>
                                  <a:pt x="669" y="67"/>
                                  <a:pt x="669" y="67"/>
                                </a:cubicBezTo>
                                <a:lnTo>
                                  <a:pt x="669" y="54"/>
                                </a:lnTo>
                                <a:close/>
                                <a:moveTo>
                                  <a:pt x="720" y="1"/>
                                </a:moveTo>
                                <a:cubicBezTo>
                                  <a:pt x="737" y="1"/>
                                  <a:pt x="737" y="1"/>
                                  <a:pt x="737" y="1"/>
                                </a:cubicBezTo>
                                <a:cubicBezTo>
                                  <a:pt x="757" y="1"/>
                                  <a:pt x="765" y="12"/>
                                  <a:pt x="765" y="33"/>
                                </a:cubicBezTo>
                                <a:cubicBezTo>
                                  <a:pt x="765" y="61"/>
                                  <a:pt x="752" y="67"/>
                                  <a:pt x="737" y="67"/>
                                </a:cubicBezTo>
                                <a:cubicBezTo>
                                  <a:pt x="720" y="67"/>
                                  <a:pt x="720" y="67"/>
                                  <a:pt x="720" y="67"/>
                                </a:cubicBezTo>
                                <a:lnTo>
                                  <a:pt x="720" y="1"/>
                                </a:lnTo>
                                <a:close/>
                                <a:moveTo>
                                  <a:pt x="730" y="59"/>
                                </a:moveTo>
                                <a:cubicBezTo>
                                  <a:pt x="735" y="59"/>
                                  <a:pt x="735" y="59"/>
                                  <a:pt x="735" y="59"/>
                                </a:cubicBezTo>
                                <a:cubicBezTo>
                                  <a:pt x="747" y="59"/>
                                  <a:pt x="754" y="55"/>
                                  <a:pt x="754" y="34"/>
                                </a:cubicBezTo>
                                <a:cubicBezTo>
                                  <a:pt x="754" y="13"/>
                                  <a:pt x="747" y="8"/>
                                  <a:pt x="735" y="8"/>
                                </a:cubicBezTo>
                                <a:cubicBezTo>
                                  <a:pt x="730" y="8"/>
                                  <a:pt x="730" y="8"/>
                                  <a:pt x="730" y="8"/>
                                </a:cubicBezTo>
                                <a:lnTo>
                                  <a:pt x="730" y="59"/>
                                </a:lnTo>
                                <a:close/>
                                <a:moveTo>
                                  <a:pt x="806" y="66"/>
                                </a:moveTo>
                                <a:cubicBezTo>
                                  <a:pt x="802" y="67"/>
                                  <a:pt x="800" y="68"/>
                                  <a:pt x="795" y="68"/>
                                </a:cubicBezTo>
                                <a:cubicBezTo>
                                  <a:pt x="781" y="68"/>
                                  <a:pt x="772" y="60"/>
                                  <a:pt x="772" y="42"/>
                                </a:cubicBezTo>
                                <a:cubicBezTo>
                                  <a:pt x="772" y="22"/>
                                  <a:pt x="785" y="20"/>
                                  <a:pt x="791" y="20"/>
                                </a:cubicBezTo>
                                <a:cubicBezTo>
                                  <a:pt x="802" y="20"/>
                                  <a:pt x="807" y="28"/>
                                  <a:pt x="807" y="38"/>
                                </a:cubicBezTo>
                                <a:cubicBezTo>
                                  <a:pt x="807" y="41"/>
                                  <a:pt x="807" y="41"/>
                                  <a:pt x="807" y="41"/>
                                </a:cubicBezTo>
                                <a:cubicBezTo>
                                  <a:pt x="781" y="41"/>
                                  <a:pt x="781" y="41"/>
                                  <a:pt x="781" y="41"/>
                                </a:cubicBezTo>
                                <a:cubicBezTo>
                                  <a:pt x="781" y="49"/>
                                  <a:pt x="785" y="61"/>
                                  <a:pt x="797" y="61"/>
                                </a:cubicBezTo>
                                <a:cubicBezTo>
                                  <a:pt x="801" y="61"/>
                                  <a:pt x="804" y="60"/>
                                  <a:pt x="806" y="60"/>
                                </a:cubicBezTo>
                                <a:lnTo>
                                  <a:pt x="806" y="66"/>
                                </a:lnTo>
                                <a:close/>
                                <a:moveTo>
                                  <a:pt x="799" y="35"/>
                                </a:moveTo>
                                <a:cubicBezTo>
                                  <a:pt x="799" y="32"/>
                                  <a:pt x="797" y="27"/>
                                  <a:pt x="790" y="27"/>
                                </a:cubicBezTo>
                                <a:cubicBezTo>
                                  <a:pt x="783" y="27"/>
                                  <a:pt x="781" y="33"/>
                                  <a:pt x="781" y="35"/>
                                </a:cubicBezTo>
                                <a:lnTo>
                                  <a:pt x="799" y="35"/>
                                </a:lnTo>
                                <a:close/>
                                <a:moveTo>
                                  <a:pt x="816" y="1"/>
                                </a:moveTo>
                                <a:cubicBezTo>
                                  <a:pt x="825" y="1"/>
                                  <a:pt x="825" y="1"/>
                                  <a:pt x="825" y="1"/>
                                </a:cubicBezTo>
                                <a:cubicBezTo>
                                  <a:pt x="825" y="67"/>
                                  <a:pt x="825" y="67"/>
                                  <a:pt x="825" y="67"/>
                                </a:cubicBezTo>
                                <a:cubicBezTo>
                                  <a:pt x="816" y="67"/>
                                  <a:pt x="816" y="67"/>
                                  <a:pt x="816" y="67"/>
                                </a:cubicBezTo>
                                <a:lnTo>
                                  <a:pt x="816" y="1"/>
                                </a:lnTo>
                                <a:close/>
                                <a:moveTo>
                                  <a:pt x="836" y="1"/>
                                </a:moveTo>
                                <a:cubicBezTo>
                                  <a:pt x="847" y="1"/>
                                  <a:pt x="847" y="1"/>
                                  <a:pt x="847" y="1"/>
                                </a:cubicBezTo>
                                <a:cubicBezTo>
                                  <a:pt x="847" y="10"/>
                                  <a:pt x="847" y="10"/>
                                  <a:pt x="847" y="10"/>
                                </a:cubicBezTo>
                                <a:cubicBezTo>
                                  <a:pt x="836" y="10"/>
                                  <a:pt x="836" y="10"/>
                                  <a:pt x="836" y="10"/>
                                </a:cubicBezTo>
                                <a:lnTo>
                                  <a:pt x="836" y="1"/>
                                </a:lnTo>
                                <a:close/>
                                <a:moveTo>
                                  <a:pt x="837" y="21"/>
                                </a:moveTo>
                                <a:cubicBezTo>
                                  <a:pt x="846" y="21"/>
                                  <a:pt x="846" y="21"/>
                                  <a:pt x="846" y="21"/>
                                </a:cubicBezTo>
                                <a:cubicBezTo>
                                  <a:pt x="846" y="67"/>
                                  <a:pt x="846" y="67"/>
                                  <a:pt x="846" y="67"/>
                                </a:cubicBezTo>
                                <a:cubicBezTo>
                                  <a:pt x="837" y="67"/>
                                  <a:pt x="837" y="67"/>
                                  <a:pt x="837" y="67"/>
                                </a:cubicBezTo>
                                <a:lnTo>
                                  <a:pt x="837" y="21"/>
                                </a:lnTo>
                                <a:close/>
                                <a:moveTo>
                                  <a:pt x="852" y="21"/>
                                </a:moveTo>
                                <a:cubicBezTo>
                                  <a:pt x="862" y="21"/>
                                  <a:pt x="862" y="21"/>
                                  <a:pt x="862" y="21"/>
                                </a:cubicBezTo>
                                <a:cubicBezTo>
                                  <a:pt x="874" y="54"/>
                                  <a:pt x="874" y="54"/>
                                  <a:pt x="874" y="54"/>
                                </a:cubicBezTo>
                                <a:cubicBezTo>
                                  <a:pt x="874" y="54"/>
                                  <a:pt x="874" y="54"/>
                                  <a:pt x="874" y="54"/>
                                </a:cubicBezTo>
                                <a:cubicBezTo>
                                  <a:pt x="885" y="21"/>
                                  <a:pt x="885" y="21"/>
                                  <a:pt x="885" y="21"/>
                                </a:cubicBezTo>
                                <a:cubicBezTo>
                                  <a:pt x="894" y="21"/>
                                  <a:pt x="894" y="21"/>
                                  <a:pt x="894" y="21"/>
                                </a:cubicBezTo>
                                <a:cubicBezTo>
                                  <a:pt x="878" y="67"/>
                                  <a:pt x="878" y="67"/>
                                  <a:pt x="878" y="67"/>
                                </a:cubicBezTo>
                                <a:cubicBezTo>
                                  <a:pt x="870" y="67"/>
                                  <a:pt x="870" y="67"/>
                                  <a:pt x="870" y="67"/>
                                </a:cubicBezTo>
                                <a:lnTo>
                                  <a:pt x="852" y="21"/>
                                </a:lnTo>
                                <a:close/>
                                <a:moveTo>
                                  <a:pt x="931" y="66"/>
                                </a:moveTo>
                                <a:cubicBezTo>
                                  <a:pt x="927" y="67"/>
                                  <a:pt x="924" y="68"/>
                                  <a:pt x="919" y="68"/>
                                </a:cubicBezTo>
                                <a:cubicBezTo>
                                  <a:pt x="905" y="68"/>
                                  <a:pt x="897" y="60"/>
                                  <a:pt x="897" y="42"/>
                                </a:cubicBezTo>
                                <a:cubicBezTo>
                                  <a:pt x="897" y="22"/>
                                  <a:pt x="909" y="20"/>
                                  <a:pt x="915" y="20"/>
                                </a:cubicBezTo>
                                <a:cubicBezTo>
                                  <a:pt x="926" y="20"/>
                                  <a:pt x="932" y="28"/>
                                  <a:pt x="932" y="38"/>
                                </a:cubicBezTo>
                                <a:cubicBezTo>
                                  <a:pt x="932" y="41"/>
                                  <a:pt x="932" y="41"/>
                                  <a:pt x="932" y="41"/>
                                </a:cubicBezTo>
                                <a:cubicBezTo>
                                  <a:pt x="905" y="41"/>
                                  <a:pt x="905" y="41"/>
                                  <a:pt x="905" y="41"/>
                                </a:cubicBezTo>
                                <a:cubicBezTo>
                                  <a:pt x="905" y="49"/>
                                  <a:pt x="909" y="61"/>
                                  <a:pt x="922" y="61"/>
                                </a:cubicBezTo>
                                <a:cubicBezTo>
                                  <a:pt x="926" y="61"/>
                                  <a:pt x="929" y="60"/>
                                  <a:pt x="931" y="60"/>
                                </a:cubicBezTo>
                                <a:lnTo>
                                  <a:pt x="931" y="66"/>
                                </a:lnTo>
                                <a:close/>
                                <a:moveTo>
                                  <a:pt x="923" y="35"/>
                                </a:moveTo>
                                <a:cubicBezTo>
                                  <a:pt x="923" y="32"/>
                                  <a:pt x="921" y="27"/>
                                  <a:pt x="915" y="27"/>
                                </a:cubicBezTo>
                                <a:cubicBezTo>
                                  <a:pt x="908" y="27"/>
                                  <a:pt x="906" y="33"/>
                                  <a:pt x="906" y="35"/>
                                </a:cubicBezTo>
                                <a:lnTo>
                                  <a:pt x="923" y="35"/>
                                </a:lnTo>
                                <a:close/>
                                <a:moveTo>
                                  <a:pt x="940" y="21"/>
                                </a:moveTo>
                                <a:cubicBezTo>
                                  <a:pt x="949" y="21"/>
                                  <a:pt x="949" y="21"/>
                                  <a:pt x="949" y="21"/>
                                </a:cubicBezTo>
                                <a:cubicBezTo>
                                  <a:pt x="949" y="30"/>
                                  <a:pt x="949" y="30"/>
                                  <a:pt x="949" y="30"/>
                                </a:cubicBezTo>
                                <a:cubicBezTo>
                                  <a:pt x="949" y="30"/>
                                  <a:pt x="949" y="30"/>
                                  <a:pt x="949" y="30"/>
                                </a:cubicBezTo>
                                <a:cubicBezTo>
                                  <a:pt x="950" y="27"/>
                                  <a:pt x="954" y="20"/>
                                  <a:pt x="963" y="20"/>
                                </a:cubicBezTo>
                                <a:cubicBezTo>
                                  <a:pt x="963" y="29"/>
                                  <a:pt x="963" y="29"/>
                                  <a:pt x="963" y="29"/>
                                </a:cubicBezTo>
                                <a:cubicBezTo>
                                  <a:pt x="955" y="29"/>
                                  <a:pt x="949" y="33"/>
                                  <a:pt x="949" y="47"/>
                                </a:cubicBezTo>
                                <a:cubicBezTo>
                                  <a:pt x="949" y="67"/>
                                  <a:pt x="949" y="67"/>
                                  <a:pt x="949" y="67"/>
                                </a:cubicBezTo>
                                <a:cubicBezTo>
                                  <a:pt x="940" y="67"/>
                                  <a:pt x="940" y="67"/>
                                  <a:pt x="940" y="67"/>
                                </a:cubicBezTo>
                                <a:lnTo>
                                  <a:pt x="940" y="21"/>
                                </a:lnTo>
                                <a:close/>
                                <a:moveTo>
                                  <a:pt x="1001" y="66"/>
                                </a:moveTo>
                                <a:cubicBezTo>
                                  <a:pt x="998" y="67"/>
                                  <a:pt x="995" y="68"/>
                                  <a:pt x="990" y="68"/>
                                </a:cubicBezTo>
                                <a:cubicBezTo>
                                  <a:pt x="976" y="68"/>
                                  <a:pt x="967" y="60"/>
                                  <a:pt x="967" y="42"/>
                                </a:cubicBezTo>
                                <a:cubicBezTo>
                                  <a:pt x="967" y="22"/>
                                  <a:pt x="980" y="20"/>
                                  <a:pt x="986" y="20"/>
                                </a:cubicBezTo>
                                <a:cubicBezTo>
                                  <a:pt x="997" y="20"/>
                                  <a:pt x="1002" y="28"/>
                                  <a:pt x="1002" y="38"/>
                                </a:cubicBezTo>
                                <a:cubicBezTo>
                                  <a:pt x="1002" y="41"/>
                                  <a:pt x="1002" y="41"/>
                                  <a:pt x="1002" y="41"/>
                                </a:cubicBezTo>
                                <a:cubicBezTo>
                                  <a:pt x="976" y="41"/>
                                  <a:pt x="976" y="41"/>
                                  <a:pt x="976" y="41"/>
                                </a:cubicBezTo>
                                <a:cubicBezTo>
                                  <a:pt x="976" y="49"/>
                                  <a:pt x="980" y="61"/>
                                  <a:pt x="993" y="61"/>
                                </a:cubicBezTo>
                                <a:cubicBezTo>
                                  <a:pt x="997" y="61"/>
                                  <a:pt x="999" y="60"/>
                                  <a:pt x="1001" y="60"/>
                                </a:cubicBezTo>
                                <a:lnTo>
                                  <a:pt x="1001" y="66"/>
                                </a:lnTo>
                                <a:close/>
                                <a:moveTo>
                                  <a:pt x="994" y="35"/>
                                </a:moveTo>
                                <a:cubicBezTo>
                                  <a:pt x="994" y="32"/>
                                  <a:pt x="992" y="27"/>
                                  <a:pt x="985" y="27"/>
                                </a:cubicBezTo>
                                <a:cubicBezTo>
                                  <a:pt x="978" y="27"/>
                                  <a:pt x="976" y="33"/>
                                  <a:pt x="976" y="35"/>
                                </a:cubicBezTo>
                                <a:lnTo>
                                  <a:pt x="994" y="35"/>
                                </a:lnTo>
                                <a:close/>
                                <a:moveTo>
                                  <a:pt x="1037" y="60"/>
                                </a:moveTo>
                                <a:cubicBezTo>
                                  <a:pt x="1037" y="60"/>
                                  <a:pt x="1037" y="60"/>
                                  <a:pt x="1037" y="60"/>
                                </a:cubicBezTo>
                                <a:cubicBezTo>
                                  <a:pt x="1036" y="62"/>
                                  <a:pt x="1032" y="68"/>
                                  <a:pt x="1024" y="68"/>
                                </a:cubicBezTo>
                                <a:cubicBezTo>
                                  <a:pt x="1013" y="68"/>
                                  <a:pt x="1009" y="58"/>
                                  <a:pt x="1009" y="45"/>
                                </a:cubicBezTo>
                                <a:cubicBezTo>
                                  <a:pt x="1009" y="30"/>
                                  <a:pt x="1014" y="20"/>
                                  <a:pt x="1025" y="20"/>
                                </a:cubicBezTo>
                                <a:cubicBezTo>
                                  <a:pt x="1032" y="20"/>
                                  <a:pt x="1036" y="25"/>
                                  <a:pt x="1037" y="27"/>
                                </a:cubicBezTo>
                                <a:cubicBezTo>
                                  <a:pt x="1037" y="27"/>
                                  <a:pt x="1037" y="27"/>
                                  <a:pt x="1037" y="27"/>
                                </a:cubicBezTo>
                                <a:cubicBezTo>
                                  <a:pt x="1037" y="1"/>
                                  <a:pt x="1037" y="1"/>
                                  <a:pt x="1037" y="1"/>
                                </a:cubicBezTo>
                                <a:cubicBezTo>
                                  <a:pt x="1046" y="1"/>
                                  <a:pt x="1046" y="1"/>
                                  <a:pt x="1046" y="1"/>
                                </a:cubicBezTo>
                                <a:cubicBezTo>
                                  <a:pt x="1046" y="67"/>
                                  <a:pt x="1046" y="67"/>
                                  <a:pt x="1046" y="67"/>
                                </a:cubicBezTo>
                                <a:cubicBezTo>
                                  <a:pt x="1037" y="67"/>
                                  <a:pt x="1037" y="67"/>
                                  <a:pt x="1037" y="67"/>
                                </a:cubicBezTo>
                                <a:lnTo>
                                  <a:pt x="1037" y="60"/>
                                </a:lnTo>
                                <a:close/>
                                <a:moveTo>
                                  <a:pt x="1027" y="61"/>
                                </a:moveTo>
                                <a:cubicBezTo>
                                  <a:pt x="1034" y="61"/>
                                  <a:pt x="1037" y="51"/>
                                  <a:pt x="1037" y="44"/>
                                </a:cubicBezTo>
                                <a:cubicBezTo>
                                  <a:pt x="1037" y="36"/>
                                  <a:pt x="1035" y="27"/>
                                  <a:pt x="1027" y="27"/>
                                </a:cubicBezTo>
                                <a:cubicBezTo>
                                  <a:pt x="1020" y="27"/>
                                  <a:pt x="1018" y="34"/>
                                  <a:pt x="1018" y="44"/>
                                </a:cubicBezTo>
                                <a:cubicBezTo>
                                  <a:pt x="1018" y="51"/>
                                  <a:pt x="1019" y="61"/>
                                  <a:pt x="1027" y="61"/>
                                </a:cubicBezTo>
                                <a:close/>
                                <a:moveTo>
                                  <a:pt x="1056" y="54"/>
                                </a:moveTo>
                                <a:cubicBezTo>
                                  <a:pt x="1070" y="54"/>
                                  <a:pt x="1070" y="54"/>
                                  <a:pt x="1070" y="54"/>
                                </a:cubicBezTo>
                                <a:cubicBezTo>
                                  <a:pt x="1070" y="67"/>
                                  <a:pt x="1070" y="67"/>
                                  <a:pt x="1070" y="67"/>
                                </a:cubicBezTo>
                                <a:cubicBezTo>
                                  <a:pt x="1056" y="67"/>
                                  <a:pt x="1056" y="67"/>
                                  <a:pt x="1056" y="67"/>
                                </a:cubicBezTo>
                                <a:lnTo>
                                  <a:pt x="1056" y="54"/>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1DB575BF" id="Group 112" o:spid="_x0000_s1026" style="position:absolute;margin-left:257.7pt;margin-top:153.1pt;width:358.85pt;height:272.15pt;z-index:-251662849;mso-position-horizontal-relative:page;mso-position-vertical-relative:page;mso-width-relative:margin;mso-height-relative:margin" coordsize="3231,2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">
                <o:lock v:ext="edit" aspectratio="t"/>
                <v:rect id="AutoShape 111" o:spid="_x0000_s1027" style="position:absolute;width:3231;height:2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nK8MEA&#10;AADbAAAADwAAAGRycy9kb3ducmV2LnhtbERPS4vCMBC+L/gfwgheFk3Xg0g1igiyZVkQ6+M8NGNb&#10;bCa1ybbdf28Ewdt8fM9ZrntTiZYaV1pW8DWJQBBnVpecKzgdd+M5COeRNVaWScE/OVivBh9LjLXt&#10;+EBt6nMRQtjFqKDwvo6ldFlBBt3E1sSBu9rGoA+wyaVusAvhppLTKJpJgyWHhgJr2haU3dI/o6DL&#10;9u3l+Pst95+XxPI9uW/T849So2G/WYDw1Pu3+OVOdJg/g+cv4QC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yvDBAAAA2wAAAA8AAAAAAAAAAAAAAAAAmAIAAGRycy9kb3du&#10;cmV2LnhtbFBLBQYAAAAABAAEAPUAAACGAwAAAAA=&#10;" filled="f" stroked="f">
                  <o:lock v:ext="edit" aspectratio="t" text="t"/>
                </v:rect>
                <v:shape id="Freeform 17" o:spid="_x0000_s1028" style="position:absolute;left:758;top:376;width:1665;height:1700;visibility:visible;mso-wrap-style:square;v-text-anchor:top" coordsize="70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f8MAA&#10;AADbAAAADwAAAGRycy9kb3ducmV2LnhtbERPPWvDMBDdC/0P4grdGqkZ2uBENiU4JEuHxF6yHdZF&#10;MrVOxlIT999XhUK2e7zP21SzH8SVptgH1vC6UCCIu2B6thraZveyAhETssEhMGn4oQhV+fiwwcKE&#10;Gx/pekpW5BCOBWpwKY2FlLFz5DEuwkicuUuYPKYMJyvNhLcc7ge5VOpNeuw5Nzgcaeuo+zp9ew21&#10;tU4dms+zapKtI23r437Zav38NH+sQSSa01387z6YPP8d/n7JB8j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Cf8MAAAADbAAAADwAAAAAAAAAAAAAAAACYAgAAZHJzL2Rvd25y&#10;ZXYueG1sUEsFBgAAAAAEAAQA9QAAAIUDAAAAAA==&#10;" path="m,c,160,,160,,160v,,453,176,518,201c453,386,,560,,560,,720,,720,,720,705,433,705,433,705,433v,-146,,-146,,-146c,,,,,e" fillcolor="#a13" stroked="f">
                  <v:path arrowok="t" o:connecttype="custom" o:connectlocs="0,0;0,378;1223,852;0,1322;0,1700;1665,1022;1665,678;0,0" o:connectangles="0,0,0,0,0,0,0,0"/>
                </v:shape>
                <v:shape id="Freeform 18" o:spid="_x0000_s1029" style="position:absolute;left:380;top:1070;width:2527;height:206;visibility:visible;mso-wrap-style:square;v-text-anchor:top" coordsize="107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OrLsQA&#10;AADbAAAADwAAAGRycy9kb3ducmV2LnhtbESPMW/CQAyF90r8h5OR2MoFBgqBA6GgSrQSQwMDo8mZ&#10;JCLni3LXkP77eqjUzdZ7fu/zZje4RvXUhdqzgdk0AUVceFtzaeByfn9dggoR2WLjmQz8UIDddvSy&#10;wdT6J39Rn8dSSQiHFA1UMbap1qGoyGGY+pZYtLvvHEZZu1LbDp8S7ho9T5KFdlizNFTYUlZR8ci/&#10;nYHi7ZZ/ZPqzjXaZ9ZerXx1Ox5Mxk/GwX4OKNMR/89/10Qq+wMovMoD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jqy7EAAAA2wAAAA8AAAAAAAAAAAAAAAAAmAIAAGRycy9k&#10;b3ducmV2LnhtbFBLBQYAAAAABAAEAPUAAACJAwAAAAA=&#10;" path="m,1v10,,10,,10,c10,29,10,29,10,29v26,,26,,26,c36,1,36,1,36,1v10,,10,,10,c46,67,46,67,46,67v-10,,-10,,-10,c36,36,36,36,36,36v-26,,-26,,-26,c10,67,10,67,10,67,,67,,67,,67l,1xm57,1v10,,10,,10,c67,10,67,10,67,10v-10,,-10,,-10,l57,1xm58,21v9,,9,,9,c67,67,67,67,67,67v-9,,-9,,-9,l58,21xm113,69v,13,-7,18,-21,18c85,87,80,86,78,86v,-9,,-9,,-9c81,78,85,81,91,81v13,,13,-10,13,-15c104,59,104,59,104,59v,,,,,c103,62,99,67,92,67,80,67,76,56,76,44,76,31,81,20,92,20v7,,11,5,12,7c104,27,104,27,104,27v,-6,,-6,,-6c113,21,113,21,113,21r,48xm94,60v8,,10,-10,10,-17c104,36,102,27,94,27v-7,,-9,10,-9,17c85,50,87,60,94,60xm124,1v9,,9,,9,c133,31,133,31,133,31v,,,,,c135,27,138,20,148,20v10,,12,9,12,15c160,67,160,67,160,67v-9,,-9,,-9,c151,42,151,42,151,42v,-9,,-13,-6,-13c138,29,133,38,133,47v,20,,20,,20c124,67,124,67,124,67r,-66xm198,21v8,,8,,8,c206,28,206,28,206,28v1,,1,,1,c208,25,212,20,219,20v11,,16,10,16,23c235,58,229,68,219,68v-8,,-11,-5,-12,-7c206,61,206,61,206,61v,26,,26,,26c198,87,198,87,198,87r,-66xm216,61v7,,9,-7,9,-17c225,37,224,27,216,27v-7,,-10,9,-10,17c206,52,209,61,216,61xm275,66v-4,1,-6,2,-11,2c250,68,241,60,241,42v,-20,13,-22,19,-22c271,20,276,28,276,38v,3,,3,,3c250,41,250,41,250,41v,8,4,20,16,20c270,61,273,60,275,60r,6xm268,35v,-3,-2,-8,-9,-8c252,27,250,33,250,35r18,xm284,21v9,,9,,9,c293,30,293,30,293,30v,,,,,c295,27,298,20,307,20v,9,,9,,9c300,29,293,33,293,47v,20,,20,,20c284,67,284,67,284,67r,-46xm321,28v-8,,-8,,-8,c313,21,313,21,313,21v8,,8,,8,c321,16,321,16,321,16,321,5,327,,339,v3,,6,,9,c348,8,348,8,348,8,345,7,343,6,339,6v-7,,-9,6,-9,10c330,21,330,21,330,21v13,,13,,13,c343,28,343,28,343,28v-13,,-13,,-13,c330,67,330,67,330,67v-9,,-9,,-9,l321,28xm347,44v,-15,6,-24,20,-24c381,20,387,29,387,44v,14,-6,24,-20,24c353,68,347,58,347,44xm367,61v9,,11,-10,11,-17c378,37,376,27,367,27v-9,,-11,10,-11,17c356,51,358,61,367,61xm396,21v9,,9,,9,c405,30,405,30,405,30v,,,,,c406,27,410,20,419,20v,9,,9,,9c411,29,405,33,405,47v,20,,20,,20c396,67,396,67,396,67r,-46xm426,21v9,,9,,9,c435,30,435,30,435,30v,,,,,c436,27,439,20,448,20v8,,10,6,11,10c459,30,459,30,459,30v2,-4,6,-10,13,-10c483,20,485,29,485,35v,32,,32,,32c476,67,476,67,476,67v,-25,,-25,,-25c476,33,476,29,470,29v-6,,-10,8,-10,16c460,67,460,67,460,67v-9,,-9,,-9,c451,42,451,42,451,42v,-9,,-13,-6,-13c439,29,435,38,435,47v,20,,20,,20c426,67,426,67,426,67r,-46xm518,61v,,,,,c517,64,513,68,506,68v-8,,-13,-5,-13,-12c493,43,507,41,518,41v,-8,,-8,,-8c518,28,515,27,511,27v-5,,-7,3,-7,7c495,34,495,34,495,34v,-8,4,-14,17,-14c527,20,527,31,527,35v,32,,32,,32c518,67,518,67,518,67r,-6xm517,46v-7,,-14,3,-14,9c503,59,505,61,508,61v6,,10,-7,10,-12c518,46,518,46,518,46r-1,xm538,21v9,,9,,9,c547,31,547,31,547,31v,,,,,c549,27,552,20,562,20v10,,12,9,12,15c574,67,574,67,574,67v-9,,-9,,-9,c565,42,565,42,565,42v,-9,,-13,-6,-13c552,29,547,38,547,47v,20,,20,,20c538,67,538,67,538,67r,-46xm618,66v-4,1,-8,2,-13,2c588,68,583,54,583,42v,-12,6,-22,19,-22c615,20,619,29,619,36v-10,,-10,,-10,c609,33,608,27,602,27v-6,,-10,5,-10,14c592,50,596,61,610,61v3,,5,,8,-1l618,66xm659,66v-4,1,-7,2,-12,2c634,68,625,60,625,42v,-20,13,-22,18,-22c654,20,660,28,660,38v,3,,3,,3c633,41,633,41,633,41v,8,5,20,17,20c654,61,657,60,659,60r,6xm651,35v,-3,-1,-8,-8,-8c636,27,634,33,634,35r17,xm669,54v14,,14,,14,c683,67,683,67,683,67v-14,,-14,,-14,l669,54xm720,1v17,,17,,17,c757,1,765,12,765,33v,28,-13,34,-28,34c720,67,720,67,720,67r,-66xm730,59v5,,5,,5,c747,59,754,55,754,34,754,13,747,8,735,8v-5,,-5,,-5,l730,59xm806,66v-4,1,-6,2,-11,2c781,68,772,60,772,42v,-20,13,-22,19,-22c802,20,807,28,807,38v,3,,3,,3c781,41,781,41,781,41v,8,4,20,16,20c801,61,804,60,806,60r,6xm799,35v,-3,-2,-8,-9,-8c783,27,781,33,781,35r18,xm816,1v9,,9,,9,c825,67,825,67,825,67v-9,,-9,,-9,l816,1xm836,1v11,,11,,11,c847,10,847,10,847,10v-11,,-11,,-11,l836,1xm837,21v9,,9,,9,c846,67,846,67,846,67v-9,,-9,,-9,l837,21xm852,21v10,,10,,10,c874,54,874,54,874,54v,,,,,c885,21,885,21,885,21v9,,9,,9,c878,67,878,67,878,67v-8,,-8,,-8,l852,21xm931,66v-4,1,-7,2,-12,2c905,68,897,60,897,42v,-20,12,-22,18,-22c926,20,932,28,932,38v,3,,3,,3c905,41,905,41,905,41v,8,4,20,17,20c926,61,929,60,931,60r,6xm923,35v,-3,-2,-8,-8,-8c908,27,906,33,906,35r17,xm940,21v9,,9,,9,c949,30,949,30,949,30v,,,,,c950,27,954,20,963,20v,9,,9,,9c955,29,949,33,949,47v,20,,20,,20c940,67,940,67,940,67r,-46xm1001,66v-3,1,-6,2,-11,2c976,68,967,60,967,42v,-20,13,-22,19,-22c997,20,1002,28,1002,38v,3,,3,,3c976,41,976,41,976,41v,8,4,20,17,20c997,61,999,60,1001,60r,6xm994,35v,-3,-2,-8,-9,-8c978,27,976,33,976,35r18,xm1037,60v,,,,,c1036,62,1032,68,1024,68v-11,,-15,-10,-15,-23c1009,30,1014,20,1025,20v7,,11,5,12,7c1037,27,1037,27,1037,27v,-26,,-26,,-26c1046,1,1046,1,1046,1v,66,,66,,66c1037,67,1037,67,1037,67r,-7xm1027,61v7,,10,-10,10,-17c1037,36,1035,27,1027,27v-7,,-9,7,-9,17c1018,51,1019,61,1027,61xm1056,54v14,,14,,14,c1070,67,1070,67,1070,67v-14,,-14,,-14,l1056,54xe" stroked="f">
                  <v:path arrowok="t" o:connecttype="custom" o:connectlocs="109,2;0,159;135,2;267,163;246,140;246,64;222,64;314,73;342,69;487,50;489,144;531,104;569,99;649,142;671,50;692,111;739,50;801,14;779,159;867,161;867,144;990,69;1027,50;1115,47;1086,107;1027,159;1164,133;1209,47;1188,130;1292,50;1334,159;1271,50;1438,85;1556,156;1495,97;1497,83;1580,128;1700,2;1724,140;1906,97;1866,64;1927,159;1974,2;2012,50;2074,159;2161,47;2199,156;2241,50;2241,159;2329,47;2364,156;2449,142;2449,2;2449,104;2527,159" o:connectangles="0,0,0,0,0,0,0,0,0,0,0,0,0,0,0,0,0,0,0,0,0,0,0,0,0,0,0,0,0,0,0,0,0,0,0,0,0,0,0,0,0,0,0,0,0,0,0,0,0,0,0,0,0,0,0"/>
                  <o:lock v:ext="edit" verticies="t"/>
                </v:shape>
                <w10:wrap anchorx="page" anchory="page"/>
              </v:group>
            </w:pict>
          </mc:Fallback>
        </mc:AlternateContent>
      </w:r>
    </w:p>
    <w:p w:rsidR="0088137C" w:rsidRDefault="0088137C" w:rsidP="0088137C">
      <w:pPr>
        <w:ind w:right="1189"/>
      </w:pPr>
    </w:p>
    <w:p w:rsidR="0088137C" w:rsidRDefault="0088137C" w:rsidP="0088137C">
      <w:pPr>
        <w:ind w:right="1189"/>
      </w:pPr>
    </w:p>
    <w:p w:rsidR="0088137C" w:rsidRDefault="0088137C" w:rsidP="00F42F01">
      <w:pPr>
        <w:tabs>
          <w:tab w:val="left" w:pos="10800"/>
        </w:tabs>
        <w:ind w:right="4664"/>
      </w:pPr>
    </w:p>
    <w:p w:rsidR="0088137C" w:rsidRDefault="0088137C" w:rsidP="0088137C">
      <w:pPr>
        <w:ind w:right="1189"/>
      </w:pPr>
    </w:p>
    <w:p w:rsidR="0088137C" w:rsidRDefault="0088137C" w:rsidP="0088137C">
      <w:pPr>
        <w:ind w:right="1189"/>
      </w:pPr>
    </w:p>
    <w:p w:rsidR="0088137C" w:rsidRDefault="0088137C" w:rsidP="0088137C">
      <w:pPr>
        <w:ind w:right="1189"/>
      </w:pPr>
    </w:p>
    <w:p w:rsidR="0088137C" w:rsidRDefault="0088137C" w:rsidP="0088137C">
      <w:pPr>
        <w:ind w:right="1189"/>
      </w:pPr>
    </w:p>
    <w:p w:rsidR="0088137C" w:rsidRDefault="00EA00E7" w:rsidP="0088137C">
      <w:pPr>
        <w:ind w:right="1189"/>
      </w:pPr>
      <w:r>
        <w:rPr>
          <w:rFonts w:ascii="Arial" w:hAnsi="Arial" w:cs="Arial"/>
          <w:noProof/>
        </w:rPr>
        <mc:AlternateContent>
          <mc:Choice Requires="wps">
            <w:drawing>
              <wp:anchor distT="0" distB="0" distL="114300" distR="114300" simplePos="0" relativeHeight="251663360" behindDoc="0" locked="1" layoutInCell="1" allowOverlap="0" wp14:anchorId="341690D5" wp14:editId="60BF0A5A">
                <wp:simplePos x="0" y="0"/>
                <wp:positionH relativeFrom="margin">
                  <wp:align>left</wp:align>
                </wp:positionH>
                <wp:positionV relativeFrom="page">
                  <wp:posOffset>5950585</wp:posOffset>
                </wp:positionV>
                <wp:extent cx="6527165" cy="2491105"/>
                <wp:effectExtent l="0" t="0" r="6985" b="4445"/>
                <wp:wrapTight wrapText="bothSides">
                  <wp:wrapPolygon edited="0">
                    <wp:start x="0" y="0"/>
                    <wp:lineTo x="0" y="21473"/>
                    <wp:lineTo x="21560" y="21473"/>
                    <wp:lineTo x="21560" y="0"/>
                    <wp:lineTo x="0" y="0"/>
                  </wp:wrapPolygon>
                </wp:wrapTight>
                <wp:docPr id="4"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65" cy="249110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EA00E7" w:rsidRDefault="0063259E" w:rsidP="00EA00E7">
                            <w:pPr>
                              <w:rPr>
                                <w:rFonts w:ascii="Arial" w:hAnsi="Arial"/>
                                <w:color w:val="FFFFFF" w:themeColor="background1"/>
                                <w:spacing w:val="-24"/>
                                <w:kern w:val="16"/>
                                <w:sz w:val="72"/>
                              </w:rPr>
                            </w:pPr>
                            <w:r w:rsidRPr="0063259E">
                              <w:rPr>
                                <w:rFonts w:ascii="Arial" w:hAnsi="Arial"/>
                                <w:color w:val="FFFFFF" w:themeColor="background1"/>
                                <w:spacing w:val="-24"/>
                                <w:kern w:val="16"/>
                                <w:sz w:val="72"/>
                              </w:rPr>
                              <w:t>API Design Best Practices</w:t>
                            </w:r>
                          </w:p>
                          <w:p w:rsidR="0063259E" w:rsidRPr="0063259E" w:rsidRDefault="00A87A37" w:rsidP="00EA00E7">
                            <w:pPr>
                              <w:rPr>
                                <w:color w:val="FFFFFF" w:themeColor="background1"/>
                                <w:sz w:val="40"/>
                                <w:szCs w:val="40"/>
                              </w:rPr>
                            </w:pPr>
                            <w:r>
                              <w:rPr>
                                <w:color w:val="FFFFFF" w:themeColor="background1"/>
                                <w:sz w:val="40"/>
                                <w:szCs w:val="40"/>
                              </w:rPr>
                              <w:t xml:space="preserve">Fuse </w:t>
                            </w:r>
                            <w:r w:rsidR="0063259E" w:rsidRPr="0063259E">
                              <w:rPr>
                                <w:color w:val="FFFFFF" w:themeColor="background1"/>
                                <w:sz w:val="40"/>
                                <w:szCs w:val="40"/>
                              </w:rPr>
                              <w:t>(Camel), Data Virtualization, and Feedhenry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1690D5" id="_x0000_t202" coordsize="21600,21600" o:spt="202" path="m,l,21600r21600,l21600,xe">
                <v:stroke joinstyle="miter"/>
                <v:path gradientshapeok="t" o:connecttype="rect"/>
              </v:shapetype>
              <v:shape id="Text Box 21" o:spid="_x0000_s1026" type="#_x0000_t202" style="position:absolute;margin-left:0;margin-top:468.55pt;width:513.95pt;height:196.1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" o:allowoverlap="f" filled="f" stroked="f">
                <v:textbox inset="0,0,0,0">
                  <w:txbxContent>
                    <w:p w:rsidR="00EA00E7" w:rsidRDefault="0063259E" w:rsidP="00EA00E7">
                      <w:pPr>
                        <w:rPr>
                          <w:rFonts w:ascii="Arial" w:hAnsi="Arial"/>
                          <w:color w:val="FFFFFF" w:themeColor="background1"/>
                          <w:spacing w:val="-24"/>
                          <w:kern w:val="16"/>
                          <w:sz w:val="72"/>
                        </w:rPr>
                      </w:pPr>
                      <w:r w:rsidRPr="0063259E">
                        <w:rPr>
                          <w:rFonts w:ascii="Arial" w:hAnsi="Arial"/>
                          <w:color w:val="FFFFFF" w:themeColor="background1"/>
                          <w:spacing w:val="-24"/>
                          <w:kern w:val="16"/>
                          <w:sz w:val="72"/>
                        </w:rPr>
                        <w:t>API Design Best Practices</w:t>
                      </w:r>
                    </w:p>
                    <w:p w:rsidR="0063259E" w:rsidRPr="0063259E" w:rsidRDefault="00A87A37" w:rsidP="00EA00E7">
                      <w:pPr>
                        <w:rPr>
                          <w:color w:val="FFFFFF" w:themeColor="background1"/>
                          <w:sz w:val="40"/>
                          <w:szCs w:val="40"/>
                        </w:rPr>
                      </w:pPr>
                      <w:r>
                        <w:rPr>
                          <w:color w:val="FFFFFF" w:themeColor="background1"/>
                          <w:sz w:val="40"/>
                          <w:szCs w:val="40"/>
                        </w:rPr>
                        <w:t xml:space="preserve">Fuse </w:t>
                      </w:r>
                      <w:bookmarkStart w:id="1" w:name="_GoBack"/>
                      <w:bookmarkEnd w:id="1"/>
                      <w:r w:rsidR="0063259E" w:rsidRPr="0063259E">
                        <w:rPr>
                          <w:color w:val="FFFFFF" w:themeColor="background1"/>
                          <w:sz w:val="40"/>
                          <w:szCs w:val="40"/>
                        </w:rPr>
                        <w:t>(Camel), Data Virtualization, and Feedhenry</w:t>
                      </w:r>
                    </w:p>
                  </w:txbxContent>
                </v:textbox>
                <w10:wrap type="tight" anchorx="margin" anchory="page"/>
                <w10:anchorlock/>
              </v:shape>
            </w:pict>
          </mc:Fallback>
        </mc:AlternateContent>
      </w:r>
    </w:p>
    <w:p w:rsidR="0088137C" w:rsidRDefault="0088137C" w:rsidP="0088137C">
      <w:pPr>
        <w:ind w:right="1189"/>
      </w:pPr>
    </w:p>
    <w:p w:rsidR="0088137C" w:rsidRDefault="0088137C" w:rsidP="0088137C">
      <w:pPr>
        <w:ind w:right="1189"/>
      </w:pPr>
    </w:p>
    <w:p w:rsidR="0088137C" w:rsidRDefault="0088137C" w:rsidP="0088137C">
      <w:pPr>
        <w:ind w:right="1189"/>
      </w:pPr>
    </w:p>
    <w:p w:rsidR="0088137C" w:rsidRDefault="0088137C" w:rsidP="0088137C">
      <w:pPr>
        <w:ind w:right="1189"/>
      </w:pPr>
    </w:p>
    <w:p w:rsidR="0088137C" w:rsidRDefault="0088137C" w:rsidP="0088137C">
      <w:pPr>
        <w:ind w:right="1189"/>
      </w:pPr>
    </w:p>
    <w:p w:rsidR="0088137C" w:rsidRDefault="0088137C" w:rsidP="0088137C">
      <w:pPr>
        <w:ind w:right="1189"/>
      </w:pPr>
    </w:p>
    <w:p w:rsidR="0088137C" w:rsidRDefault="0088137C" w:rsidP="0088137C">
      <w:pPr>
        <w:ind w:right="1189"/>
      </w:pPr>
    </w:p>
    <w:p w:rsidR="0088137C" w:rsidRDefault="0088137C" w:rsidP="0088137C">
      <w:pPr>
        <w:ind w:right="1189"/>
      </w:pPr>
    </w:p>
    <w:p w:rsidR="0088137C" w:rsidRDefault="0088137C" w:rsidP="0088137C">
      <w:pPr>
        <w:ind w:right="1189"/>
      </w:pPr>
    </w:p>
    <w:p w:rsidR="0088137C" w:rsidRDefault="0088137C" w:rsidP="0088137C">
      <w:pPr>
        <w:ind w:right="1189"/>
      </w:pPr>
    </w:p>
    <w:p w:rsidR="0088137C" w:rsidRDefault="0088137C" w:rsidP="0088137C">
      <w:pPr>
        <w:ind w:right="1189"/>
      </w:pPr>
    </w:p>
    <w:p w:rsidR="0088137C" w:rsidRDefault="0088137C" w:rsidP="0088137C">
      <w:pPr>
        <w:ind w:right="1189"/>
      </w:pPr>
    </w:p>
    <w:p w:rsidR="0088137C" w:rsidRDefault="0088137C" w:rsidP="0088137C">
      <w:pPr>
        <w:ind w:right="1189"/>
      </w:pPr>
    </w:p>
    <w:p w:rsidR="0088137C" w:rsidRDefault="0088137C" w:rsidP="0088137C">
      <w:pPr>
        <w:ind w:right="1189"/>
      </w:pPr>
    </w:p>
    <w:p w:rsidR="0088137C" w:rsidRDefault="0088137C" w:rsidP="0088137C">
      <w:pPr>
        <w:ind w:right="1189"/>
      </w:pPr>
    </w:p>
    <w:p w:rsidR="0088137C" w:rsidRDefault="0088137C" w:rsidP="0088137C">
      <w:pPr>
        <w:ind w:right="1189"/>
      </w:pPr>
    </w:p>
    <w:p w:rsidR="0088137C" w:rsidRDefault="0088137C" w:rsidP="0088137C">
      <w:pPr>
        <w:ind w:right="1189"/>
      </w:pPr>
    </w:p>
    <w:p w:rsidR="0088137C" w:rsidRDefault="0088137C" w:rsidP="0088137C">
      <w:pPr>
        <w:ind w:right="1189"/>
      </w:pPr>
    </w:p>
    <w:p w:rsidR="0088137C" w:rsidRDefault="0088137C" w:rsidP="0088137C">
      <w:pPr>
        <w:ind w:right="1189"/>
      </w:pPr>
    </w:p>
    <w:p w:rsidR="0088137C" w:rsidRDefault="0088137C" w:rsidP="0088137C">
      <w:pPr>
        <w:ind w:right="1189"/>
      </w:pPr>
    </w:p>
    <w:bookmarkStart w:id="1" w:name="_Toc428624364" w:displacedByCustomXml="next"/>
    <w:sdt>
      <w:sdtPr>
        <w:rPr>
          <w:rFonts w:asciiTheme="minorHAnsi" w:eastAsiaTheme="minorEastAsia" w:hAnsiTheme="minorHAnsi" w:cstheme="minorBidi"/>
          <w:b w:val="0"/>
          <w:bCs w:val="0"/>
          <w:color w:val="auto"/>
          <w:sz w:val="22"/>
          <w:szCs w:val="22"/>
        </w:rPr>
        <w:id w:val="733978789"/>
        <w:docPartObj>
          <w:docPartGallery w:val="Table of Contents"/>
          <w:docPartUnique/>
        </w:docPartObj>
      </w:sdtPr>
      <w:sdtEndPr>
        <w:rPr>
          <w:rFonts w:ascii="Cambria" w:eastAsia="Cambria" w:hAnsi="Cambria" w:cs="Times New Roman"/>
          <w:noProof/>
          <w:sz w:val="24"/>
          <w:szCs w:val="24"/>
        </w:rPr>
      </w:sdtEndPr>
      <w:sdtContent>
        <w:p w:rsidR="006659F7" w:rsidRDefault="006659F7" w:rsidP="006659F7">
          <w:pPr>
            <w:pStyle w:val="Heading1"/>
            <w:numPr>
              <w:ilvl w:val="0"/>
              <w:numId w:val="0"/>
            </w:numPr>
          </w:pPr>
          <w:r>
            <w:t>Table of Contents</w:t>
          </w:r>
          <w:bookmarkEnd w:id="1"/>
        </w:p>
        <w:p w:rsidR="00697E9B" w:rsidRDefault="006659F7">
          <w:pPr>
            <w:pStyle w:val="TOC1"/>
            <w:rPr>
              <w:noProof/>
            </w:rPr>
          </w:pPr>
          <w:r>
            <w:fldChar w:fldCharType="begin"/>
          </w:r>
          <w:r>
            <w:instrText xml:space="preserve"> TOC \o "1-3" \h \z \u </w:instrText>
          </w:r>
          <w:r>
            <w:fldChar w:fldCharType="separate"/>
          </w:r>
          <w:hyperlink w:anchor="_Toc428624364" w:history="1">
            <w:r w:rsidR="00697E9B" w:rsidRPr="0064546A">
              <w:rPr>
                <w:rStyle w:val="Hyperlink"/>
                <w:noProof/>
              </w:rPr>
              <w:t>Table of Contents</w:t>
            </w:r>
            <w:r w:rsidR="00697E9B">
              <w:rPr>
                <w:noProof/>
                <w:webHidden/>
              </w:rPr>
              <w:tab/>
            </w:r>
            <w:r w:rsidR="00697E9B">
              <w:rPr>
                <w:noProof/>
                <w:webHidden/>
              </w:rPr>
              <w:fldChar w:fldCharType="begin"/>
            </w:r>
            <w:r w:rsidR="00697E9B">
              <w:rPr>
                <w:noProof/>
                <w:webHidden/>
              </w:rPr>
              <w:instrText xml:space="preserve"> PAGEREF _Toc428624364 \h </w:instrText>
            </w:r>
            <w:r w:rsidR="00697E9B">
              <w:rPr>
                <w:noProof/>
                <w:webHidden/>
              </w:rPr>
            </w:r>
            <w:r w:rsidR="00697E9B">
              <w:rPr>
                <w:noProof/>
                <w:webHidden/>
              </w:rPr>
              <w:fldChar w:fldCharType="separate"/>
            </w:r>
            <w:r w:rsidR="005A1476">
              <w:rPr>
                <w:noProof/>
                <w:webHidden/>
              </w:rPr>
              <w:t>2</w:t>
            </w:r>
            <w:r w:rsidR="00697E9B">
              <w:rPr>
                <w:noProof/>
                <w:webHidden/>
              </w:rPr>
              <w:fldChar w:fldCharType="end"/>
            </w:r>
          </w:hyperlink>
        </w:p>
        <w:p w:rsidR="00697E9B" w:rsidRDefault="006E68DC">
          <w:pPr>
            <w:pStyle w:val="TOC1"/>
            <w:rPr>
              <w:noProof/>
            </w:rPr>
          </w:pPr>
          <w:hyperlink w:anchor="_Toc428624365" w:history="1">
            <w:r w:rsidR="00697E9B" w:rsidRPr="0064546A">
              <w:rPr>
                <w:rStyle w:val="Hyperlink"/>
                <w:noProof/>
              </w:rPr>
              <w:t>1.</w:t>
            </w:r>
            <w:r w:rsidR="00697E9B">
              <w:rPr>
                <w:noProof/>
              </w:rPr>
              <w:tab/>
            </w:r>
            <w:r w:rsidR="00697E9B" w:rsidRPr="0064546A">
              <w:rPr>
                <w:rStyle w:val="Hyperlink"/>
                <w:noProof/>
              </w:rPr>
              <w:t>APIs &amp; the Enterprise</w:t>
            </w:r>
            <w:r w:rsidR="00697E9B">
              <w:rPr>
                <w:noProof/>
                <w:webHidden/>
              </w:rPr>
              <w:tab/>
            </w:r>
            <w:r w:rsidR="00697E9B">
              <w:rPr>
                <w:noProof/>
                <w:webHidden/>
              </w:rPr>
              <w:fldChar w:fldCharType="begin"/>
            </w:r>
            <w:r w:rsidR="00697E9B">
              <w:rPr>
                <w:noProof/>
                <w:webHidden/>
              </w:rPr>
              <w:instrText xml:space="preserve"> PAGEREF _Toc428624365 \h </w:instrText>
            </w:r>
            <w:r w:rsidR="00697E9B">
              <w:rPr>
                <w:noProof/>
                <w:webHidden/>
              </w:rPr>
            </w:r>
            <w:r w:rsidR="00697E9B">
              <w:rPr>
                <w:noProof/>
                <w:webHidden/>
              </w:rPr>
              <w:fldChar w:fldCharType="separate"/>
            </w:r>
            <w:r w:rsidR="005A1476">
              <w:rPr>
                <w:noProof/>
                <w:webHidden/>
              </w:rPr>
              <w:t>3</w:t>
            </w:r>
            <w:r w:rsidR="00697E9B">
              <w:rPr>
                <w:noProof/>
                <w:webHidden/>
              </w:rPr>
              <w:fldChar w:fldCharType="end"/>
            </w:r>
          </w:hyperlink>
        </w:p>
        <w:p w:rsidR="00697E9B" w:rsidRDefault="006E68DC">
          <w:pPr>
            <w:pStyle w:val="TOC2"/>
            <w:rPr>
              <w:noProof/>
            </w:rPr>
          </w:pPr>
          <w:hyperlink w:anchor="_Toc428624366" w:history="1">
            <w:r w:rsidR="00697E9B" w:rsidRPr="0064546A">
              <w:rPr>
                <w:rStyle w:val="Hyperlink"/>
                <w:noProof/>
              </w:rPr>
              <w:t>1.1.</w:t>
            </w:r>
            <w:r w:rsidR="00697E9B">
              <w:rPr>
                <w:noProof/>
              </w:rPr>
              <w:tab/>
            </w:r>
            <w:r w:rsidR="00697E9B" w:rsidRPr="0064546A">
              <w:rPr>
                <w:rStyle w:val="Hyperlink"/>
                <w:noProof/>
              </w:rPr>
              <w:t>APIs vs. More Traditional SOA Approaches</w:t>
            </w:r>
            <w:r w:rsidR="00697E9B">
              <w:rPr>
                <w:noProof/>
                <w:webHidden/>
              </w:rPr>
              <w:tab/>
            </w:r>
            <w:r w:rsidR="00697E9B">
              <w:rPr>
                <w:noProof/>
                <w:webHidden/>
              </w:rPr>
              <w:fldChar w:fldCharType="begin"/>
            </w:r>
            <w:r w:rsidR="00697E9B">
              <w:rPr>
                <w:noProof/>
                <w:webHidden/>
              </w:rPr>
              <w:instrText xml:space="preserve"> PAGEREF _Toc428624366 \h </w:instrText>
            </w:r>
            <w:r w:rsidR="00697E9B">
              <w:rPr>
                <w:noProof/>
                <w:webHidden/>
              </w:rPr>
            </w:r>
            <w:r w:rsidR="00697E9B">
              <w:rPr>
                <w:noProof/>
                <w:webHidden/>
              </w:rPr>
              <w:fldChar w:fldCharType="separate"/>
            </w:r>
            <w:r w:rsidR="005A1476">
              <w:rPr>
                <w:noProof/>
                <w:webHidden/>
              </w:rPr>
              <w:t>3</w:t>
            </w:r>
            <w:r w:rsidR="00697E9B">
              <w:rPr>
                <w:noProof/>
                <w:webHidden/>
              </w:rPr>
              <w:fldChar w:fldCharType="end"/>
            </w:r>
          </w:hyperlink>
        </w:p>
        <w:p w:rsidR="00697E9B" w:rsidRDefault="006E68DC">
          <w:pPr>
            <w:pStyle w:val="TOC2"/>
            <w:rPr>
              <w:noProof/>
            </w:rPr>
          </w:pPr>
          <w:hyperlink w:anchor="_Toc428624367" w:history="1">
            <w:r w:rsidR="00697E9B" w:rsidRPr="0064546A">
              <w:rPr>
                <w:rStyle w:val="Hyperlink"/>
                <w:noProof/>
              </w:rPr>
              <w:t>1.2.</w:t>
            </w:r>
            <w:r w:rsidR="00697E9B">
              <w:rPr>
                <w:noProof/>
              </w:rPr>
              <w:tab/>
            </w:r>
            <w:r w:rsidR="00697E9B" w:rsidRPr="0064546A">
              <w:rPr>
                <w:rStyle w:val="Hyperlink"/>
                <w:noProof/>
              </w:rPr>
              <w:t>Challenges in developing and consuming APIs</w:t>
            </w:r>
            <w:r w:rsidR="00697E9B">
              <w:rPr>
                <w:noProof/>
                <w:webHidden/>
              </w:rPr>
              <w:tab/>
            </w:r>
            <w:r w:rsidR="00697E9B">
              <w:rPr>
                <w:noProof/>
                <w:webHidden/>
              </w:rPr>
              <w:fldChar w:fldCharType="begin"/>
            </w:r>
            <w:r w:rsidR="00697E9B">
              <w:rPr>
                <w:noProof/>
                <w:webHidden/>
              </w:rPr>
              <w:instrText xml:space="preserve"> PAGEREF _Toc428624367 \h </w:instrText>
            </w:r>
            <w:r w:rsidR="00697E9B">
              <w:rPr>
                <w:noProof/>
                <w:webHidden/>
              </w:rPr>
            </w:r>
            <w:r w:rsidR="00697E9B">
              <w:rPr>
                <w:noProof/>
                <w:webHidden/>
              </w:rPr>
              <w:fldChar w:fldCharType="separate"/>
            </w:r>
            <w:r w:rsidR="005A1476">
              <w:rPr>
                <w:noProof/>
                <w:webHidden/>
              </w:rPr>
              <w:t>4</w:t>
            </w:r>
            <w:r w:rsidR="00697E9B">
              <w:rPr>
                <w:noProof/>
                <w:webHidden/>
              </w:rPr>
              <w:fldChar w:fldCharType="end"/>
            </w:r>
          </w:hyperlink>
        </w:p>
        <w:p w:rsidR="00697E9B" w:rsidRDefault="006E68DC">
          <w:pPr>
            <w:pStyle w:val="TOC2"/>
            <w:rPr>
              <w:noProof/>
            </w:rPr>
          </w:pPr>
          <w:hyperlink w:anchor="_Toc428624368" w:history="1">
            <w:r w:rsidR="00697E9B" w:rsidRPr="0064546A">
              <w:rPr>
                <w:rStyle w:val="Hyperlink"/>
                <w:noProof/>
              </w:rPr>
              <w:t>1.3.</w:t>
            </w:r>
            <w:r w:rsidR="00697E9B">
              <w:rPr>
                <w:noProof/>
              </w:rPr>
              <w:tab/>
            </w:r>
            <w:r w:rsidR="00697E9B" w:rsidRPr="0064546A">
              <w:rPr>
                <w:rStyle w:val="Hyperlink"/>
                <w:noProof/>
              </w:rPr>
              <w:t>How JBoss tools make developing APIs simple</w:t>
            </w:r>
            <w:r w:rsidR="00697E9B">
              <w:rPr>
                <w:noProof/>
                <w:webHidden/>
              </w:rPr>
              <w:tab/>
            </w:r>
            <w:r w:rsidR="00697E9B">
              <w:rPr>
                <w:noProof/>
                <w:webHidden/>
              </w:rPr>
              <w:fldChar w:fldCharType="begin"/>
            </w:r>
            <w:r w:rsidR="00697E9B">
              <w:rPr>
                <w:noProof/>
                <w:webHidden/>
              </w:rPr>
              <w:instrText xml:space="preserve"> PAGEREF _Toc428624368 \h </w:instrText>
            </w:r>
            <w:r w:rsidR="00697E9B">
              <w:rPr>
                <w:noProof/>
                <w:webHidden/>
              </w:rPr>
            </w:r>
            <w:r w:rsidR="00697E9B">
              <w:rPr>
                <w:noProof/>
                <w:webHidden/>
              </w:rPr>
              <w:fldChar w:fldCharType="separate"/>
            </w:r>
            <w:r w:rsidR="005A1476">
              <w:rPr>
                <w:noProof/>
                <w:webHidden/>
              </w:rPr>
              <w:t>4</w:t>
            </w:r>
            <w:r w:rsidR="00697E9B">
              <w:rPr>
                <w:noProof/>
                <w:webHidden/>
              </w:rPr>
              <w:fldChar w:fldCharType="end"/>
            </w:r>
          </w:hyperlink>
        </w:p>
        <w:p w:rsidR="00697E9B" w:rsidRDefault="006E68DC">
          <w:pPr>
            <w:pStyle w:val="TOC3"/>
            <w:rPr>
              <w:noProof/>
            </w:rPr>
          </w:pPr>
          <w:hyperlink w:anchor="_Toc428624369" w:history="1">
            <w:r w:rsidR="00697E9B" w:rsidRPr="0064546A">
              <w:rPr>
                <w:rStyle w:val="Hyperlink"/>
                <w:noProof/>
              </w:rPr>
              <w:t>1.3.1.</w:t>
            </w:r>
            <w:r w:rsidR="00697E9B">
              <w:rPr>
                <w:noProof/>
              </w:rPr>
              <w:tab/>
            </w:r>
            <w:r w:rsidR="00697E9B" w:rsidRPr="0064546A">
              <w:rPr>
                <w:rStyle w:val="Hyperlink"/>
                <w:noProof/>
              </w:rPr>
              <w:t>Creating an API with JBoss Developer Studio (JBDS)</w:t>
            </w:r>
            <w:r w:rsidR="00697E9B">
              <w:rPr>
                <w:noProof/>
                <w:webHidden/>
              </w:rPr>
              <w:tab/>
            </w:r>
            <w:r w:rsidR="00697E9B">
              <w:rPr>
                <w:noProof/>
                <w:webHidden/>
              </w:rPr>
              <w:fldChar w:fldCharType="begin"/>
            </w:r>
            <w:r w:rsidR="00697E9B">
              <w:rPr>
                <w:noProof/>
                <w:webHidden/>
              </w:rPr>
              <w:instrText xml:space="preserve"> PAGEREF _Toc428624369 \h </w:instrText>
            </w:r>
            <w:r w:rsidR="00697E9B">
              <w:rPr>
                <w:noProof/>
                <w:webHidden/>
              </w:rPr>
            </w:r>
            <w:r w:rsidR="00697E9B">
              <w:rPr>
                <w:noProof/>
                <w:webHidden/>
              </w:rPr>
              <w:fldChar w:fldCharType="separate"/>
            </w:r>
            <w:r w:rsidR="005A1476">
              <w:rPr>
                <w:noProof/>
                <w:webHidden/>
              </w:rPr>
              <w:t>4</w:t>
            </w:r>
            <w:r w:rsidR="00697E9B">
              <w:rPr>
                <w:noProof/>
                <w:webHidden/>
              </w:rPr>
              <w:fldChar w:fldCharType="end"/>
            </w:r>
          </w:hyperlink>
        </w:p>
        <w:p w:rsidR="00697E9B" w:rsidRDefault="006E68DC">
          <w:pPr>
            <w:pStyle w:val="TOC3"/>
            <w:rPr>
              <w:noProof/>
            </w:rPr>
          </w:pPr>
          <w:hyperlink w:anchor="_Toc428624370" w:history="1">
            <w:r w:rsidR="00697E9B" w:rsidRPr="0064546A">
              <w:rPr>
                <w:rStyle w:val="Hyperlink"/>
                <w:noProof/>
              </w:rPr>
              <w:t>1.3.2.</w:t>
            </w:r>
            <w:r w:rsidR="00697E9B">
              <w:rPr>
                <w:noProof/>
              </w:rPr>
              <w:tab/>
            </w:r>
            <w:r w:rsidR="00697E9B" w:rsidRPr="0064546A">
              <w:rPr>
                <w:rStyle w:val="Hyperlink"/>
                <w:noProof/>
              </w:rPr>
              <w:t>Creating a Virtual Database with JDBS</w:t>
            </w:r>
            <w:r w:rsidR="00697E9B">
              <w:rPr>
                <w:noProof/>
                <w:webHidden/>
              </w:rPr>
              <w:tab/>
            </w:r>
            <w:r w:rsidR="00697E9B">
              <w:rPr>
                <w:noProof/>
                <w:webHidden/>
              </w:rPr>
              <w:fldChar w:fldCharType="begin"/>
            </w:r>
            <w:r w:rsidR="00697E9B">
              <w:rPr>
                <w:noProof/>
                <w:webHidden/>
              </w:rPr>
              <w:instrText xml:space="preserve"> PAGEREF _Toc428624370 \h </w:instrText>
            </w:r>
            <w:r w:rsidR="00697E9B">
              <w:rPr>
                <w:noProof/>
                <w:webHidden/>
              </w:rPr>
            </w:r>
            <w:r w:rsidR="00697E9B">
              <w:rPr>
                <w:noProof/>
                <w:webHidden/>
              </w:rPr>
              <w:fldChar w:fldCharType="separate"/>
            </w:r>
            <w:r w:rsidR="005A1476">
              <w:rPr>
                <w:noProof/>
                <w:webHidden/>
              </w:rPr>
              <w:t>7</w:t>
            </w:r>
            <w:r w:rsidR="00697E9B">
              <w:rPr>
                <w:noProof/>
                <w:webHidden/>
              </w:rPr>
              <w:fldChar w:fldCharType="end"/>
            </w:r>
          </w:hyperlink>
        </w:p>
        <w:p w:rsidR="00697E9B" w:rsidRDefault="006E68DC">
          <w:pPr>
            <w:pStyle w:val="TOC1"/>
            <w:rPr>
              <w:noProof/>
            </w:rPr>
          </w:pPr>
          <w:hyperlink w:anchor="_Toc428624371" w:history="1">
            <w:r w:rsidR="00697E9B" w:rsidRPr="0064546A">
              <w:rPr>
                <w:rStyle w:val="Hyperlink"/>
                <w:noProof/>
              </w:rPr>
              <w:t>2.</w:t>
            </w:r>
            <w:r w:rsidR="00697E9B">
              <w:rPr>
                <w:noProof/>
              </w:rPr>
              <w:tab/>
            </w:r>
            <w:r w:rsidR="00697E9B" w:rsidRPr="0064546A">
              <w:rPr>
                <w:rStyle w:val="Hyperlink"/>
                <w:noProof/>
              </w:rPr>
              <w:t>Security – Authentication, Authorization</w:t>
            </w:r>
            <w:r w:rsidR="00697E9B">
              <w:rPr>
                <w:noProof/>
                <w:webHidden/>
              </w:rPr>
              <w:tab/>
            </w:r>
            <w:r w:rsidR="00697E9B">
              <w:rPr>
                <w:noProof/>
                <w:webHidden/>
              </w:rPr>
              <w:fldChar w:fldCharType="begin"/>
            </w:r>
            <w:r w:rsidR="00697E9B">
              <w:rPr>
                <w:noProof/>
                <w:webHidden/>
              </w:rPr>
              <w:instrText xml:space="preserve"> PAGEREF _Toc428624371 \h </w:instrText>
            </w:r>
            <w:r w:rsidR="00697E9B">
              <w:rPr>
                <w:noProof/>
                <w:webHidden/>
              </w:rPr>
            </w:r>
            <w:r w:rsidR="00697E9B">
              <w:rPr>
                <w:noProof/>
                <w:webHidden/>
              </w:rPr>
              <w:fldChar w:fldCharType="separate"/>
            </w:r>
            <w:r w:rsidR="005A1476">
              <w:rPr>
                <w:noProof/>
                <w:webHidden/>
              </w:rPr>
              <w:t>10</w:t>
            </w:r>
            <w:r w:rsidR="00697E9B">
              <w:rPr>
                <w:noProof/>
                <w:webHidden/>
              </w:rPr>
              <w:fldChar w:fldCharType="end"/>
            </w:r>
          </w:hyperlink>
        </w:p>
        <w:p w:rsidR="00697E9B" w:rsidRDefault="006E68DC">
          <w:pPr>
            <w:pStyle w:val="TOC1"/>
            <w:rPr>
              <w:noProof/>
            </w:rPr>
          </w:pPr>
          <w:hyperlink w:anchor="_Toc428624372" w:history="1">
            <w:r w:rsidR="00697E9B" w:rsidRPr="0064546A">
              <w:rPr>
                <w:rStyle w:val="Hyperlink"/>
                <w:noProof/>
              </w:rPr>
              <w:t>3.</w:t>
            </w:r>
            <w:r w:rsidR="00697E9B">
              <w:rPr>
                <w:noProof/>
              </w:rPr>
              <w:tab/>
            </w:r>
            <w:r w:rsidR="00697E9B" w:rsidRPr="0064546A">
              <w:rPr>
                <w:rStyle w:val="Hyperlink"/>
                <w:noProof/>
              </w:rPr>
              <w:t>API publishing – Versioning, provisioning</w:t>
            </w:r>
            <w:r w:rsidR="00697E9B">
              <w:rPr>
                <w:noProof/>
                <w:webHidden/>
              </w:rPr>
              <w:tab/>
            </w:r>
            <w:r w:rsidR="00697E9B">
              <w:rPr>
                <w:noProof/>
                <w:webHidden/>
              </w:rPr>
              <w:fldChar w:fldCharType="begin"/>
            </w:r>
            <w:r w:rsidR="00697E9B">
              <w:rPr>
                <w:noProof/>
                <w:webHidden/>
              </w:rPr>
              <w:instrText xml:space="preserve"> PAGEREF _Toc428624372 \h </w:instrText>
            </w:r>
            <w:r w:rsidR="00697E9B">
              <w:rPr>
                <w:noProof/>
                <w:webHidden/>
              </w:rPr>
            </w:r>
            <w:r w:rsidR="00697E9B">
              <w:rPr>
                <w:noProof/>
                <w:webHidden/>
              </w:rPr>
              <w:fldChar w:fldCharType="separate"/>
            </w:r>
            <w:r w:rsidR="005A1476">
              <w:rPr>
                <w:noProof/>
                <w:webHidden/>
              </w:rPr>
              <w:t>18</w:t>
            </w:r>
            <w:r w:rsidR="00697E9B">
              <w:rPr>
                <w:noProof/>
                <w:webHidden/>
              </w:rPr>
              <w:fldChar w:fldCharType="end"/>
            </w:r>
          </w:hyperlink>
        </w:p>
        <w:p w:rsidR="00697E9B" w:rsidRDefault="006E68DC">
          <w:pPr>
            <w:pStyle w:val="TOC1"/>
            <w:rPr>
              <w:noProof/>
            </w:rPr>
          </w:pPr>
          <w:hyperlink w:anchor="_Toc428624373" w:history="1">
            <w:r w:rsidR="00697E9B" w:rsidRPr="0064546A">
              <w:rPr>
                <w:rStyle w:val="Hyperlink"/>
                <w:noProof/>
              </w:rPr>
              <w:t>4.</w:t>
            </w:r>
            <w:r w:rsidR="00697E9B">
              <w:rPr>
                <w:noProof/>
              </w:rPr>
              <w:tab/>
            </w:r>
            <w:r w:rsidR="00697E9B" w:rsidRPr="0064546A">
              <w:rPr>
                <w:rStyle w:val="Hyperlink"/>
                <w:noProof/>
              </w:rPr>
              <w:t>Middleware connectors and ESB integration</w:t>
            </w:r>
            <w:r w:rsidR="00697E9B">
              <w:rPr>
                <w:noProof/>
                <w:webHidden/>
              </w:rPr>
              <w:tab/>
            </w:r>
            <w:r w:rsidR="00697E9B">
              <w:rPr>
                <w:noProof/>
                <w:webHidden/>
              </w:rPr>
              <w:fldChar w:fldCharType="begin"/>
            </w:r>
            <w:r w:rsidR="00697E9B">
              <w:rPr>
                <w:noProof/>
                <w:webHidden/>
              </w:rPr>
              <w:instrText xml:space="preserve"> PAGEREF _Toc428624373 \h </w:instrText>
            </w:r>
            <w:r w:rsidR="00697E9B">
              <w:rPr>
                <w:noProof/>
                <w:webHidden/>
              </w:rPr>
            </w:r>
            <w:r w:rsidR="00697E9B">
              <w:rPr>
                <w:noProof/>
                <w:webHidden/>
              </w:rPr>
              <w:fldChar w:fldCharType="separate"/>
            </w:r>
            <w:r w:rsidR="005A1476">
              <w:rPr>
                <w:noProof/>
                <w:webHidden/>
              </w:rPr>
              <w:t>21</w:t>
            </w:r>
            <w:r w:rsidR="00697E9B">
              <w:rPr>
                <w:noProof/>
                <w:webHidden/>
              </w:rPr>
              <w:fldChar w:fldCharType="end"/>
            </w:r>
          </w:hyperlink>
        </w:p>
        <w:p w:rsidR="00697E9B" w:rsidRDefault="006E68DC">
          <w:pPr>
            <w:pStyle w:val="TOC1"/>
            <w:rPr>
              <w:noProof/>
            </w:rPr>
          </w:pPr>
          <w:hyperlink w:anchor="_Toc428624374" w:history="1">
            <w:r w:rsidR="00697E9B" w:rsidRPr="0064546A">
              <w:rPr>
                <w:rStyle w:val="Hyperlink"/>
                <w:noProof/>
              </w:rPr>
              <w:t>5.</w:t>
            </w:r>
            <w:r w:rsidR="00697E9B">
              <w:rPr>
                <w:noProof/>
              </w:rPr>
              <w:tab/>
            </w:r>
            <w:r w:rsidR="00697E9B" w:rsidRPr="0064546A">
              <w:rPr>
                <w:rStyle w:val="Hyperlink"/>
                <w:noProof/>
              </w:rPr>
              <w:t>API for Independent Web Services</w:t>
            </w:r>
            <w:r w:rsidR="00697E9B">
              <w:rPr>
                <w:noProof/>
                <w:webHidden/>
              </w:rPr>
              <w:tab/>
            </w:r>
            <w:r w:rsidR="00697E9B">
              <w:rPr>
                <w:noProof/>
                <w:webHidden/>
              </w:rPr>
              <w:fldChar w:fldCharType="begin"/>
            </w:r>
            <w:r w:rsidR="00697E9B">
              <w:rPr>
                <w:noProof/>
                <w:webHidden/>
              </w:rPr>
              <w:instrText xml:space="preserve"> PAGEREF _Toc428624374 \h </w:instrText>
            </w:r>
            <w:r w:rsidR="00697E9B">
              <w:rPr>
                <w:noProof/>
                <w:webHidden/>
              </w:rPr>
            </w:r>
            <w:r w:rsidR="00697E9B">
              <w:rPr>
                <w:noProof/>
                <w:webHidden/>
              </w:rPr>
              <w:fldChar w:fldCharType="separate"/>
            </w:r>
            <w:r w:rsidR="005A1476">
              <w:rPr>
                <w:noProof/>
                <w:webHidden/>
              </w:rPr>
              <w:t>24</w:t>
            </w:r>
            <w:r w:rsidR="00697E9B">
              <w:rPr>
                <w:noProof/>
                <w:webHidden/>
              </w:rPr>
              <w:fldChar w:fldCharType="end"/>
            </w:r>
          </w:hyperlink>
        </w:p>
        <w:p w:rsidR="00697E9B" w:rsidRDefault="006E68DC">
          <w:pPr>
            <w:pStyle w:val="TOC1"/>
            <w:rPr>
              <w:noProof/>
            </w:rPr>
          </w:pPr>
          <w:hyperlink w:anchor="_Toc428624375" w:history="1">
            <w:r w:rsidR="00697E9B" w:rsidRPr="0064546A">
              <w:rPr>
                <w:rStyle w:val="Hyperlink"/>
                <w:noProof/>
              </w:rPr>
              <w:t>6.</w:t>
            </w:r>
            <w:r w:rsidR="00697E9B">
              <w:rPr>
                <w:noProof/>
              </w:rPr>
              <w:tab/>
            </w:r>
            <w:r w:rsidR="00697E9B" w:rsidRPr="0064546A">
              <w:rPr>
                <w:rStyle w:val="Hyperlink"/>
                <w:noProof/>
              </w:rPr>
              <w:t>Mediation – Message Validation, Message Transformation</w:t>
            </w:r>
            <w:r w:rsidR="00697E9B">
              <w:rPr>
                <w:noProof/>
                <w:webHidden/>
              </w:rPr>
              <w:tab/>
            </w:r>
            <w:r w:rsidR="00697E9B">
              <w:rPr>
                <w:noProof/>
                <w:webHidden/>
              </w:rPr>
              <w:fldChar w:fldCharType="begin"/>
            </w:r>
            <w:r w:rsidR="00697E9B">
              <w:rPr>
                <w:noProof/>
                <w:webHidden/>
              </w:rPr>
              <w:instrText xml:space="preserve"> PAGEREF _Toc428624375 \h </w:instrText>
            </w:r>
            <w:r w:rsidR="00697E9B">
              <w:rPr>
                <w:noProof/>
                <w:webHidden/>
              </w:rPr>
            </w:r>
            <w:r w:rsidR="00697E9B">
              <w:rPr>
                <w:noProof/>
                <w:webHidden/>
              </w:rPr>
              <w:fldChar w:fldCharType="separate"/>
            </w:r>
            <w:r w:rsidR="005A1476">
              <w:rPr>
                <w:noProof/>
                <w:webHidden/>
              </w:rPr>
              <w:t>27</w:t>
            </w:r>
            <w:r w:rsidR="00697E9B">
              <w:rPr>
                <w:noProof/>
                <w:webHidden/>
              </w:rPr>
              <w:fldChar w:fldCharType="end"/>
            </w:r>
          </w:hyperlink>
        </w:p>
        <w:p w:rsidR="00697E9B" w:rsidRDefault="006E68DC">
          <w:pPr>
            <w:pStyle w:val="TOC1"/>
            <w:rPr>
              <w:noProof/>
            </w:rPr>
          </w:pPr>
          <w:hyperlink w:anchor="_Toc428624376" w:history="1">
            <w:r w:rsidR="00697E9B" w:rsidRPr="0064546A">
              <w:rPr>
                <w:rStyle w:val="Hyperlink"/>
                <w:noProof/>
              </w:rPr>
              <w:t>7.</w:t>
            </w:r>
            <w:r w:rsidR="00697E9B">
              <w:rPr>
                <w:noProof/>
              </w:rPr>
              <w:tab/>
            </w:r>
            <w:r w:rsidR="00697E9B" w:rsidRPr="0064546A">
              <w:rPr>
                <w:rStyle w:val="Hyperlink"/>
                <w:noProof/>
              </w:rPr>
              <w:t>Productization –Third party API integration</w:t>
            </w:r>
            <w:r w:rsidR="00697E9B">
              <w:rPr>
                <w:noProof/>
                <w:webHidden/>
              </w:rPr>
              <w:tab/>
            </w:r>
            <w:r w:rsidR="00697E9B">
              <w:rPr>
                <w:noProof/>
                <w:webHidden/>
              </w:rPr>
              <w:fldChar w:fldCharType="begin"/>
            </w:r>
            <w:r w:rsidR="00697E9B">
              <w:rPr>
                <w:noProof/>
                <w:webHidden/>
              </w:rPr>
              <w:instrText xml:space="preserve"> PAGEREF _Toc428624376 \h </w:instrText>
            </w:r>
            <w:r w:rsidR="00697E9B">
              <w:rPr>
                <w:noProof/>
                <w:webHidden/>
              </w:rPr>
            </w:r>
            <w:r w:rsidR="00697E9B">
              <w:rPr>
                <w:noProof/>
                <w:webHidden/>
              </w:rPr>
              <w:fldChar w:fldCharType="separate"/>
            </w:r>
            <w:r w:rsidR="005A1476">
              <w:rPr>
                <w:noProof/>
                <w:webHidden/>
              </w:rPr>
              <w:t>31</w:t>
            </w:r>
            <w:r w:rsidR="00697E9B">
              <w:rPr>
                <w:noProof/>
                <w:webHidden/>
              </w:rPr>
              <w:fldChar w:fldCharType="end"/>
            </w:r>
          </w:hyperlink>
        </w:p>
        <w:p w:rsidR="00697E9B" w:rsidRDefault="006E68DC">
          <w:pPr>
            <w:pStyle w:val="TOC2"/>
            <w:rPr>
              <w:noProof/>
            </w:rPr>
          </w:pPr>
          <w:hyperlink w:anchor="_Toc428624377" w:history="1">
            <w:r w:rsidR="00697E9B" w:rsidRPr="0064546A">
              <w:rPr>
                <w:rStyle w:val="Hyperlink"/>
                <w:noProof/>
              </w:rPr>
              <w:t>7.1.</w:t>
            </w:r>
            <w:r w:rsidR="00697E9B">
              <w:rPr>
                <w:noProof/>
              </w:rPr>
              <w:tab/>
            </w:r>
            <w:r w:rsidR="00697E9B" w:rsidRPr="0064546A">
              <w:rPr>
                <w:rStyle w:val="Hyperlink"/>
                <w:noProof/>
              </w:rPr>
              <w:t>A-MQ Connector</w:t>
            </w:r>
            <w:r w:rsidR="00697E9B">
              <w:rPr>
                <w:noProof/>
                <w:webHidden/>
              </w:rPr>
              <w:tab/>
            </w:r>
            <w:r w:rsidR="00697E9B">
              <w:rPr>
                <w:noProof/>
                <w:webHidden/>
              </w:rPr>
              <w:fldChar w:fldCharType="begin"/>
            </w:r>
            <w:r w:rsidR="00697E9B">
              <w:rPr>
                <w:noProof/>
                <w:webHidden/>
              </w:rPr>
              <w:instrText xml:space="preserve"> PAGEREF _Toc428624377 \h </w:instrText>
            </w:r>
            <w:r w:rsidR="00697E9B">
              <w:rPr>
                <w:noProof/>
                <w:webHidden/>
              </w:rPr>
            </w:r>
            <w:r w:rsidR="00697E9B">
              <w:rPr>
                <w:noProof/>
                <w:webHidden/>
              </w:rPr>
              <w:fldChar w:fldCharType="separate"/>
            </w:r>
            <w:r w:rsidR="005A1476">
              <w:rPr>
                <w:noProof/>
                <w:webHidden/>
              </w:rPr>
              <w:t>31</w:t>
            </w:r>
            <w:r w:rsidR="00697E9B">
              <w:rPr>
                <w:noProof/>
                <w:webHidden/>
              </w:rPr>
              <w:fldChar w:fldCharType="end"/>
            </w:r>
          </w:hyperlink>
        </w:p>
        <w:p w:rsidR="00697E9B" w:rsidRDefault="006E68DC">
          <w:pPr>
            <w:pStyle w:val="TOC2"/>
            <w:rPr>
              <w:noProof/>
            </w:rPr>
          </w:pPr>
          <w:hyperlink w:anchor="_Toc428624378" w:history="1">
            <w:r w:rsidR="00697E9B" w:rsidRPr="0064546A">
              <w:rPr>
                <w:rStyle w:val="Hyperlink"/>
                <w:noProof/>
              </w:rPr>
              <w:t>7.2.</w:t>
            </w:r>
            <w:r w:rsidR="00697E9B">
              <w:rPr>
                <w:noProof/>
              </w:rPr>
              <w:tab/>
            </w:r>
            <w:r w:rsidR="00697E9B" w:rsidRPr="0064546A">
              <w:rPr>
                <w:rStyle w:val="Hyperlink"/>
                <w:noProof/>
              </w:rPr>
              <w:t>Salesforce</w:t>
            </w:r>
            <w:r w:rsidR="00697E9B">
              <w:rPr>
                <w:noProof/>
                <w:webHidden/>
              </w:rPr>
              <w:tab/>
            </w:r>
            <w:r w:rsidR="00697E9B">
              <w:rPr>
                <w:noProof/>
                <w:webHidden/>
              </w:rPr>
              <w:fldChar w:fldCharType="begin"/>
            </w:r>
            <w:r w:rsidR="00697E9B">
              <w:rPr>
                <w:noProof/>
                <w:webHidden/>
              </w:rPr>
              <w:instrText xml:space="preserve"> PAGEREF _Toc428624378 \h </w:instrText>
            </w:r>
            <w:r w:rsidR="00697E9B">
              <w:rPr>
                <w:noProof/>
                <w:webHidden/>
              </w:rPr>
            </w:r>
            <w:r w:rsidR="00697E9B">
              <w:rPr>
                <w:noProof/>
                <w:webHidden/>
              </w:rPr>
              <w:fldChar w:fldCharType="separate"/>
            </w:r>
            <w:r w:rsidR="005A1476">
              <w:rPr>
                <w:noProof/>
                <w:webHidden/>
              </w:rPr>
              <w:t>32</w:t>
            </w:r>
            <w:r w:rsidR="00697E9B">
              <w:rPr>
                <w:noProof/>
                <w:webHidden/>
              </w:rPr>
              <w:fldChar w:fldCharType="end"/>
            </w:r>
          </w:hyperlink>
        </w:p>
        <w:p w:rsidR="00697E9B" w:rsidRDefault="006E68DC">
          <w:pPr>
            <w:pStyle w:val="TOC2"/>
            <w:rPr>
              <w:noProof/>
            </w:rPr>
          </w:pPr>
          <w:hyperlink w:anchor="_Toc428624379" w:history="1">
            <w:r w:rsidR="00697E9B" w:rsidRPr="0064546A">
              <w:rPr>
                <w:rStyle w:val="Hyperlink"/>
                <w:noProof/>
              </w:rPr>
              <w:t>7.3.</w:t>
            </w:r>
            <w:r w:rsidR="00697E9B">
              <w:rPr>
                <w:noProof/>
              </w:rPr>
              <w:tab/>
            </w:r>
            <w:r w:rsidR="00697E9B" w:rsidRPr="0064546A">
              <w:rPr>
                <w:rStyle w:val="Hyperlink"/>
                <w:noProof/>
              </w:rPr>
              <w:t>Twitter</w:t>
            </w:r>
            <w:r w:rsidR="00697E9B">
              <w:rPr>
                <w:noProof/>
                <w:webHidden/>
              </w:rPr>
              <w:tab/>
            </w:r>
            <w:r w:rsidR="00697E9B">
              <w:rPr>
                <w:noProof/>
                <w:webHidden/>
              </w:rPr>
              <w:fldChar w:fldCharType="begin"/>
            </w:r>
            <w:r w:rsidR="00697E9B">
              <w:rPr>
                <w:noProof/>
                <w:webHidden/>
              </w:rPr>
              <w:instrText xml:space="preserve"> PAGEREF _Toc428624379 \h </w:instrText>
            </w:r>
            <w:r w:rsidR="00697E9B">
              <w:rPr>
                <w:noProof/>
                <w:webHidden/>
              </w:rPr>
            </w:r>
            <w:r w:rsidR="00697E9B">
              <w:rPr>
                <w:noProof/>
                <w:webHidden/>
              </w:rPr>
              <w:fldChar w:fldCharType="separate"/>
            </w:r>
            <w:r w:rsidR="005A1476">
              <w:rPr>
                <w:noProof/>
                <w:webHidden/>
              </w:rPr>
              <w:t>35</w:t>
            </w:r>
            <w:r w:rsidR="00697E9B">
              <w:rPr>
                <w:noProof/>
                <w:webHidden/>
              </w:rPr>
              <w:fldChar w:fldCharType="end"/>
            </w:r>
          </w:hyperlink>
        </w:p>
        <w:p w:rsidR="00697E9B" w:rsidRDefault="006E68DC">
          <w:pPr>
            <w:pStyle w:val="TOC1"/>
            <w:rPr>
              <w:noProof/>
            </w:rPr>
          </w:pPr>
          <w:hyperlink w:anchor="_Toc428624380" w:history="1">
            <w:r w:rsidR="00697E9B" w:rsidRPr="0064546A">
              <w:rPr>
                <w:rStyle w:val="Hyperlink"/>
                <w:noProof/>
              </w:rPr>
              <w:t>8.</w:t>
            </w:r>
            <w:r w:rsidR="00697E9B">
              <w:rPr>
                <w:noProof/>
              </w:rPr>
              <w:tab/>
            </w:r>
            <w:r w:rsidR="00697E9B" w:rsidRPr="0064546A">
              <w:rPr>
                <w:rStyle w:val="Hyperlink"/>
                <w:noProof/>
              </w:rPr>
              <w:t>Certification and testing</w:t>
            </w:r>
            <w:r w:rsidR="00697E9B">
              <w:rPr>
                <w:noProof/>
                <w:webHidden/>
              </w:rPr>
              <w:tab/>
            </w:r>
            <w:r w:rsidR="00697E9B">
              <w:rPr>
                <w:noProof/>
                <w:webHidden/>
              </w:rPr>
              <w:fldChar w:fldCharType="begin"/>
            </w:r>
            <w:r w:rsidR="00697E9B">
              <w:rPr>
                <w:noProof/>
                <w:webHidden/>
              </w:rPr>
              <w:instrText xml:space="preserve"> PAGEREF _Toc428624380 \h </w:instrText>
            </w:r>
            <w:r w:rsidR="00697E9B">
              <w:rPr>
                <w:noProof/>
                <w:webHidden/>
              </w:rPr>
            </w:r>
            <w:r w:rsidR="00697E9B">
              <w:rPr>
                <w:noProof/>
                <w:webHidden/>
              </w:rPr>
              <w:fldChar w:fldCharType="separate"/>
            </w:r>
            <w:r w:rsidR="005A1476">
              <w:rPr>
                <w:noProof/>
                <w:webHidden/>
              </w:rPr>
              <w:t>38</w:t>
            </w:r>
            <w:r w:rsidR="00697E9B">
              <w:rPr>
                <w:noProof/>
                <w:webHidden/>
              </w:rPr>
              <w:fldChar w:fldCharType="end"/>
            </w:r>
          </w:hyperlink>
        </w:p>
        <w:p w:rsidR="00697E9B" w:rsidRDefault="006E68DC">
          <w:pPr>
            <w:pStyle w:val="TOC1"/>
            <w:rPr>
              <w:noProof/>
            </w:rPr>
          </w:pPr>
          <w:hyperlink w:anchor="_Toc428624381" w:history="1">
            <w:r w:rsidR="00697E9B" w:rsidRPr="0064546A">
              <w:rPr>
                <w:rStyle w:val="Hyperlink"/>
                <w:noProof/>
              </w:rPr>
              <w:t>9.</w:t>
            </w:r>
            <w:r w:rsidR="00697E9B">
              <w:rPr>
                <w:noProof/>
              </w:rPr>
              <w:tab/>
            </w:r>
            <w:r w:rsidR="00697E9B" w:rsidRPr="0064546A">
              <w:rPr>
                <w:rStyle w:val="Hyperlink"/>
                <w:noProof/>
              </w:rPr>
              <w:t>Data services – Direct data access, Meta data services</w:t>
            </w:r>
            <w:r w:rsidR="00697E9B">
              <w:rPr>
                <w:noProof/>
                <w:webHidden/>
              </w:rPr>
              <w:tab/>
            </w:r>
            <w:r w:rsidR="00697E9B">
              <w:rPr>
                <w:noProof/>
                <w:webHidden/>
              </w:rPr>
              <w:fldChar w:fldCharType="begin"/>
            </w:r>
            <w:r w:rsidR="00697E9B">
              <w:rPr>
                <w:noProof/>
                <w:webHidden/>
              </w:rPr>
              <w:instrText xml:space="preserve"> PAGEREF _Toc428624381 \h </w:instrText>
            </w:r>
            <w:r w:rsidR="00697E9B">
              <w:rPr>
                <w:noProof/>
                <w:webHidden/>
              </w:rPr>
            </w:r>
            <w:r w:rsidR="00697E9B">
              <w:rPr>
                <w:noProof/>
                <w:webHidden/>
              </w:rPr>
              <w:fldChar w:fldCharType="separate"/>
            </w:r>
            <w:r w:rsidR="005A1476">
              <w:rPr>
                <w:noProof/>
                <w:webHidden/>
              </w:rPr>
              <w:t>39</w:t>
            </w:r>
            <w:r w:rsidR="00697E9B">
              <w:rPr>
                <w:noProof/>
                <w:webHidden/>
              </w:rPr>
              <w:fldChar w:fldCharType="end"/>
            </w:r>
          </w:hyperlink>
        </w:p>
        <w:p w:rsidR="00697E9B" w:rsidRDefault="006E68DC">
          <w:pPr>
            <w:pStyle w:val="TOC1"/>
            <w:rPr>
              <w:noProof/>
            </w:rPr>
          </w:pPr>
          <w:hyperlink w:anchor="_Toc428624382" w:history="1">
            <w:r w:rsidR="00697E9B" w:rsidRPr="0064546A">
              <w:rPr>
                <w:rStyle w:val="Hyperlink"/>
                <w:noProof/>
              </w:rPr>
              <w:t>10.</w:t>
            </w:r>
            <w:r w:rsidR="00697E9B">
              <w:rPr>
                <w:noProof/>
              </w:rPr>
              <w:tab/>
            </w:r>
            <w:r w:rsidR="00697E9B" w:rsidRPr="0064546A">
              <w:rPr>
                <w:rStyle w:val="Hyperlink"/>
                <w:noProof/>
              </w:rPr>
              <w:t>Business intelligence</w:t>
            </w:r>
            <w:r w:rsidR="00697E9B">
              <w:rPr>
                <w:noProof/>
                <w:webHidden/>
              </w:rPr>
              <w:tab/>
            </w:r>
            <w:r w:rsidR="00697E9B">
              <w:rPr>
                <w:noProof/>
                <w:webHidden/>
              </w:rPr>
              <w:fldChar w:fldCharType="begin"/>
            </w:r>
            <w:r w:rsidR="00697E9B">
              <w:rPr>
                <w:noProof/>
                <w:webHidden/>
              </w:rPr>
              <w:instrText xml:space="preserve"> PAGEREF _Toc428624382 \h </w:instrText>
            </w:r>
            <w:r w:rsidR="00697E9B">
              <w:rPr>
                <w:noProof/>
                <w:webHidden/>
              </w:rPr>
            </w:r>
            <w:r w:rsidR="00697E9B">
              <w:rPr>
                <w:noProof/>
                <w:webHidden/>
              </w:rPr>
              <w:fldChar w:fldCharType="separate"/>
            </w:r>
            <w:r w:rsidR="005A1476">
              <w:rPr>
                <w:noProof/>
                <w:webHidden/>
              </w:rPr>
              <w:t>48</w:t>
            </w:r>
            <w:r w:rsidR="00697E9B">
              <w:rPr>
                <w:noProof/>
                <w:webHidden/>
              </w:rPr>
              <w:fldChar w:fldCharType="end"/>
            </w:r>
          </w:hyperlink>
        </w:p>
        <w:p w:rsidR="00697E9B" w:rsidRDefault="006E68DC">
          <w:pPr>
            <w:pStyle w:val="TOC1"/>
            <w:rPr>
              <w:noProof/>
            </w:rPr>
          </w:pPr>
          <w:hyperlink w:anchor="_Toc428624383" w:history="1">
            <w:r w:rsidR="00697E9B" w:rsidRPr="0064546A">
              <w:rPr>
                <w:rStyle w:val="Hyperlink"/>
                <w:noProof/>
              </w:rPr>
              <w:t>11.</w:t>
            </w:r>
            <w:r w:rsidR="00697E9B">
              <w:rPr>
                <w:noProof/>
              </w:rPr>
              <w:tab/>
            </w:r>
            <w:r w:rsidR="00697E9B" w:rsidRPr="0064546A">
              <w:rPr>
                <w:rStyle w:val="Hyperlink"/>
                <w:noProof/>
              </w:rPr>
              <w:t>Feedhenry Integration:</w:t>
            </w:r>
            <w:r w:rsidR="00697E9B">
              <w:rPr>
                <w:noProof/>
                <w:webHidden/>
              </w:rPr>
              <w:tab/>
            </w:r>
            <w:r w:rsidR="00697E9B">
              <w:rPr>
                <w:noProof/>
                <w:webHidden/>
              </w:rPr>
              <w:fldChar w:fldCharType="begin"/>
            </w:r>
            <w:r w:rsidR="00697E9B">
              <w:rPr>
                <w:noProof/>
                <w:webHidden/>
              </w:rPr>
              <w:instrText xml:space="preserve"> PAGEREF _Toc428624383 \h </w:instrText>
            </w:r>
            <w:r w:rsidR="00697E9B">
              <w:rPr>
                <w:noProof/>
                <w:webHidden/>
              </w:rPr>
            </w:r>
            <w:r w:rsidR="00697E9B">
              <w:rPr>
                <w:noProof/>
                <w:webHidden/>
              </w:rPr>
              <w:fldChar w:fldCharType="separate"/>
            </w:r>
            <w:r w:rsidR="005A1476">
              <w:rPr>
                <w:noProof/>
                <w:webHidden/>
              </w:rPr>
              <w:t>49</w:t>
            </w:r>
            <w:r w:rsidR="00697E9B">
              <w:rPr>
                <w:noProof/>
                <w:webHidden/>
              </w:rPr>
              <w:fldChar w:fldCharType="end"/>
            </w:r>
          </w:hyperlink>
        </w:p>
        <w:p w:rsidR="00697E9B" w:rsidRDefault="006E68DC">
          <w:pPr>
            <w:pStyle w:val="TOC1"/>
            <w:rPr>
              <w:noProof/>
            </w:rPr>
          </w:pPr>
          <w:hyperlink w:anchor="_Toc428624384" w:history="1">
            <w:r w:rsidR="00697E9B" w:rsidRPr="0064546A">
              <w:rPr>
                <w:rStyle w:val="Hyperlink"/>
                <w:noProof/>
              </w:rPr>
              <w:t>12.</w:t>
            </w:r>
            <w:r w:rsidR="00697E9B">
              <w:rPr>
                <w:noProof/>
              </w:rPr>
              <w:tab/>
            </w:r>
            <w:r w:rsidR="00697E9B" w:rsidRPr="0064546A">
              <w:rPr>
                <w:rStyle w:val="Hyperlink"/>
                <w:noProof/>
              </w:rPr>
              <w:t>Appendix</w:t>
            </w:r>
            <w:r w:rsidR="00697E9B">
              <w:rPr>
                <w:noProof/>
                <w:webHidden/>
              </w:rPr>
              <w:tab/>
            </w:r>
            <w:r w:rsidR="00697E9B">
              <w:rPr>
                <w:noProof/>
                <w:webHidden/>
              </w:rPr>
              <w:fldChar w:fldCharType="begin"/>
            </w:r>
            <w:r w:rsidR="00697E9B">
              <w:rPr>
                <w:noProof/>
                <w:webHidden/>
              </w:rPr>
              <w:instrText xml:space="preserve"> PAGEREF _Toc428624384 \h </w:instrText>
            </w:r>
            <w:r w:rsidR="00697E9B">
              <w:rPr>
                <w:noProof/>
                <w:webHidden/>
              </w:rPr>
            </w:r>
            <w:r w:rsidR="00697E9B">
              <w:rPr>
                <w:noProof/>
                <w:webHidden/>
              </w:rPr>
              <w:fldChar w:fldCharType="separate"/>
            </w:r>
            <w:r w:rsidR="005A1476">
              <w:rPr>
                <w:noProof/>
                <w:webHidden/>
              </w:rPr>
              <w:t>53</w:t>
            </w:r>
            <w:r w:rsidR="00697E9B">
              <w:rPr>
                <w:noProof/>
                <w:webHidden/>
              </w:rPr>
              <w:fldChar w:fldCharType="end"/>
            </w:r>
          </w:hyperlink>
        </w:p>
        <w:p w:rsidR="00697E9B" w:rsidRDefault="006E68DC">
          <w:pPr>
            <w:pStyle w:val="TOC1"/>
            <w:rPr>
              <w:noProof/>
            </w:rPr>
          </w:pPr>
          <w:hyperlink w:anchor="_Toc428624385" w:history="1">
            <w:r w:rsidR="00697E9B" w:rsidRPr="0064546A">
              <w:rPr>
                <w:rStyle w:val="Hyperlink"/>
                <w:noProof/>
              </w:rPr>
              <w:t>13.</w:t>
            </w:r>
            <w:r w:rsidR="00697E9B">
              <w:rPr>
                <w:noProof/>
              </w:rPr>
              <w:tab/>
            </w:r>
            <w:r w:rsidR="00697E9B" w:rsidRPr="0064546A">
              <w:rPr>
                <w:rStyle w:val="Hyperlink"/>
                <w:noProof/>
              </w:rPr>
              <w:t>References</w:t>
            </w:r>
            <w:r w:rsidR="00697E9B">
              <w:rPr>
                <w:noProof/>
                <w:webHidden/>
              </w:rPr>
              <w:tab/>
            </w:r>
            <w:r w:rsidR="00697E9B">
              <w:rPr>
                <w:noProof/>
                <w:webHidden/>
              </w:rPr>
              <w:fldChar w:fldCharType="begin"/>
            </w:r>
            <w:r w:rsidR="00697E9B">
              <w:rPr>
                <w:noProof/>
                <w:webHidden/>
              </w:rPr>
              <w:instrText xml:space="preserve"> PAGEREF _Toc428624385 \h </w:instrText>
            </w:r>
            <w:r w:rsidR="00697E9B">
              <w:rPr>
                <w:noProof/>
                <w:webHidden/>
              </w:rPr>
            </w:r>
            <w:r w:rsidR="00697E9B">
              <w:rPr>
                <w:noProof/>
                <w:webHidden/>
              </w:rPr>
              <w:fldChar w:fldCharType="separate"/>
            </w:r>
            <w:r w:rsidR="005A1476">
              <w:rPr>
                <w:noProof/>
                <w:webHidden/>
              </w:rPr>
              <w:t>54</w:t>
            </w:r>
            <w:r w:rsidR="00697E9B">
              <w:rPr>
                <w:noProof/>
                <w:webHidden/>
              </w:rPr>
              <w:fldChar w:fldCharType="end"/>
            </w:r>
          </w:hyperlink>
        </w:p>
        <w:p w:rsidR="006659F7" w:rsidRDefault="006659F7" w:rsidP="006659F7">
          <w:pPr>
            <w:rPr>
              <w:noProof/>
            </w:rPr>
          </w:pPr>
          <w:r>
            <w:rPr>
              <w:b/>
              <w:bCs/>
              <w:noProof/>
            </w:rPr>
            <w:fldChar w:fldCharType="end"/>
          </w:r>
        </w:p>
      </w:sdtContent>
    </w:sdt>
    <w:p w:rsidR="006659F7" w:rsidRDefault="006659F7" w:rsidP="006659F7">
      <w:pPr>
        <w:rPr>
          <w:noProof/>
        </w:rPr>
      </w:pPr>
    </w:p>
    <w:p w:rsidR="006659F7" w:rsidRDefault="006659F7" w:rsidP="006659F7">
      <w:pPr>
        <w:rPr>
          <w:noProof/>
        </w:rPr>
      </w:pPr>
    </w:p>
    <w:p w:rsidR="006659F7" w:rsidRDefault="006659F7" w:rsidP="006659F7"/>
    <w:p w:rsidR="006659F7" w:rsidRPr="006A63F0" w:rsidRDefault="006659F7" w:rsidP="006659F7"/>
    <w:p w:rsidR="006659F7" w:rsidRPr="006A63F0" w:rsidRDefault="006659F7" w:rsidP="006659F7"/>
    <w:p w:rsidR="006659F7" w:rsidRDefault="006659F7" w:rsidP="006659F7"/>
    <w:p w:rsidR="006659F7" w:rsidRPr="006A63F0" w:rsidRDefault="006659F7" w:rsidP="006659F7">
      <w:pPr>
        <w:tabs>
          <w:tab w:val="left" w:pos="7692"/>
        </w:tabs>
      </w:pPr>
      <w:r>
        <w:tab/>
      </w:r>
    </w:p>
    <w:p w:rsidR="006659F7" w:rsidRPr="00D353DB" w:rsidRDefault="006659F7" w:rsidP="006659F7">
      <w:pPr>
        <w:pStyle w:val="Heading1"/>
      </w:pPr>
      <w:bookmarkStart w:id="2" w:name="_Toc428624365"/>
      <w:r w:rsidRPr="00D353DB">
        <w:lastRenderedPageBreak/>
        <w:t>APIs &amp; the Enterprise</w:t>
      </w:r>
      <w:bookmarkEnd w:id="2"/>
    </w:p>
    <w:p w:rsidR="006659F7" w:rsidRDefault="006659F7" w:rsidP="006659F7">
      <w:r>
        <w:t xml:space="preserve">What are APIs (Application Programming Interfaces)? What is new about them? Aren’t they just a newer version of SOA, which has been around for a long time? </w:t>
      </w:r>
      <w:r w:rsidRPr="00991283">
        <w:t xml:space="preserve">The concept of </w:t>
      </w:r>
      <w:r>
        <w:t>an API is not new;</w:t>
      </w:r>
      <w:r w:rsidRPr="00991283">
        <w:t xml:space="preserve"> Linux, Windows, C, </w:t>
      </w:r>
      <w:r>
        <w:t xml:space="preserve">and </w:t>
      </w:r>
      <w:r w:rsidRPr="00991283">
        <w:t>Java all had APIs since their inception that were typically compiled into the user’s application code and are executed in the user’s computer.</w:t>
      </w:r>
      <w:r>
        <w:t xml:space="preserve"> </w:t>
      </w:r>
    </w:p>
    <w:tbl>
      <w:tblPr>
        <w:tblStyle w:val="GridTable2-Accent11"/>
        <w:tblW w:w="7578" w:type="dxa"/>
        <w:tblInd w:w="612" w:type="dxa"/>
        <w:tblCellMar>
          <w:top w:w="72" w:type="dxa"/>
          <w:left w:w="115" w:type="dxa"/>
          <w:bottom w:w="72" w:type="dxa"/>
          <w:right w:w="115" w:type="dxa"/>
        </w:tblCellMar>
        <w:tblLook w:val="04A0" w:firstRow="1" w:lastRow="0" w:firstColumn="1" w:lastColumn="0" w:noHBand="0" w:noVBand="1"/>
      </w:tblPr>
      <w:tblGrid>
        <w:gridCol w:w="2718"/>
        <w:gridCol w:w="3292"/>
        <w:gridCol w:w="1568"/>
      </w:tblGrid>
      <w:tr w:rsidR="006659F7" w:rsidTr="00424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6659F7" w:rsidRDefault="006659F7" w:rsidP="00424F85">
            <w:r>
              <w:t>API Category</w:t>
            </w:r>
          </w:p>
        </w:tc>
        <w:tc>
          <w:tcPr>
            <w:tcW w:w="3292" w:type="dxa"/>
          </w:tcPr>
          <w:p w:rsidR="006659F7" w:rsidRDefault="006659F7" w:rsidP="00424F85">
            <w:pPr>
              <w:cnfStyle w:val="100000000000" w:firstRow="1" w:lastRow="0" w:firstColumn="0" w:lastColumn="0" w:oddVBand="0" w:evenVBand="0" w:oddHBand="0" w:evenHBand="0" w:firstRowFirstColumn="0" w:firstRowLastColumn="0" w:lastRowFirstColumn="0" w:lastRowLastColumn="0"/>
            </w:pPr>
            <w:r>
              <w:t>Example</w:t>
            </w:r>
          </w:p>
        </w:tc>
        <w:tc>
          <w:tcPr>
            <w:tcW w:w="1568" w:type="dxa"/>
          </w:tcPr>
          <w:p w:rsidR="006659F7" w:rsidRDefault="006659F7" w:rsidP="00424F85">
            <w:pPr>
              <w:cnfStyle w:val="100000000000" w:firstRow="1" w:lastRow="0" w:firstColumn="0" w:lastColumn="0" w:oddVBand="0" w:evenVBand="0" w:oddHBand="0" w:evenHBand="0" w:firstRowFirstColumn="0" w:firstRowLastColumn="0" w:lastRowFirstColumn="0" w:lastRowLastColumn="0"/>
            </w:pPr>
            <w:r>
              <w:t>Timeline</w:t>
            </w:r>
          </w:p>
        </w:tc>
      </w:tr>
      <w:tr w:rsidR="006659F7" w:rsidTr="00424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6659F7" w:rsidRDefault="006659F7" w:rsidP="00424F85">
            <w:r>
              <w:t>Operating System</w:t>
            </w:r>
          </w:p>
        </w:tc>
        <w:tc>
          <w:tcPr>
            <w:tcW w:w="3292" w:type="dxa"/>
          </w:tcPr>
          <w:p w:rsidR="006659F7" w:rsidRDefault="006659F7" w:rsidP="00424F85">
            <w:pPr>
              <w:cnfStyle w:val="000000100000" w:firstRow="0" w:lastRow="0" w:firstColumn="0" w:lastColumn="0" w:oddVBand="0" w:evenVBand="0" w:oddHBand="1" w:evenHBand="0" w:firstRowFirstColumn="0" w:firstRowLastColumn="0" w:lastRowFirstColumn="0" w:lastRowLastColumn="0"/>
            </w:pPr>
            <w:r>
              <w:t>API for MS Windows</w:t>
            </w:r>
          </w:p>
          <w:p w:rsidR="006659F7" w:rsidRDefault="006659F7" w:rsidP="00424F85">
            <w:pPr>
              <w:cnfStyle w:val="000000100000" w:firstRow="0" w:lastRow="0" w:firstColumn="0" w:lastColumn="0" w:oddVBand="0" w:evenVBand="0" w:oddHBand="1" w:evenHBand="0" w:firstRowFirstColumn="0" w:firstRowLastColumn="0" w:lastRowFirstColumn="0" w:lastRowLastColumn="0"/>
            </w:pPr>
            <w:r>
              <w:t>API for Apple Mac OS X (Cocoa)</w:t>
            </w:r>
          </w:p>
        </w:tc>
        <w:tc>
          <w:tcPr>
            <w:tcW w:w="1568" w:type="dxa"/>
          </w:tcPr>
          <w:p w:rsidR="006659F7" w:rsidRDefault="006659F7" w:rsidP="00424F85">
            <w:pPr>
              <w:cnfStyle w:val="000000100000" w:firstRow="0" w:lastRow="0" w:firstColumn="0" w:lastColumn="0" w:oddVBand="0" w:evenVBand="0" w:oddHBand="1" w:evenHBand="0" w:firstRowFirstColumn="0" w:firstRowLastColumn="0" w:lastRowFirstColumn="0" w:lastRowLastColumn="0"/>
            </w:pPr>
            <w:r>
              <w:t>1985-</w:t>
            </w:r>
          </w:p>
          <w:p w:rsidR="006659F7" w:rsidRDefault="006659F7" w:rsidP="00424F85">
            <w:pPr>
              <w:cnfStyle w:val="000000100000" w:firstRow="0" w:lastRow="0" w:firstColumn="0" w:lastColumn="0" w:oddVBand="0" w:evenVBand="0" w:oddHBand="1" w:evenHBand="0" w:firstRowFirstColumn="0" w:firstRowLastColumn="0" w:lastRowFirstColumn="0" w:lastRowLastColumn="0"/>
            </w:pPr>
            <w:r>
              <w:t>2001-</w:t>
            </w:r>
          </w:p>
        </w:tc>
      </w:tr>
      <w:tr w:rsidR="006659F7" w:rsidTr="00424F85">
        <w:tc>
          <w:tcPr>
            <w:cnfStyle w:val="001000000000" w:firstRow="0" w:lastRow="0" w:firstColumn="1" w:lastColumn="0" w:oddVBand="0" w:evenVBand="0" w:oddHBand="0" w:evenHBand="0" w:firstRowFirstColumn="0" w:firstRowLastColumn="0" w:lastRowFirstColumn="0" w:lastRowLastColumn="0"/>
            <w:tcW w:w="2718" w:type="dxa"/>
          </w:tcPr>
          <w:p w:rsidR="006659F7" w:rsidRDefault="006659F7" w:rsidP="00424F85">
            <w:r>
              <w:t>Programming Languages</w:t>
            </w:r>
          </w:p>
        </w:tc>
        <w:tc>
          <w:tcPr>
            <w:tcW w:w="3292" w:type="dxa"/>
          </w:tcPr>
          <w:p w:rsidR="006659F7" w:rsidRDefault="006659F7" w:rsidP="00424F85">
            <w:pPr>
              <w:cnfStyle w:val="000000000000" w:firstRow="0" w:lastRow="0" w:firstColumn="0" w:lastColumn="0" w:oddVBand="0" w:evenVBand="0" w:oddHBand="0" w:evenHBand="0" w:firstRowFirstColumn="0" w:firstRowLastColumn="0" w:lastRowFirstColumn="0" w:lastRowLastColumn="0"/>
            </w:pPr>
            <w:r>
              <w:t>Java API</w:t>
            </w:r>
          </w:p>
        </w:tc>
        <w:tc>
          <w:tcPr>
            <w:tcW w:w="1568" w:type="dxa"/>
          </w:tcPr>
          <w:p w:rsidR="006659F7" w:rsidRDefault="006659F7" w:rsidP="00424F85">
            <w:pPr>
              <w:cnfStyle w:val="000000000000" w:firstRow="0" w:lastRow="0" w:firstColumn="0" w:lastColumn="0" w:oddVBand="0" w:evenVBand="0" w:oddHBand="0" w:evenHBand="0" w:firstRowFirstColumn="0" w:firstRowLastColumn="0" w:lastRowFirstColumn="0" w:lastRowLastColumn="0"/>
            </w:pPr>
            <w:r>
              <w:t>1995-</w:t>
            </w:r>
          </w:p>
        </w:tc>
      </w:tr>
      <w:tr w:rsidR="006659F7" w:rsidTr="00424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6659F7" w:rsidRDefault="006659F7" w:rsidP="00424F85">
            <w:r>
              <w:t>Application Services</w:t>
            </w:r>
          </w:p>
        </w:tc>
        <w:tc>
          <w:tcPr>
            <w:tcW w:w="3292" w:type="dxa"/>
          </w:tcPr>
          <w:p w:rsidR="006659F7" w:rsidRDefault="006659F7" w:rsidP="00424F85">
            <w:pPr>
              <w:cnfStyle w:val="000000100000" w:firstRow="0" w:lastRow="0" w:firstColumn="0" w:lastColumn="0" w:oddVBand="0" w:evenVBand="0" w:oddHBand="1" w:evenHBand="0" w:firstRowFirstColumn="0" w:firstRowLastColumn="0" w:lastRowFirstColumn="0" w:lastRowLastColumn="0"/>
            </w:pPr>
            <w:r>
              <w:t>API for SAP (BAPI)</w:t>
            </w:r>
          </w:p>
        </w:tc>
        <w:tc>
          <w:tcPr>
            <w:tcW w:w="1568" w:type="dxa"/>
          </w:tcPr>
          <w:p w:rsidR="006659F7" w:rsidRDefault="006659F7" w:rsidP="00424F85">
            <w:pPr>
              <w:cnfStyle w:val="000000100000" w:firstRow="0" w:lastRow="0" w:firstColumn="0" w:lastColumn="0" w:oddVBand="0" w:evenVBand="0" w:oddHBand="1" w:evenHBand="0" w:firstRowFirstColumn="0" w:firstRowLastColumn="0" w:lastRowFirstColumn="0" w:lastRowLastColumn="0"/>
            </w:pPr>
            <w:r>
              <w:t>1990s-</w:t>
            </w:r>
          </w:p>
        </w:tc>
      </w:tr>
      <w:tr w:rsidR="006659F7" w:rsidTr="00424F85">
        <w:tc>
          <w:tcPr>
            <w:cnfStyle w:val="001000000000" w:firstRow="0" w:lastRow="0" w:firstColumn="1" w:lastColumn="0" w:oddVBand="0" w:evenVBand="0" w:oddHBand="0" w:evenHBand="0" w:firstRowFirstColumn="0" w:firstRowLastColumn="0" w:lastRowFirstColumn="0" w:lastRowLastColumn="0"/>
            <w:tcW w:w="2718" w:type="dxa"/>
          </w:tcPr>
          <w:p w:rsidR="006659F7" w:rsidRDefault="006659F7" w:rsidP="00424F85">
            <w:r>
              <w:t>Infrastructure Services</w:t>
            </w:r>
          </w:p>
        </w:tc>
        <w:tc>
          <w:tcPr>
            <w:tcW w:w="3292" w:type="dxa"/>
          </w:tcPr>
          <w:p w:rsidR="006659F7" w:rsidRDefault="006659F7" w:rsidP="00424F85">
            <w:pPr>
              <w:cnfStyle w:val="000000000000" w:firstRow="0" w:lastRow="0" w:firstColumn="0" w:lastColumn="0" w:oddVBand="0" w:evenVBand="0" w:oddHBand="0" w:evenHBand="0" w:firstRowFirstColumn="0" w:firstRowLastColumn="0" w:lastRowFirstColumn="0" w:lastRowLastColumn="0"/>
            </w:pPr>
            <w:r>
              <w:t>Amazon Web Services API</w:t>
            </w:r>
          </w:p>
        </w:tc>
        <w:tc>
          <w:tcPr>
            <w:tcW w:w="1568" w:type="dxa"/>
          </w:tcPr>
          <w:p w:rsidR="006659F7" w:rsidRDefault="006659F7" w:rsidP="00424F85">
            <w:pPr>
              <w:cnfStyle w:val="000000000000" w:firstRow="0" w:lastRow="0" w:firstColumn="0" w:lastColumn="0" w:oddVBand="0" w:evenVBand="0" w:oddHBand="0" w:evenHBand="0" w:firstRowFirstColumn="0" w:firstRowLastColumn="0" w:lastRowFirstColumn="0" w:lastRowLastColumn="0"/>
            </w:pPr>
            <w:r>
              <w:t>2002-</w:t>
            </w:r>
          </w:p>
        </w:tc>
      </w:tr>
      <w:tr w:rsidR="006659F7" w:rsidTr="00424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6659F7" w:rsidRDefault="006659F7" w:rsidP="00424F85">
            <w:r>
              <w:t>Web Services</w:t>
            </w:r>
          </w:p>
        </w:tc>
        <w:tc>
          <w:tcPr>
            <w:tcW w:w="3292" w:type="dxa"/>
          </w:tcPr>
          <w:p w:rsidR="006659F7" w:rsidRDefault="006659F7" w:rsidP="00424F85">
            <w:pPr>
              <w:cnfStyle w:val="000000100000" w:firstRow="0" w:lastRow="0" w:firstColumn="0" w:lastColumn="0" w:oddVBand="0" w:evenVBand="0" w:oddHBand="1" w:evenHBand="0" w:firstRowFirstColumn="0" w:firstRowLastColumn="0" w:lastRowFirstColumn="0" w:lastRowLastColumn="0"/>
            </w:pPr>
            <w:r>
              <w:t>Twitter API</w:t>
            </w:r>
          </w:p>
        </w:tc>
        <w:tc>
          <w:tcPr>
            <w:tcW w:w="1568" w:type="dxa"/>
          </w:tcPr>
          <w:p w:rsidR="006659F7" w:rsidRDefault="006659F7" w:rsidP="00424F85">
            <w:pPr>
              <w:cnfStyle w:val="000000100000" w:firstRow="0" w:lastRow="0" w:firstColumn="0" w:lastColumn="0" w:oddVBand="0" w:evenVBand="0" w:oddHBand="1" w:evenHBand="0" w:firstRowFirstColumn="0" w:firstRowLastColumn="0" w:lastRowFirstColumn="0" w:lastRowLastColumn="0"/>
            </w:pPr>
            <w:r>
              <w:t>2006-</w:t>
            </w:r>
          </w:p>
        </w:tc>
      </w:tr>
    </w:tbl>
    <w:p w:rsidR="006659F7" w:rsidRDefault="006659F7" w:rsidP="006659F7"/>
    <w:p w:rsidR="006659F7" w:rsidRDefault="006659F7" w:rsidP="006659F7">
      <w:pPr>
        <w:jc w:val="center"/>
      </w:pPr>
    </w:p>
    <w:p w:rsidR="006659F7" w:rsidRDefault="006659F7" w:rsidP="006659F7">
      <w:r>
        <w:t xml:space="preserve">What is new is the rise and dramatic proliferation of lightweight public APIs, and the rapid expansion of these into enterprise applications. Today, enterprises are able to quickly build and maintain complex applications that orchestrate across public and private APIs to provide business users with the unified capabilities that they demand. Enterprise customers, suppliers, and partners are also demanding access to enterprise APIs to leverage within their own applications. So as an architect, it is important to understand and be able to resolve the unique challenges inherent both in building composite applications and in deploying APIs for public consumption. </w:t>
      </w:r>
    </w:p>
    <w:p w:rsidR="006659F7" w:rsidRDefault="006659F7" w:rsidP="006659F7">
      <w:r>
        <w:t>While it is true, that there are many similarities when designing applications to use lightweight APIs and using more traditional approaches, there are some unique differences. This white paper is intended help developers and application architects understand some of these differences and to help them to take advantage of the benefits of these technologies. The key objectives of this white paper are to:</w:t>
      </w:r>
    </w:p>
    <w:p w:rsidR="006659F7" w:rsidRDefault="006659F7" w:rsidP="006659F7">
      <w:pPr>
        <w:pStyle w:val="ListParagraph"/>
        <w:numPr>
          <w:ilvl w:val="0"/>
          <w:numId w:val="5"/>
        </w:numPr>
      </w:pPr>
      <w:r>
        <w:t>Explain what makes lightweight APIs different from more traditional approaches such as SOAP (Simple Object Access Prototocol)</w:t>
      </w:r>
    </w:p>
    <w:p w:rsidR="006659F7" w:rsidRDefault="006659F7" w:rsidP="006659F7">
      <w:pPr>
        <w:pStyle w:val="ListParagraph"/>
        <w:numPr>
          <w:ilvl w:val="0"/>
          <w:numId w:val="5"/>
        </w:numPr>
      </w:pPr>
      <w:r>
        <w:t>Identify and provide solutions to some of the common design and development challenges when implementing APIs</w:t>
      </w:r>
    </w:p>
    <w:p w:rsidR="006659F7" w:rsidRDefault="006659F7" w:rsidP="006659F7">
      <w:pPr>
        <w:pStyle w:val="ListParagraph"/>
        <w:numPr>
          <w:ilvl w:val="0"/>
          <w:numId w:val="5"/>
        </w:numPr>
      </w:pPr>
      <w:r>
        <w:t>Demonstrate the use of JBoss tools and technologies to quickly build a working API demo that showcases these development approaches</w:t>
      </w:r>
    </w:p>
    <w:p w:rsidR="006659F7" w:rsidRDefault="006659F7" w:rsidP="006659F7">
      <w:pPr>
        <w:pStyle w:val="ListParagraph"/>
        <w:numPr>
          <w:ilvl w:val="0"/>
          <w:numId w:val="5"/>
        </w:numPr>
      </w:pPr>
      <w:r>
        <w:t>Help you understand when and where to use which approach</w:t>
      </w:r>
    </w:p>
    <w:p w:rsidR="006659F7" w:rsidRPr="00FE020F" w:rsidRDefault="006659F7" w:rsidP="006659F7">
      <w:pPr>
        <w:pStyle w:val="Heading2"/>
        <w:numPr>
          <w:ilvl w:val="1"/>
          <w:numId w:val="4"/>
        </w:numPr>
      </w:pPr>
      <w:bookmarkStart w:id="3" w:name="_Toc428624366"/>
      <w:r>
        <w:t>APIs vs. More Traditional SOA Approaches</w:t>
      </w:r>
      <w:bookmarkEnd w:id="3"/>
    </w:p>
    <w:p w:rsidR="006659F7" w:rsidRDefault="006659F7" w:rsidP="006659F7">
      <w:pPr>
        <w:tabs>
          <w:tab w:val="num" w:pos="720"/>
        </w:tabs>
      </w:pPr>
      <w:r>
        <w:t>How are APIs different from the more traditional SOA approaches such as SOAP? First, it is important to understand that SOAP</w:t>
      </w:r>
      <w:r w:rsidRPr="005663F2">
        <w:rPr>
          <w:b/>
        </w:rPr>
        <w:t xml:space="preserve"> </w:t>
      </w:r>
      <w:r w:rsidRPr="009A36CC">
        <w:t>is really an API</w:t>
      </w:r>
      <w:r w:rsidRPr="00056F71">
        <w:t>.</w:t>
      </w:r>
      <w:r>
        <w:rPr>
          <w:b/>
        </w:rPr>
        <w:t xml:space="preserve"> </w:t>
      </w:r>
      <w:r>
        <w:t xml:space="preserve">However, the use of SOAP is based on a design </w:t>
      </w:r>
      <w:r w:rsidRPr="005663F2">
        <w:t>contract (i.e., a WSDL)</w:t>
      </w:r>
      <w:r>
        <w:t xml:space="preserve"> and provided using a highly structured XML document</w:t>
      </w:r>
      <w:r w:rsidRPr="005663F2">
        <w:t>. Other applications (either direct</w:t>
      </w:r>
      <w:r>
        <w:t>ly</w:t>
      </w:r>
      <w:r w:rsidRPr="005663F2">
        <w:t xml:space="preserve"> or through the ESB) consume services according to the contract</w:t>
      </w:r>
      <w:r>
        <w:t xml:space="preserve">. Although the concept of the WSDL was intended to provide an open API that could be leveraged by any consumer, in practice SOAP became used primarily in point-to-point integrations. </w:t>
      </w:r>
    </w:p>
    <w:p w:rsidR="006659F7" w:rsidRPr="005663F2" w:rsidRDefault="006659F7" w:rsidP="006659F7">
      <w:pPr>
        <w:tabs>
          <w:tab w:val="num" w:pos="720"/>
        </w:tabs>
      </w:pPr>
      <w:r>
        <w:t xml:space="preserve">What really distinguished APIs (as we use the term today) from the more traditional SOA approach was the introduction of lightweight web APIs. These lightweight APIs </w:t>
      </w:r>
      <w:r w:rsidRPr="00934512">
        <w:t xml:space="preserve">operate over a network through </w:t>
      </w:r>
      <w:r>
        <w:t xml:space="preserve">the </w:t>
      </w:r>
      <w:r w:rsidRPr="00934512">
        <w:t>HTTP protocol, using REST-style communication to access a remote resource or service. The responses are typically expressed in JSON or XML</w:t>
      </w:r>
      <w:r>
        <w:t xml:space="preserve"> (RSS, Atom)</w:t>
      </w:r>
      <w:r w:rsidRPr="00934512">
        <w:t>.</w:t>
      </w:r>
      <w:r>
        <w:t xml:space="preserve"> The advent of lightweight APIs solved some of the key challenges of the more traditional SOA approaches such as SOAP. These small APIs could be </w:t>
      </w:r>
      <w:r>
        <w:lastRenderedPageBreak/>
        <w:t xml:space="preserve">developed very quickly, had a much smaller network footprint than SOAP, and could be consumed easily by everything from a full-fledged enterprise application to a web browser running javascript or by mobile applications. These lightweight APIs have exploded into the marketplace, and are driving what is now called the “Internet of Things”, where in the next few years virtually all new devices will be connected in some way. </w:t>
      </w:r>
    </w:p>
    <w:p w:rsidR="006659F7" w:rsidRDefault="006659F7" w:rsidP="006659F7">
      <w:pPr>
        <w:pStyle w:val="Heading2"/>
        <w:numPr>
          <w:ilvl w:val="1"/>
          <w:numId w:val="4"/>
        </w:numPr>
      </w:pPr>
      <w:bookmarkStart w:id="4" w:name="_Toc428624367"/>
      <w:r>
        <w:t>Challenges in developing and consuming APIs</w:t>
      </w:r>
      <w:bookmarkEnd w:id="4"/>
    </w:p>
    <w:p w:rsidR="006659F7" w:rsidRDefault="006659F7" w:rsidP="006659F7">
      <w:pPr>
        <w:tabs>
          <w:tab w:val="num" w:pos="720"/>
        </w:tabs>
      </w:pPr>
      <w:r>
        <w:t>APIs are lightweight, easy to build and consume, so end of story, right? Yes, APIs can be easy to build and consume, but to do this well, one must consider many of the same architectural issues that are found in any enterprise development program: is my API usable, does it scale, is it maintainable, is it secure, etc.  Addressing all of these concerns is the subject of a book, not a white paper such as this one! What we would like to demonstrate is how to solve some of the most common business and technical problems when developing with APIs. For example, developers often face issues such as:</w:t>
      </w:r>
    </w:p>
    <w:p w:rsidR="006659F7" w:rsidRDefault="006659F7" w:rsidP="006659F7">
      <w:pPr>
        <w:pStyle w:val="ListParagraph"/>
        <w:numPr>
          <w:ilvl w:val="0"/>
          <w:numId w:val="44"/>
        </w:numPr>
      </w:pPr>
      <w:r>
        <w:t>How to secure an API</w:t>
      </w:r>
    </w:p>
    <w:p w:rsidR="006659F7" w:rsidRDefault="006659F7" w:rsidP="006659F7">
      <w:pPr>
        <w:pStyle w:val="ListParagraph"/>
        <w:numPr>
          <w:ilvl w:val="0"/>
          <w:numId w:val="44"/>
        </w:numPr>
      </w:pPr>
      <w:r>
        <w:t>How to integrate with Salesforce.com</w:t>
      </w:r>
    </w:p>
    <w:p w:rsidR="006659F7" w:rsidRDefault="006659F7" w:rsidP="006659F7">
      <w:pPr>
        <w:pStyle w:val="ListParagraph"/>
        <w:numPr>
          <w:ilvl w:val="0"/>
          <w:numId w:val="44"/>
        </w:numPr>
      </w:pPr>
      <w:r>
        <w:t>How to leverage social media (such as Twitter) from my application</w:t>
      </w:r>
    </w:p>
    <w:p w:rsidR="006659F7" w:rsidRDefault="006659F7" w:rsidP="006659F7">
      <w:pPr>
        <w:pStyle w:val="ListParagraph"/>
        <w:numPr>
          <w:ilvl w:val="0"/>
          <w:numId w:val="44"/>
        </w:numPr>
      </w:pPr>
      <w:r>
        <w:t>How to integrate and display data from multiple data sources</w:t>
      </w:r>
    </w:p>
    <w:p w:rsidR="006659F7" w:rsidRDefault="006659F7" w:rsidP="006659F7">
      <w:pPr>
        <w:tabs>
          <w:tab w:val="num" w:pos="720"/>
        </w:tabs>
      </w:pPr>
      <w:r>
        <w:t xml:space="preserve"> For this white paper, we have chosen various problems that cover a variety of different development challenges, and will be leverage JBoss Fuse and Camel and Data Virtualization to address these challenges. The details and how to access the code samples can be found in the appendix. We hope that the examples in the next sections will be useful in jumpstarting your API program!</w:t>
      </w:r>
    </w:p>
    <w:p w:rsidR="006659F7" w:rsidRDefault="006659F7" w:rsidP="006659F7">
      <w:pPr>
        <w:pStyle w:val="Heading2"/>
        <w:numPr>
          <w:ilvl w:val="1"/>
          <w:numId w:val="4"/>
        </w:numPr>
      </w:pPr>
      <w:bookmarkStart w:id="5" w:name="_Toc428624368"/>
      <w:r>
        <w:t>How JBoss tools make developing APIs simple</w:t>
      </w:r>
      <w:bookmarkEnd w:id="5"/>
    </w:p>
    <w:p w:rsidR="006659F7" w:rsidRDefault="006659F7" w:rsidP="006659F7">
      <w:r>
        <w:t xml:space="preserve">JBoss tools such as </w:t>
      </w:r>
      <w:r w:rsidRPr="00843559">
        <w:t xml:space="preserve">JBoss® Developer Studio provides superior support for your entire development lifecycle. </w:t>
      </w:r>
      <w:r>
        <w:t>They</w:t>
      </w:r>
      <w:r w:rsidRPr="00843559">
        <w:t xml:space="preserve"> include a broad set of tooling capabilities and support for multiple programming models and frameworks, including Java™ Enterprise Edition 6, RichFaces, JavaServer Faces (JSF), Enterprise JavaBeans (EJB), Java Persistence API (JPA), and H</w:t>
      </w:r>
      <w:r>
        <w:t>ibernate®, JAX-RS with RESTEasy. They support  C</w:t>
      </w:r>
      <w:r w:rsidRPr="00843559">
        <w:t>ontext Dependency Injection (CDI), HTML5,</w:t>
      </w:r>
      <w:r w:rsidRPr="00595E04">
        <w:t xml:space="preserve"> </w:t>
      </w:r>
      <w:r w:rsidRPr="00843559">
        <w:t>and many other popular technologies</w:t>
      </w:r>
      <w:r>
        <w:t>, and</w:t>
      </w:r>
      <w:r w:rsidRPr="00843559">
        <w:t xml:space="preserve"> provide </w:t>
      </w:r>
      <w:r>
        <w:t xml:space="preserve">the </w:t>
      </w:r>
      <w:r w:rsidRPr="00843559">
        <w:t>developer choice</w:t>
      </w:r>
      <w:r>
        <w:t>s</w:t>
      </w:r>
      <w:r w:rsidRPr="00843559">
        <w:t xml:space="preserve"> in supporting multiple JVMs, productivity with Maven, and in testing with Arquillian. </w:t>
      </w:r>
      <w:r>
        <w:t>They are also</w:t>
      </w:r>
      <w:r w:rsidRPr="00843559">
        <w:t xml:space="preserve"> fully tested and certified to ensure that </w:t>
      </w:r>
      <w:r>
        <w:t>the</w:t>
      </w:r>
      <w:r w:rsidRPr="00843559">
        <w:t xml:space="preserve"> plug-ins, runtime components, and their dependencies are compatible with each other</w:t>
      </w:r>
      <w:r>
        <w:t xml:space="preserve">. </w:t>
      </w:r>
    </w:p>
    <w:p w:rsidR="006659F7" w:rsidRPr="00F41A9A" w:rsidRDefault="006659F7" w:rsidP="006659F7">
      <w:pPr>
        <w:pStyle w:val="Heading3"/>
      </w:pPr>
      <w:bookmarkStart w:id="6" w:name="_Toc428624369"/>
      <w:r w:rsidRPr="00F41A9A">
        <w:t>Creating an API with JBoss Developer Studio</w:t>
      </w:r>
      <w:r>
        <w:t xml:space="preserve"> (JBDS)</w:t>
      </w:r>
      <w:bookmarkEnd w:id="6"/>
    </w:p>
    <w:p w:rsidR="006659F7" w:rsidRDefault="006659F7" w:rsidP="006659F7">
      <w:r w:rsidRPr="00F0043F">
        <w:t>JBoss Developer Studio includes both certified visual tooling and the production-ready, fully supported Red Hat JBoss Enterprise Application Platform, which is supported by Red Hat for as part of a subscription</w:t>
      </w:r>
      <w:r>
        <w:t>. With a simple point and click interface, JBoss Developer Studio makes creating APIs simple. For example, perhaps you have created an API and would now like to add a component that fires a query to a database. With JBDS, this is a quick 3-step process:</w:t>
      </w:r>
    </w:p>
    <w:p w:rsidR="006659F7" w:rsidRDefault="006659F7" w:rsidP="006659F7">
      <w:pPr>
        <w:pStyle w:val="ListParagraph"/>
        <w:numPr>
          <w:ilvl w:val="0"/>
          <w:numId w:val="39"/>
        </w:numPr>
      </w:pPr>
      <w:r>
        <w:t>add a logging component and configure it to log as desired</w:t>
      </w:r>
    </w:p>
    <w:p w:rsidR="006659F7" w:rsidRDefault="006659F7" w:rsidP="006659F7">
      <w:pPr>
        <w:pStyle w:val="ListParagraph"/>
        <w:numPr>
          <w:ilvl w:val="0"/>
          <w:numId w:val="39"/>
        </w:numPr>
      </w:pPr>
      <w:r>
        <w:t>add a dynamic router</w:t>
      </w:r>
    </w:p>
    <w:p w:rsidR="006659F7" w:rsidRDefault="006659F7" w:rsidP="006659F7">
      <w:pPr>
        <w:pStyle w:val="ListParagraph"/>
        <w:numPr>
          <w:ilvl w:val="0"/>
          <w:numId w:val="39"/>
        </w:numPr>
      </w:pPr>
      <w:r>
        <w:t>configure the router to pass the request to the database handler</w:t>
      </w:r>
    </w:p>
    <w:p w:rsidR="006659F7" w:rsidRDefault="006659F7" w:rsidP="006659F7">
      <w:r>
        <w:t xml:space="preserve">The details are shown in the below figures. In this case, we are starting with a simple route. In </w:t>
      </w:r>
      <w:r>
        <w:fldChar w:fldCharType="begin"/>
      </w:r>
      <w:r>
        <w:instrText xml:space="preserve"> REF _Ref419545139 \h </w:instrText>
      </w:r>
      <w:r>
        <w:fldChar w:fldCharType="separate"/>
      </w:r>
      <w:r w:rsidR="005A1476" w:rsidRPr="00FC1AB6">
        <w:t xml:space="preserve">Figure </w:t>
      </w:r>
      <w:r w:rsidR="005A1476">
        <w:rPr>
          <w:noProof/>
        </w:rPr>
        <w:t>1</w:t>
      </w:r>
      <w:r>
        <w:fldChar w:fldCharType="end"/>
      </w:r>
      <w:r>
        <w:t xml:space="preserve">, we have started with a simple route, and have just added the “log” element on the right. In the subsequent figures we add and configure the dynamic router to route the generated log messages to the database. </w:t>
      </w:r>
    </w:p>
    <w:p w:rsidR="006659F7" w:rsidRDefault="006659F7" w:rsidP="006659F7"/>
    <w:p w:rsidR="006659F7" w:rsidRDefault="006659F7" w:rsidP="006659F7">
      <w:pPr>
        <w:pStyle w:val="Picture"/>
      </w:pPr>
      <w:r w:rsidRPr="009E6F32">
        <w:rPr>
          <w:noProof/>
        </w:rPr>
        <w:lastRenderedPageBreak/>
        <w:drawing>
          <wp:inline distT="0" distB="0" distL="0" distR="0" wp14:anchorId="38EB7E21" wp14:editId="3D528C95">
            <wp:extent cx="5731510" cy="3051810"/>
            <wp:effectExtent l="0" t="0" r="0" b="0"/>
            <wp:docPr id="1026" name="Picture 1"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 descr="image001"/>
                    <pic:cNvPicPr>
                      <a:picLocks noChangeAspect="1" noChangeArrowheads="1"/>
                    </pic:cNvPicPr>
                  </pic:nvPicPr>
                  <pic:blipFill rotWithShape="1">
                    <a:blip r:embed="rId8">
                      <a:extLst>
                        <a:ext uri="{28A0092B-C50C-407E-A947-70E740481C1C}">
                          <a14:useLocalDpi xmlns:a14="http://schemas.microsoft.com/office/drawing/2010/main" val="0"/>
                        </a:ext>
                      </a:extLst>
                    </a:blip>
                    <a:srcRect b="5286"/>
                    <a:stretch/>
                  </pic:blipFill>
                  <pic:spPr bwMode="auto">
                    <a:xfrm>
                      <a:off x="0" y="0"/>
                      <a:ext cx="5731510" cy="3051810"/>
                    </a:xfrm>
                    <a:prstGeom prst="rect">
                      <a:avLst/>
                    </a:prstGeom>
                    <a:noFill/>
                    <a:ln>
                      <a:noFill/>
                    </a:ln>
                    <a:extLst/>
                  </pic:spPr>
                </pic:pic>
              </a:graphicData>
            </a:graphic>
          </wp:inline>
        </w:drawing>
      </w:r>
    </w:p>
    <w:p w:rsidR="006659F7" w:rsidRPr="00FC1AB6" w:rsidRDefault="006659F7" w:rsidP="006659F7">
      <w:pPr>
        <w:pStyle w:val="Caption"/>
        <w:rPr>
          <w:rStyle w:val="tspan"/>
        </w:rPr>
      </w:pPr>
      <w:bookmarkStart w:id="7" w:name="_Ref419545139"/>
      <w:bookmarkStart w:id="8" w:name="_Ref419545129"/>
      <w:r w:rsidRPr="00FC1AB6">
        <w:t xml:space="preserve">Figure </w:t>
      </w:r>
      <w:fldSimple w:instr=" SEQ Figure \* ARABIC ">
        <w:r w:rsidR="005A1476">
          <w:rPr>
            <w:noProof/>
          </w:rPr>
          <w:t>1</w:t>
        </w:r>
      </w:fldSimple>
      <w:bookmarkEnd w:id="7"/>
      <w:r w:rsidRPr="00FC1AB6">
        <w:t>. Add a logging component and configure it</w:t>
      </w:r>
      <w:bookmarkEnd w:id="8"/>
    </w:p>
    <w:p w:rsidR="006659F7" w:rsidRDefault="006659F7" w:rsidP="006659F7"/>
    <w:p w:rsidR="006659F7" w:rsidRDefault="006659F7" w:rsidP="006659F7">
      <w:pPr>
        <w:pStyle w:val="Picture"/>
      </w:pPr>
      <w:r w:rsidRPr="009E6F32">
        <w:rPr>
          <w:noProof/>
        </w:rPr>
        <w:drawing>
          <wp:inline distT="0" distB="0" distL="0" distR="0" wp14:anchorId="22E80CBE" wp14:editId="3B3D9BFB">
            <wp:extent cx="5731510" cy="3046095"/>
            <wp:effectExtent l="0" t="0" r="0" b="0"/>
            <wp:docPr id="1027" name="Picture 2"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2" descr="image002"/>
                    <pic:cNvPicPr>
                      <a:picLocks noChangeAspect="1" noChangeArrowheads="1"/>
                    </pic:cNvPicPr>
                  </pic:nvPicPr>
                  <pic:blipFill rotWithShape="1">
                    <a:blip r:embed="rId9">
                      <a:extLst>
                        <a:ext uri="{28A0092B-C50C-407E-A947-70E740481C1C}">
                          <a14:useLocalDpi xmlns:a14="http://schemas.microsoft.com/office/drawing/2010/main" val="0"/>
                        </a:ext>
                      </a:extLst>
                    </a:blip>
                    <a:srcRect b="5286"/>
                    <a:stretch/>
                  </pic:blipFill>
                  <pic:spPr bwMode="auto">
                    <a:xfrm>
                      <a:off x="0" y="0"/>
                      <a:ext cx="5731510" cy="3046095"/>
                    </a:xfrm>
                    <a:prstGeom prst="rect">
                      <a:avLst/>
                    </a:prstGeom>
                    <a:noFill/>
                    <a:ln>
                      <a:noFill/>
                    </a:ln>
                    <a:extLst/>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2</w:t>
        </w:r>
      </w:fldSimple>
      <w:r w:rsidRPr="00FC1AB6">
        <w:t>. Add a dynamic router</w:t>
      </w:r>
    </w:p>
    <w:p w:rsidR="006659F7" w:rsidRDefault="006659F7" w:rsidP="006659F7"/>
    <w:p w:rsidR="006659F7" w:rsidRDefault="006659F7" w:rsidP="006659F7">
      <w:pPr>
        <w:pStyle w:val="Picture"/>
      </w:pPr>
      <w:r w:rsidRPr="009E6F32">
        <w:rPr>
          <w:noProof/>
        </w:rPr>
        <w:lastRenderedPageBreak/>
        <w:drawing>
          <wp:inline distT="0" distB="0" distL="0" distR="0" wp14:anchorId="4595C68C" wp14:editId="1DEEC4F3">
            <wp:extent cx="5731510" cy="3052445"/>
            <wp:effectExtent l="0" t="0" r="0" b="0"/>
            <wp:docPr id="1028" name="Picture 3"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3" descr="image003"/>
                    <pic:cNvPicPr>
                      <a:picLocks noChangeAspect="1" noChangeArrowheads="1"/>
                    </pic:cNvPicPr>
                  </pic:nvPicPr>
                  <pic:blipFill rotWithShape="1">
                    <a:blip r:embed="rId10">
                      <a:extLst>
                        <a:ext uri="{28A0092B-C50C-407E-A947-70E740481C1C}">
                          <a14:useLocalDpi xmlns:a14="http://schemas.microsoft.com/office/drawing/2010/main" val="0"/>
                        </a:ext>
                      </a:extLst>
                    </a:blip>
                    <a:srcRect b="5262"/>
                    <a:stretch/>
                  </pic:blipFill>
                  <pic:spPr bwMode="auto">
                    <a:xfrm>
                      <a:off x="0" y="0"/>
                      <a:ext cx="5731510" cy="3052445"/>
                    </a:xfrm>
                    <a:prstGeom prst="rect">
                      <a:avLst/>
                    </a:prstGeom>
                    <a:noFill/>
                    <a:ln>
                      <a:noFill/>
                    </a:ln>
                    <a:extLst/>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3</w:t>
        </w:r>
      </w:fldSimple>
      <w:r w:rsidRPr="00FC1AB6">
        <w:t>. Configure the router</w:t>
      </w:r>
    </w:p>
    <w:p w:rsidR="006659F7" w:rsidRDefault="006659F7" w:rsidP="006659F7"/>
    <w:p w:rsidR="006659F7" w:rsidRDefault="006659F7" w:rsidP="006659F7">
      <w:r>
        <w:t>The configuration of the router maps the incoming request to the appropriate database handler service. This mapping is programmatically generated and is present in the restRouteProcessor.slip expression.</w:t>
      </w:r>
    </w:p>
    <w:p w:rsidR="006659F7" w:rsidRDefault="006659F7" w:rsidP="006659F7">
      <w:r>
        <w:t>To configure the database connection we need to add the JDV server as a data-source in our application. This configuration is added as a spring bean in the beans.xml</w:t>
      </w:r>
    </w:p>
    <w:p w:rsidR="00EA1BEC" w:rsidRDefault="00EA1BEC" w:rsidP="006659F7"/>
    <w:p w:rsidR="006659F7" w:rsidRDefault="006659F7" w:rsidP="006659F7">
      <w:pPr>
        <w:pStyle w:val="Picture"/>
      </w:pPr>
      <w:r>
        <w:rPr>
          <w:noProof/>
        </w:rPr>
        <w:drawing>
          <wp:inline distT="0" distB="0" distL="0" distR="0" wp14:anchorId="6C065AD1" wp14:editId="4AD6FB23">
            <wp:extent cx="5731510" cy="1410221"/>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1410221"/>
                    </a:xfrm>
                    <a:prstGeom prst="rect">
                      <a:avLst/>
                    </a:prstGeom>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4</w:t>
        </w:r>
      </w:fldSimple>
      <w:r w:rsidRPr="00FC1AB6">
        <w:t xml:space="preserve">. </w:t>
      </w:r>
      <w:r>
        <w:t>Add the data source to Spring configuration</w:t>
      </w:r>
    </w:p>
    <w:p w:rsidR="006659F7" w:rsidRDefault="006659F7" w:rsidP="006659F7"/>
    <w:p w:rsidR="006659F7" w:rsidRDefault="006659F7" w:rsidP="006659F7">
      <w:r>
        <w:t xml:space="preserve">The default configuration of the data source properties are present under </w:t>
      </w:r>
      <w:r w:rsidRPr="00110498">
        <w:t>projects/shopping-demo-application/application-interface/src/main/resources/shoppingApplication.properties</w:t>
      </w:r>
      <w:r>
        <w:t xml:space="preserve"> file.</w:t>
      </w:r>
    </w:p>
    <w:p w:rsidR="006659F7" w:rsidRDefault="006659F7" w:rsidP="006659F7">
      <w:pPr>
        <w:pStyle w:val="Picture"/>
      </w:pPr>
      <w:r>
        <w:rPr>
          <w:noProof/>
        </w:rPr>
        <w:drawing>
          <wp:inline distT="0" distB="0" distL="0" distR="0" wp14:anchorId="346D4741" wp14:editId="5F5364C6">
            <wp:extent cx="5248275" cy="1104900"/>
            <wp:effectExtent l="0" t="0" r="9525"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r="8319"/>
                    <a:stretch/>
                  </pic:blipFill>
                  <pic:spPr bwMode="auto">
                    <a:xfrm>
                      <a:off x="0" y="0"/>
                      <a:ext cx="5248275" cy="1104900"/>
                    </a:xfrm>
                    <a:prstGeom prst="rect">
                      <a:avLst/>
                    </a:prstGeom>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5</w:t>
        </w:r>
      </w:fldSimple>
      <w:r w:rsidRPr="00FC1AB6">
        <w:t xml:space="preserve">. </w:t>
      </w:r>
      <w:r>
        <w:t>Configure the database driver</w:t>
      </w:r>
    </w:p>
    <w:p w:rsidR="006659F7" w:rsidRDefault="006659F7" w:rsidP="006659F7"/>
    <w:p w:rsidR="006659F7" w:rsidRDefault="006659F7" w:rsidP="006659F7">
      <w:r>
        <w:t>To override these properties it is recommended to update the</w:t>
      </w:r>
      <w:r w:rsidRPr="00110498">
        <w:t xml:space="preserve"> </w:t>
      </w:r>
      <w:r>
        <w:t>dv-support/application.properties file.</w:t>
      </w:r>
    </w:p>
    <w:p w:rsidR="006659F7" w:rsidRDefault="006659F7" w:rsidP="006659F7">
      <w:pPr>
        <w:rPr>
          <w:bCs/>
        </w:rPr>
      </w:pPr>
      <w:r>
        <w:lastRenderedPageBreak/>
        <w:t>Once the database confi</w:t>
      </w:r>
      <w:r>
        <w:rPr>
          <w:bCs/>
        </w:rPr>
        <w:t>guration we can now add a route to process the request forwarded by the Dynamic Router. Below is the route:</w:t>
      </w:r>
    </w:p>
    <w:p w:rsidR="00EA1BEC" w:rsidRDefault="00EA1BEC" w:rsidP="006659F7">
      <w:pPr>
        <w:rPr>
          <w:bCs/>
        </w:rPr>
      </w:pPr>
    </w:p>
    <w:p w:rsidR="006659F7" w:rsidRDefault="006659F7" w:rsidP="006659F7">
      <w:pPr>
        <w:pStyle w:val="Picture"/>
        <w:rPr>
          <w:bCs/>
        </w:rPr>
      </w:pPr>
      <w:r w:rsidRPr="002E219E">
        <w:rPr>
          <w:noProof/>
        </w:rPr>
        <w:drawing>
          <wp:inline distT="0" distB="0" distL="0" distR="0" wp14:anchorId="1D4DE9CE" wp14:editId="510F5090">
            <wp:extent cx="5731510" cy="712470"/>
            <wp:effectExtent l="0" t="0" r="2540" b="0"/>
            <wp:docPr id="2054" name="Picture 14" descr="C:\Users\sicilian\Pictures\CamelCont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cilian\Pictures\CamelContext.bmp"/>
                    <pic:cNvPicPr>
                      <a:picLocks noChangeAspect="1" noChangeArrowheads="1"/>
                    </pic:cNvPicPr>
                  </pic:nvPicPr>
                  <pic:blipFill rotWithShape="1">
                    <a:blip r:embed="rId13" cstate="print"/>
                    <a:srcRect b="65724"/>
                    <a:stretch/>
                  </pic:blipFill>
                  <pic:spPr bwMode="auto">
                    <a:xfrm>
                      <a:off x="0" y="0"/>
                      <a:ext cx="5731510" cy="712470"/>
                    </a:xfrm>
                    <a:prstGeom prst="rect">
                      <a:avLst/>
                    </a:prstGeom>
                    <a:noFill/>
                    <a:ln w="9525" cap="flat" cmpd="sng" algn="ctr">
                      <a:no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6</w:t>
        </w:r>
      </w:fldSimple>
      <w:r w:rsidRPr="00FC1AB6">
        <w:t xml:space="preserve">. </w:t>
      </w:r>
      <w:r>
        <w:t>Add the new route</w:t>
      </w:r>
    </w:p>
    <w:p w:rsidR="006659F7" w:rsidRDefault="006659F7" w:rsidP="006659F7">
      <w:pPr>
        <w:rPr>
          <w:bCs/>
        </w:rPr>
      </w:pPr>
    </w:p>
    <w:p w:rsidR="006659F7" w:rsidRDefault="006659F7" w:rsidP="006659F7">
      <w:pPr>
        <w:rPr>
          <w:bCs/>
        </w:rPr>
      </w:pPr>
      <w:r>
        <w:rPr>
          <w:bCs/>
        </w:rPr>
        <w:t>The sql query is fired by the sql component in the route. Camel as many built in components to connect to different data sources. To use the sql component we just need to add the component in the application as a bean and link the component to the data source.</w:t>
      </w:r>
    </w:p>
    <w:p w:rsidR="00EA1BEC" w:rsidRDefault="00EA1BEC" w:rsidP="006659F7">
      <w:pPr>
        <w:rPr>
          <w:bCs/>
        </w:rPr>
      </w:pPr>
    </w:p>
    <w:p w:rsidR="006659F7" w:rsidRDefault="006659F7" w:rsidP="006659F7">
      <w:pPr>
        <w:pStyle w:val="Picture"/>
        <w:rPr>
          <w:bCs/>
        </w:rPr>
      </w:pPr>
      <w:r>
        <w:rPr>
          <w:noProof/>
        </w:rPr>
        <w:drawing>
          <wp:inline distT="0" distB="0" distL="0" distR="0" wp14:anchorId="53927E27" wp14:editId="35FE6FD7">
            <wp:extent cx="5105400" cy="95250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105400" cy="952500"/>
                    </a:xfrm>
                    <a:prstGeom prst="rect">
                      <a:avLst/>
                    </a:prstGeom>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7</w:t>
        </w:r>
      </w:fldSimple>
      <w:r w:rsidRPr="00FC1AB6">
        <w:t xml:space="preserve">. Configure </w:t>
      </w:r>
      <w:r>
        <w:t>Camel to use the data source</w:t>
      </w:r>
    </w:p>
    <w:p w:rsidR="006659F7" w:rsidRPr="00F813EF" w:rsidRDefault="006659F7" w:rsidP="006659F7">
      <w:pPr>
        <w:rPr>
          <w:bCs/>
        </w:rPr>
      </w:pPr>
    </w:p>
    <w:p w:rsidR="006659F7" w:rsidRDefault="006659F7" w:rsidP="006659F7">
      <w:pPr>
        <w:pStyle w:val="Heading3"/>
      </w:pPr>
      <w:bookmarkStart w:id="9" w:name="_Toc428624370"/>
      <w:r>
        <w:t>Creating a Virtual Database with JDBS</w:t>
      </w:r>
      <w:bookmarkEnd w:id="9"/>
    </w:p>
    <w:p w:rsidR="006659F7" w:rsidRPr="00292EB6" w:rsidRDefault="006659F7" w:rsidP="006659F7">
      <w:pPr>
        <w:rPr>
          <w:bCs/>
        </w:rPr>
      </w:pPr>
      <w:r>
        <w:rPr>
          <w:bCs/>
        </w:rPr>
        <w:t xml:space="preserve">Data virtualization allows an application to retrieve and manipulate data without requiring technical details for the underlying data sources. Creating a virtual database from multiple data sources is simple as well. Using the Teiid Designer within JDBS, this becomes a straightforward set of point and click steps. </w:t>
      </w:r>
      <w:r w:rsidRPr="00292EB6">
        <w:rPr>
          <w:bCs/>
        </w:rPr>
        <w:t>Teiid Designer is a visual tool that enables rapid, model-driven definition, integration, management and testing of data services without programming usi</w:t>
      </w:r>
      <w:r>
        <w:rPr>
          <w:bCs/>
        </w:rPr>
        <w:t xml:space="preserve">ng the Teiid runtime framework. </w:t>
      </w:r>
      <w:r w:rsidRPr="00292EB6">
        <w:rPr>
          <w:bCs/>
        </w:rPr>
        <w:t>With Teiid Designer, not only do you create source data models and map your sources to target formats using a visual tool, but you can also:</w:t>
      </w:r>
    </w:p>
    <w:p w:rsidR="006659F7" w:rsidRPr="005575F5" w:rsidRDefault="006659F7" w:rsidP="006659F7">
      <w:pPr>
        <w:pStyle w:val="ListParagraph"/>
        <w:numPr>
          <w:ilvl w:val="0"/>
          <w:numId w:val="49"/>
        </w:numPr>
        <w:spacing w:after="0"/>
        <w:rPr>
          <w:bCs/>
        </w:rPr>
      </w:pPr>
      <w:r w:rsidRPr="00292EB6">
        <w:rPr>
          <w:bCs/>
        </w:rPr>
        <w:t>create a virtual database (or VDB) containing your models which you deploy to Teiid server and then access your dat</w:t>
      </w:r>
      <w:r w:rsidRPr="005575F5">
        <w:rPr>
          <w:bCs/>
        </w:rPr>
        <w:t>a.</w:t>
      </w:r>
    </w:p>
    <w:p w:rsidR="006659F7" w:rsidRPr="00BB63CA" w:rsidRDefault="006659F7" w:rsidP="006659F7">
      <w:pPr>
        <w:pStyle w:val="ListParagraph"/>
        <w:numPr>
          <w:ilvl w:val="0"/>
          <w:numId w:val="49"/>
        </w:numPr>
        <w:spacing w:after="0"/>
        <w:rPr>
          <w:bCs/>
        </w:rPr>
      </w:pPr>
      <w:r w:rsidRPr="00BB63CA">
        <w:rPr>
          <w:bCs/>
        </w:rPr>
        <w:t>resolve semantic differences</w:t>
      </w:r>
    </w:p>
    <w:p w:rsidR="006659F7" w:rsidRPr="00BB63CA" w:rsidRDefault="006659F7" w:rsidP="006659F7">
      <w:pPr>
        <w:pStyle w:val="ListParagraph"/>
        <w:numPr>
          <w:ilvl w:val="0"/>
          <w:numId w:val="49"/>
        </w:numPr>
        <w:spacing w:after="0"/>
        <w:rPr>
          <w:bCs/>
        </w:rPr>
      </w:pPr>
      <w:r w:rsidRPr="00BB63CA">
        <w:rPr>
          <w:bCs/>
        </w:rPr>
        <w:t>create virtual data structures at a physical or logical level</w:t>
      </w:r>
    </w:p>
    <w:p w:rsidR="006659F7" w:rsidRPr="00B519DC" w:rsidRDefault="006659F7" w:rsidP="006659F7">
      <w:pPr>
        <w:pStyle w:val="ListParagraph"/>
        <w:numPr>
          <w:ilvl w:val="0"/>
          <w:numId w:val="49"/>
        </w:numPr>
        <w:spacing w:after="0"/>
        <w:rPr>
          <w:bCs/>
        </w:rPr>
      </w:pPr>
      <w:r w:rsidRPr="00B519DC">
        <w:rPr>
          <w:bCs/>
        </w:rPr>
        <w:t>use declarative interfaces to integrate, aggregate, and transform the data on its way from source to a target format which is compatible and optimized for consumption by your applications</w:t>
      </w:r>
    </w:p>
    <w:p w:rsidR="006659F7" w:rsidRDefault="006659F7" w:rsidP="006659F7">
      <w:pPr>
        <w:rPr>
          <w:bCs/>
        </w:rPr>
      </w:pPr>
      <w:r>
        <w:rPr>
          <w:bCs/>
        </w:rPr>
        <w:t xml:space="preserve">The set of figures below illustrate how to do this once the initial data sources are configured. For details on configuring the datasources and exposing this within your application, see </w:t>
      </w:r>
      <w:r w:rsidRPr="00D51DA7">
        <w:rPr>
          <w:b/>
          <w:bCs/>
        </w:rPr>
        <w:t xml:space="preserve">Section </w:t>
      </w:r>
      <w:r w:rsidRPr="00D51DA7">
        <w:rPr>
          <w:b/>
          <w:bCs/>
        </w:rPr>
        <w:fldChar w:fldCharType="begin"/>
      </w:r>
      <w:r w:rsidRPr="00D51DA7">
        <w:rPr>
          <w:b/>
          <w:bCs/>
        </w:rPr>
        <w:instrText xml:space="preserve"> REF _Ref415817349 \w \h </w:instrText>
      </w:r>
      <w:r>
        <w:rPr>
          <w:b/>
          <w:bCs/>
        </w:rPr>
        <w:instrText xml:space="preserve"> \* MERGEFORMAT </w:instrText>
      </w:r>
      <w:r w:rsidRPr="00D51DA7">
        <w:rPr>
          <w:b/>
          <w:bCs/>
        </w:rPr>
      </w:r>
      <w:r w:rsidRPr="00D51DA7">
        <w:rPr>
          <w:b/>
          <w:bCs/>
        </w:rPr>
        <w:fldChar w:fldCharType="separate"/>
      </w:r>
      <w:r w:rsidR="005A1476">
        <w:rPr>
          <w:b/>
          <w:bCs/>
        </w:rPr>
        <w:t>9</w:t>
      </w:r>
      <w:r w:rsidRPr="00D51DA7">
        <w:rPr>
          <w:b/>
          <w:bCs/>
        </w:rPr>
        <w:fldChar w:fldCharType="end"/>
      </w:r>
      <w:r>
        <w:rPr>
          <w:bCs/>
        </w:rPr>
        <w:t>.</w:t>
      </w:r>
    </w:p>
    <w:p w:rsidR="006659F7" w:rsidRDefault="006659F7" w:rsidP="006659F7">
      <w:pPr>
        <w:rPr>
          <w:bCs/>
        </w:rPr>
      </w:pPr>
    </w:p>
    <w:p w:rsidR="006659F7" w:rsidRDefault="006659F7" w:rsidP="006659F7">
      <w:pPr>
        <w:rPr>
          <w:bCs/>
        </w:rPr>
      </w:pPr>
      <w:r>
        <w:rPr>
          <w:bCs/>
        </w:rPr>
        <w:t>With the underlying databases already configured, the first step in creating a virtual database is to go to the File Menu and create a new Teiid VDB.</w:t>
      </w:r>
    </w:p>
    <w:p w:rsidR="006659F7" w:rsidRDefault="006659F7" w:rsidP="006659F7">
      <w:pPr>
        <w:rPr>
          <w:bCs/>
        </w:rPr>
      </w:pPr>
    </w:p>
    <w:p w:rsidR="006659F7" w:rsidRDefault="006659F7" w:rsidP="006659F7">
      <w:pPr>
        <w:pStyle w:val="Picture"/>
      </w:pPr>
      <w:r w:rsidRPr="006E1190">
        <w:rPr>
          <w:noProof/>
        </w:rPr>
        <w:lastRenderedPageBreak/>
        <w:drawing>
          <wp:inline distT="0" distB="0" distL="0" distR="0" wp14:anchorId="7D15647E" wp14:editId="38BD2A5D">
            <wp:extent cx="5728782" cy="3315694"/>
            <wp:effectExtent l="0" t="0" r="0" b="0"/>
            <wp:docPr id="6" name="Picture 6" descr="C:\Users\vivekbalokhra\Desktop\latestupdates\teiid designerfunctions\Slid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vekbalokhra\Desktop\latestupdates\teiid designerfunctions\Slide11.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5512"/>
                    <a:stretch/>
                  </pic:blipFill>
                  <pic:spPr bwMode="auto">
                    <a:xfrm>
                      <a:off x="0" y="0"/>
                      <a:ext cx="5758519" cy="3332905"/>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8</w:t>
        </w:r>
      </w:fldSimple>
      <w:r w:rsidRPr="00FC1AB6">
        <w:t xml:space="preserve">. </w:t>
      </w:r>
      <w:r>
        <w:t>Creating a new Teiid VDB</w:t>
      </w:r>
    </w:p>
    <w:p w:rsidR="006659F7" w:rsidRDefault="006659F7" w:rsidP="006659F7">
      <w:pPr>
        <w:rPr>
          <w:bCs/>
        </w:rPr>
      </w:pPr>
    </w:p>
    <w:p w:rsidR="006659F7" w:rsidRDefault="006659F7" w:rsidP="006659F7">
      <w:pPr>
        <w:rPr>
          <w:bCs/>
        </w:rPr>
      </w:pPr>
      <w:r>
        <w:rPr>
          <w:bCs/>
        </w:rPr>
        <w:t>The new VDB asks for models. We simply click on the Add button to add these to our VDB.</w:t>
      </w:r>
    </w:p>
    <w:p w:rsidR="006659F7" w:rsidRDefault="006659F7" w:rsidP="006659F7">
      <w:pPr>
        <w:rPr>
          <w:bCs/>
        </w:rPr>
      </w:pPr>
    </w:p>
    <w:p w:rsidR="006659F7" w:rsidRDefault="006659F7" w:rsidP="006659F7">
      <w:pPr>
        <w:pStyle w:val="Picture"/>
      </w:pPr>
      <w:r w:rsidRPr="006E1190">
        <w:rPr>
          <w:noProof/>
        </w:rPr>
        <w:drawing>
          <wp:inline distT="0" distB="0" distL="0" distR="0" wp14:anchorId="4C0EFD8A" wp14:editId="7621631B">
            <wp:extent cx="5753443" cy="3403158"/>
            <wp:effectExtent l="0" t="0" r="0" b="0"/>
            <wp:docPr id="7" name="Picture 7" descr="C:\Users\vivekbalokhra\Desktop\latestupdates\teiid designerfunctions\Slid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vekbalokhra\Desktop\latestupdates\teiid designerfunctions\Slide12.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4115"/>
                    <a:stretch/>
                  </pic:blipFill>
                  <pic:spPr bwMode="auto">
                    <a:xfrm>
                      <a:off x="0" y="0"/>
                      <a:ext cx="5802931" cy="3432430"/>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9</w:t>
        </w:r>
      </w:fldSimple>
      <w:r w:rsidRPr="00FC1AB6">
        <w:t xml:space="preserve">. </w:t>
      </w:r>
      <w:r>
        <w:t>Adding the previously created models</w:t>
      </w:r>
    </w:p>
    <w:p w:rsidR="006659F7" w:rsidRDefault="006659F7" w:rsidP="006659F7">
      <w:pPr>
        <w:rPr>
          <w:bCs/>
        </w:rPr>
      </w:pPr>
    </w:p>
    <w:p w:rsidR="006659F7" w:rsidRDefault="006659F7" w:rsidP="006659F7">
      <w:pPr>
        <w:rPr>
          <w:bCs/>
        </w:rPr>
      </w:pPr>
    </w:p>
    <w:p w:rsidR="006659F7" w:rsidRDefault="006659F7" w:rsidP="006659F7">
      <w:pPr>
        <w:rPr>
          <w:bCs/>
        </w:rPr>
      </w:pPr>
    </w:p>
    <w:p w:rsidR="006659F7" w:rsidRDefault="006659F7" w:rsidP="006659F7">
      <w:pPr>
        <w:rPr>
          <w:bCs/>
        </w:rPr>
      </w:pPr>
      <w:r>
        <w:rPr>
          <w:bCs/>
        </w:rPr>
        <w:lastRenderedPageBreak/>
        <w:t xml:space="preserve">The virtual database ShoppingVDB.vdb is now ready for use in your application. Further details are available in </w:t>
      </w:r>
      <w:r w:rsidRPr="00261A0A">
        <w:rPr>
          <w:b/>
          <w:bCs/>
        </w:rPr>
        <w:t xml:space="preserve">Section </w:t>
      </w:r>
      <w:r w:rsidRPr="00261A0A">
        <w:rPr>
          <w:b/>
          <w:bCs/>
        </w:rPr>
        <w:fldChar w:fldCharType="begin"/>
      </w:r>
      <w:r w:rsidRPr="00261A0A">
        <w:rPr>
          <w:b/>
          <w:bCs/>
        </w:rPr>
        <w:instrText xml:space="preserve"> REF _Ref415817349 \r \h </w:instrText>
      </w:r>
      <w:r>
        <w:rPr>
          <w:b/>
          <w:bCs/>
        </w:rPr>
        <w:instrText xml:space="preserve"> \* MERGEFORMAT </w:instrText>
      </w:r>
      <w:r w:rsidRPr="00261A0A">
        <w:rPr>
          <w:b/>
          <w:bCs/>
        </w:rPr>
      </w:r>
      <w:r w:rsidRPr="00261A0A">
        <w:rPr>
          <w:b/>
          <w:bCs/>
        </w:rPr>
        <w:fldChar w:fldCharType="separate"/>
      </w:r>
      <w:r w:rsidR="005A1476">
        <w:rPr>
          <w:b/>
          <w:bCs/>
        </w:rPr>
        <w:t>9</w:t>
      </w:r>
      <w:r w:rsidRPr="00261A0A">
        <w:rPr>
          <w:b/>
          <w:bCs/>
        </w:rPr>
        <w:fldChar w:fldCharType="end"/>
      </w:r>
      <w:r>
        <w:rPr>
          <w:bCs/>
        </w:rPr>
        <w:t>.</w:t>
      </w:r>
    </w:p>
    <w:p w:rsidR="006659F7" w:rsidRDefault="006659F7" w:rsidP="006659F7">
      <w:pPr>
        <w:rPr>
          <w:bCs/>
        </w:rPr>
      </w:pPr>
    </w:p>
    <w:p w:rsidR="006659F7" w:rsidRDefault="006659F7" w:rsidP="006659F7">
      <w:pPr>
        <w:pStyle w:val="Picture"/>
      </w:pPr>
      <w:r w:rsidRPr="006E1190">
        <w:rPr>
          <w:noProof/>
        </w:rPr>
        <w:drawing>
          <wp:inline distT="0" distB="0" distL="0" distR="0" wp14:anchorId="79E40A0D" wp14:editId="3C628FAE">
            <wp:extent cx="5739328" cy="3371353"/>
            <wp:effectExtent l="0" t="0" r="0" b="0"/>
            <wp:docPr id="9" name="Picture 9" descr="C:\Users\vivekbalokhra\Desktop\latestupdates\teiid designerfunctions\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vekbalokhra\Desktop\latestupdates\teiid designerfunctions\Slide13.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6255"/>
                    <a:stretch/>
                  </pic:blipFill>
                  <pic:spPr bwMode="auto">
                    <a:xfrm>
                      <a:off x="0" y="0"/>
                      <a:ext cx="5759271" cy="3383067"/>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10</w:t>
        </w:r>
      </w:fldSimple>
      <w:r w:rsidRPr="00FC1AB6">
        <w:t xml:space="preserve">. </w:t>
      </w:r>
      <w:r>
        <w:t>The newly created ShoppingVDB.vdb</w:t>
      </w:r>
    </w:p>
    <w:p w:rsidR="006659F7" w:rsidRPr="00D353DB" w:rsidRDefault="006659F7" w:rsidP="006659F7">
      <w:pPr>
        <w:pStyle w:val="Heading1"/>
      </w:pPr>
      <w:bookmarkStart w:id="10" w:name="_Toc428624371"/>
      <w:r w:rsidRPr="00D353DB">
        <w:lastRenderedPageBreak/>
        <w:t>Security – Authentication, Authorization</w:t>
      </w:r>
      <w:bookmarkEnd w:id="10"/>
    </w:p>
    <w:p w:rsidR="006659F7" w:rsidRDefault="006659F7" w:rsidP="006659F7">
      <w:pPr>
        <w:rPr>
          <w:rStyle w:val="tspan"/>
          <w:rFonts w:cs="Arial"/>
          <w:color w:val="000000"/>
          <w:shd w:val="clear" w:color="auto" w:fill="FFFFFF"/>
        </w:rPr>
      </w:pPr>
      <w:r>
        <w:rPr>
          <w:rStyle w:val="tspan"/>
          <w:rFonts w:cs="Arial"/>
          <w:color w:val="000000"/>
          <w:shd w:val="clear" w:color="auto" w:fill="FFFFFF"/>
        </w:rPr>
        <w:t xml:space="preserve">Authentication and Authorization are likely to be the most common use cases that an API developer will run across. Almost every application that is developed requires a user to prove who they are, that they should have access to the requested resource and what they are allowed to do. </w:t>
      </w:r>
    </w:p>
    <w:p w:rsidR="006659F7" w:rsidRPr="00BC5B22" w:rsidRDefault="006659F7" w:rsidP="006659F7">
      <w:pPr>
        <w:ind w:left="450" w:right="746"/>
        <w:rPr>
          <w:rStyle w:val="tspan"/>
          <w:rFonts w:cs="Arial"/>
          <w:color w:val="000000"/>
          <w:shd w:val="clear" w:color="auto" w:fill="FFFFFF"/>
        </w:rPr>
      </w:pPr>
      <w:r w:rsidRPr="00E76C80">
        <w:rPr>
          <w:rStyle w:val="tspan"/>
          <w:rFonts w:cs="Arial"/>
          <w:b/>
          <w:i/>
          <w:color w:val="000000"/>
          <w:shd w:val="clear" w:color="auto" w:fill="FFFFFF"/>
        </w:rPr>
        <w:t>Authentication</w:t>
      </w:r>
      <w:r w:rsidRPr="00BC5B22">
        <w:rPr>
          <w:rStyle w:val="tspan"/>
          <w:rFonts w:cs="Arial"/>
          <w:color w:val="000000"/>
          <w:shd w:val="clear" w:color="auto" w:fill="FFFFFF"/>
        </w:rPr>
        <w:t xml:space="preserve"> is the process of ensuring that an entity in a system transaction (including users, servers, and clients) is who he, she, or it claims to be. Typically, authentication happens when a user logs into a system or application.</w:t>
      </w:r>
    </w:p>
    <w:p w:rsidR="006659F7" w:rsidRDefault="006659F7" w:rsidP="006659F7">
      <w:pPr>
        <w:ind w:left="450" w:right="746"/>
        <w:rPr>
          <w:rStyle w:val="tspan"/>
          <w:rFonts w:cs="Arial"/>
          <w:color w:val="000000"/>
          <w:shd w:val="clear" w:color="auto" w:fill="FFFFFF"/>
        </w:rPr>
      </w:pPr>
      <w:r w:rsidRPr="00E76C80">
        <w:rPr>
          <w:rStyle w:val="tspan"/>
          <w:rFonts w:cs="Arial"/>
          <w:b/>
          <w:i/>
          <w:color w:val="000000"/>
          <w:shd w:val="clear" w:color="auto" w:fill="FFFFFF"/>
        </w:rPr>
        <w:t>Authorization Services</w:t>
      </w:r>
      <w:r w:rsidRPr="00BC5B22">
        <w:rPr>
          <w:rStyle w:val="tspan"/>
          <w:rFonts w:cs="Arial"/>
          <w:color w:val="000000"/>
          <w:shd w:val="clear" w:color="auto" w:fill="FFFFFF"/>
        </w:rPr>
        <w:t xml:space="preserve"> implement policies that restrict access to given resources (e.g.: only some users may be authorized to read the salary information of an employee). Authorization Services leverage Authentication Services to identify the user/application requiring the service. Generally, Authorization Services are "role-based", thus access rights to a service are assigned to roles (or groups) instead of users.</w:t>
      </w:r>
    </w:p>
    <w:p w:rsidR="006659F7" w:rsidRDefault="006659F7" w:rsidP="006659F7">
      <w:pPr>
        <w:rPr>
          <w:rStyle w:val="tspan"/>
          <w:rFonts w:cs="Arial"/>
          <w:color w:val="000000"/>
          <w:shd w:val="clear" w:color="auto" w:fill="FFFFFF"/>
        </w:rPr>
      </w:pPr>
    </w:p>
    <w:p w:rsidR="006659F7" w:rsidRDefault="006659F7" w:rsidP="006659F7">
      <w:pPr>
        <w:rPr>
          <w:rStyle w:val="tspan"/>
          <w:rFonts w:cs="Arial"/>
          <w:color w:val="000000"/>
          <w:shd w:val="clear" w:color="auto" w:fill="FFFFFF"/>
        </w:rPr>
      </w:pPr>
      <w:r>
        <w:rPr>
          <w:rStyle w:val="tspan"/>
          <w:rFonts w:cs="Arial"/>
          <w:color w:val="000000"/>
          <w:shd w:val="clear" w:color="auto" w:fill="FFFFFF"/>
        </w:rPr>
        <w:t xml:space="preserve">Typically, authentication and authorization are NOT provided by the API developer (or end-user applications for that matter). Authentication and authorization are provided by </w:t>
      </w:r>
      <w:r w:rsidRPr="00147C58">
        <w:rPr>
          <w:rStyle w:val="tspan"/>
          <w:rFonts w:cs="Arial"/>
          <w:b/>
          <w:i/>
          <w:color w:val="000000"/>
          <w:shd w:val="clear" w:color="auto" w:fill="FFFFFF"/>
        </w:rPr>
        <w:t>endpoint security</w:t>
      </w:r>
      <w:r>
        <w:rPr>
          <w:rStyle w:val="tspan"/>
          <w:rFonts w:cs="Arial"/>
          <w:color w:val="000000"/>
          <w:shd w:val="clear" w:color="auto" w:fill="FFFFFF"/>
        </w:rPr>
        <w:t xml:space="preserve"> components within the Camel framework. These endpoint security components secure the “endpoints” – i.e. specific URLs, as well as offer the ability to secure the API payloads. </w:t>
      </w:r>
    </w:p>
    <w:p w:rsidR="006659F7" w:rsidRDefault="006659F7" w:rsidP="006659F7">
      <w:pPr>
        <w:rPr>
          <w:rStyle w:val="tspan"/>
          <w:rFonts w:cs="Arial"/>
          <w:color w:val="000000"/>
          <w:shd w:val="clear" w:color="auto" w:fill="FFFFFF"/>
        </w:rPr>
      </w:pPr>
    </w:p>
    <w:p w:rsidR="006659F7" w:rsidRDefault="006659F7" w:rsidP="006659F7">
      <w:pPr>
        <w:rPr>
          <w:rStyle w:val="tspan"/>
          <w:rFonts w:cs="Arial"/>
          <w:color w:val="000000"/>
          <w:shd w:val="clear" w:color="auto" w:fill="FFFFFF"/>
        </w:rPr>
      </w:pPr>
      <w:r>
        <w:rPr>
          <w:rStyle w:val="tspan"/>
          <w:rFonts w:cs="Arial"/>
          <w:color w:val="000000"/>
          <w:shd w:val="clear" w:color="auto" w:fill="FFFFFF"/>
        </w:rPr>
        <w:t xml:space="preserve">Almost all enterprise applications leverage some form of central authentication or authorization. Increasingly, consumer facing web applications and APIs do the same, often leveraging common providers such as Facebook or Google to allow users to authenticate using a common set of credentials. </w:t>
      </w:r>
    </w:p>
    <w:p w:rsidR="006659F7" w:rsidRDefault="006659F7" w:rsidP="006659F7">
      <w:pPr>
        <w:rPr>
          <w:rStyle w:val="tspan"/>
          <w:rFonts w:cs="Arial"/>
          <w:color w:val="000000"/>
          <w:shd w:val="clear" w:color="auto" w:fill="FFFFFF"/>
        </w:rPr>
      </w:pPr>
    </w:p>
    <w:p w:rsidR="006659F7" w:rsidRDefault="006659F7" w:rsidP="006659F7">
      <w:pPr>
        <w:rPr>
          <w:rStyle w:val="tspan"/>
          <w:rFonts w:cs="Arial"/>
          <w:color w:val="000000"/>
          <w:shd w:val="clear" w:color="auto" w:fill="FFFFFF"/>
        </w:rPr>
      </w:pPr>
      <w:r>
        <w:rPr>
          <w:rStyle w:val="tspan"/>
          <w:rFonts w:cs="Arial"/>
          <w:color w:val="000000"/>
          <w:shd w:val="clear" w:color="auto" w:fill="FFFFFF"/>
        </w:rPr>
        <w:t>There are many camel components that support endpoint security. Some of the more commonly used include:</w:t>
      </w:r>
    </w:p>
    <w:p w:rsidR="006659F7" w:rsidRDefault="006659F7" w:rsidP="006659F7">
      <w:pPr>
        <w:rPr>
          <w:rStyle w:val="tspan"/>
          <w:rFonts w:cs="Arial"/>
          <w:color w:val="000000"/>
          <w:shd w:val="clear" w:color="auto" w:fill="FFFFFF"/>
        </w:rPr>
      </w:pPr>
    </w:p>
    <w:tbl>
      <w:tblPr>
        <w:tblStyle w:val="GridTable2-Accent11"/>
        <w:tblpPr w:leftFromText="180" w:rightFromText="180" w:vertAnchor="text" w:tblpX="828" w:tblpY="1"/>
        <w:tblW w:w="0" w:type="auto"/>
        <w:tblLook w:val="06A0" w:firstRow="1" w:lastRow="0" w:firstColumn="1" w:lastColumn="0" w:noHBand="1" w:noVBand="1"/>
      </w:tblPr>
      <w:tblGrid>
        <w:gridCol w:w="2178"/>
        <w:gridCol w:w="4860"/>
      </w:tblGrid>
      <w:tr w:rsidR="006659F7" w:rsidRPr="00FD601E" w:rsidTr="00424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6659F7" w:rsidRPr="00FD601E" w:rsidRDefault="006659F7" w:rsidP="00424F85">
            <w:pPr>
              <w:rPr>
                <w:rStyle w:val="tspan"/>
                <w:rFonts w:cs="Arial"/>
                <w:color w:val="000000"/>
                <w:shd w:val="clear" w:color="auto" w:fill="FFFFFF"/>
              </w:rPr>
            </w:pPr>
            <w:r w:rsidRPr="00FD601E">
              <w:rPr>
                <w:rStyle w:val="tspan"/>
                <w:rFonts w:cs="Arial"/>
                <w:color w:val="000000"/>
                <w:shd w:val="clear" w:color="auto" w:fill="FFFFFF"/>
              </w:rPr>
              <w:t>Camel Component</w:t>
            </w:r>
          </w:p>
        </w:tc>
        <w:tc>
          <w:tcPr>
            <w:tcW w:w="4860" w:type="dxa"/>
          </w:tcPr>
          <w:p w:rsidR="006659F7" w:rsidRPr="00FD601E" w:rsidRDefault="006659F7" w:rsidP="00424F85">
            <w:pPr>
              <w:cnfStyle w:val="100000000000" w:firstRow="1" w:lastRow="0" w:firstColumn="0" w:lastColumn="0" w:oddVBand="0" w:evenVBand="0" w:oddHBand="0" w:evenHBand="0" w:firstRowFirstColumn="0" w:firstRowLastColumn="0" w:lastRowFirstColumn="0" w:lastRowLastColumn="0"/>
              <w:rPr>
                <w:rStyle w:val="tspan"/>
                <w:rFonts w:cs="Arial"/>
                <w:color w:val="000000"/>
                <w:shd w:val="clear" w:color="auto" w:fill="FFFFFF"/>
              </w:rPr>
            </w:pPr>
            <w:r>
              <w:rPr>
                <w:rStyle w:val="tspan"/>
                <w:rFonts w:cs="Arial"/>
                <w:color w:val="000000"/>
                <w:shd w:val="clear" w:color="auto" w:fill="FFFFFF"/>
              </w:rPr>
              <w:t>Use Case</w:t>
            </w:r>
          </w:p>
        </w:tc>
      </w:tr>
      <w:tr w:rsidR="006659F7" w:rsidRPr="00FD601E" w:rsidTr="00424F85">
        <w:tc>
          <w:tcPr>
            <w:cnfStyle w:val="001000000000" w:firstRow="0" w:lastRow="0" w:firstColumn="1" w:lastColumn="0" w:oddVBand="0" w:evenVBand="0" w:oddHBand="0" w:evenHBand="0" w:firstRowFirstColumn="0" w:firstRowLastColumn="0" w:lastRowFirstColumn="0" w:lastRowLastColumn="0"/>
            <w:tcW w:w="2178" w:type="dxa"/>
          </w:tcPr>
          <w:p w:rsidR="006659F7" w:rsidRPr="00FD601E" w:rsidRDefault="006659F7" w:rsidP="00424F85">
            <w:pPr>
              <w:rPr>
                <w:rStyle w:val="tspan"/>
                <w:rFonts w:cs="Arial"/>
                <w:color w:val="000000"/>
                <w:shd w:val="clear" w:color="auto" w:fill="FFFFFF"/>
              </w:rPr>
            </w:pPr>
            <w:r w:rsidRPr="00FD601E">
              <w:rPr>
                <w:rStyle w:val="tspan"/>
                <w:rFonts w:cs="Arial"/>
                <w:color w:val="000000"/>
                <w:shd w:val="clear" w:color="auto" w:fill="FFFFFF"/>
              </w:rPr>
              <w:t xml:space="preserve">JMS and ActiveMQ </w:t>
            </w:r>
          </w:p>
        </w:tc>
        <w:tc>
          <w:tcPr>
            <w:tcW w:w="4860" w:type="dxa"/>
          </w:tcPr>
          <w:p w:rsidR="006659F7" w:rsidRPr="00FD601E" w:rsidRDefault="006659F7" w:rsidP="00424F85">
            <w:pPr>
              <w:cnfStyle w:val="000000000000" w:firstRow="0" w:lastRow="0" w:firstColumn="0" w:lastColumn="0" w:oddVBand="0" w:evenVBand="0" w:oddHBand="0" w:evenHBand="0" w:firstRowFirstColumn="0" w:firstRowLastColumn="0" w:lastRowFirstColumn="0" w:lastRowLastColumn="0"/>
              <w:rPr>
                <w:rStyle w:val="tspan"/>
                <w:rFonts w:cs="Arial"/>
                <w:color w:val="000000"/>
                <w:shd w:val="clear" w:color="auto" w:fill="FFFFFF"/>
              </w:rPr>
            </w:pPr>
            <w:r w:rsidRPr="00FD601E">
              <w:rPr>
                <w:rStyle w:val="tspan"/>
                <w:rFonts w:cs="Arial"/>
                <w:color w:val="000000"/>
                <w:shd w:val="clear" w:color="auto" w:fill="FFFFFF"/>
              </w:rPr>
              <w:t>SSL/TLS security and JAAS security for client-to-broker and</w:t>
            </w:r>
            <w:r>
              <w:rPr>
                <w:rStyle w:val="tspan"/>
                <w:rFonts w:cs="Arial"/>
                <w:color w:val="000000"/>
                <w:shd w:val="clear" w:color="auto" w:fill="FFFFFF"/>
              </w:rPr>
              <w:t xml:space="preserve"> broker-to-broker communication</w:t>
            </w:r>
          </w:p>
        </w:tc>
      </w:tr>
      <w:tr w:rsidR="006659F7" w:rsidRPr="00FD601E" w:rsidTr="00424F85">
        <w:tc>
          <w:tcPr>
            <w:cnfStyle w:val="001000000000" w:firstRow="0" w:lastRow="0" w:firstColumn="1" w:lastColumn="0" w:oddVBand="0" w:evenVBand="0" w:oddHBand="0" w:evenHBand="0" w:firstRowFirstColumn="0" w:firstRowLastColumn="0" w:lastRowFirstColumn="0" w:lastRowLastColumn="0"/>
            <w:tcW w:w="2178" w:type="dxa"/>
          </w:tcPr>
          <w:p w:rsidR="006659F7" w:rsidRPr="00FD601E" w:rsidRDefault="006659F7" w:rsidP="00424F85">
            <w:pPr>
              <w:rPr>
                <w:rStyle w:val="tspan"/>
                <w:rFonts w:cs="Arial"/>
                <w:color w:val="000000"/>
                <w:shd w:val="clear" w:color="auto" w:fill="FFFFFF"/>
              </w:rPr>
            </w:pPr>
            <w:r w:rsidRPr="00FD601E">
              <w:rPr>
                <w:rStyle w:val="tspan"/>
                <w:rFonts w:cs="Arial"/>
                <w:color w:val="000000"/>
                <w:shd w:val="clear" w:color="auto" w:fill="FFFFFF"/>
              </w:rPr>
              <w:t xml:space="preserve">Jetty </w:t>
            </w:r>
          </w:p>
        </w:tc>
        <w:tc>
          <w:tcPr>
            <w:tcW w:w="4860" w:type="dxa"/>
          </w:tcPr>
          <w:p w:rsidR="006659F7" w:rsidRPr="00FD601E" w:rsidRDefault="006659F7" w:rsidP="00424F85">
            <w:pPr>
              <w:cnfStyle w:val="000000000000" w:firstRow="0" w:lastRow="0" w:firstColumn="0" w:lastColumn="0" w:oddVBand="0" w:evenVBand="0" w:oddHBand="0" w:evenHBand="0" w:firstRowFirstColumn="0" w:firstRowLastColumn="0" w:lastRowFirstColumn="0" w:lastRowLastColumn="0"/>
              <w:rPr>
                <w:rStyle w:val="tspan"/>
                <w:rFonts w:cs="Arial"/>
                <w:color w:val="000000"/>
                <w:shd w:val="clear" w:color="auto" w:fill="FFFFFF"/>
              </w:rPr>
            </w:pPr>
            <w:r w:rsidRPr="00FD601E">
              <w:rPr>
                <w:rStyle w:val="tspan"/>
                <w:rFonts w:cs="Arial"/>
                <w:color w:val="000000"/>
                <w:shd w:val="clear" w:color="auto" w:fill="FFFFFF"/>
              </w:rPr>
              <w:t>HTTP Basic Auth</w:t>
            </w:r>
            <w:r>
              <w:rPr>
                <w:rStyle w:val="tspan"/>
                <w:rFonts w:cs="Arial"/>
                <w:color w:val="000000"/>
                <w:shd w:val="clear" w:color="auto" w:fill="FFFFFF"/>
              </w:rPr>
              <w:t>entication and SSL/TLS security</w:t>
            </w:r>
          </w:p>
        </w:tc>
      </w:tr>
      <w:tr w:rsidR="006659F7" w:rsidRPr="00FD601E" w:rsidTr="00424F85">
        <w:tc>
          <w:tcPr>
            <w:cnfStyle w:val="001000000000" w:firstRow="0" w:lastRow="0" w:firstColumn="1" w:lastColumn="0" w:oddVBand="0" w:evenVBand="0" w:oddHBand="0" w:evenHBand="0" w:firstRowFirstColumn="0" w:firstRowLastColumn="0" w:lastRowFirstColumn="0" w:lastRowLastColumn="0"/>
            <w:tcW w:w="2178" w:type="dxa"/>
          </w:tcPr>
          <w:p w:rsidR="006659F7" w:rsidRPr="00FD601E" w:rsidRDefault="006659F7" w:rsidP="00424F85">
            <w:pPr>
              <w:rPr>
                <w:rStyle w:val="tspan"/>
                <w:rFonts w:cs="Arial"/>
                <w:color w:val="000000"/>
                <w:shd w:val="clear" w:color="auto" w:fill="FFFFFF"/>
              </w:rPr>
            </w:pPr>
            <w:r w:rsidRPr="00FD601E">
              <w:rPr>
                <w:rStyle w:val="tspan"/>
                <w:rFonts w:cs="Arial"/>
                <w:color w:val="000000"/>
                <w:shd w:val="clear" w:color="auto" w:fill="FFFFFF"/>
              </w:rPr>
              <w:t xml:space="preserve">CXF </w:t>
            </w:r>
          </w:p>
        </w:tc>
        <w:tc>
          <w:tcPr>
            <w:tcW w:w="4860" w:type="dxa"/>
          </w:tcPr>
          <w:p w:rsidR="006659F7" w:rsidRPr="00FD601E" w:rsidRDefault="006659F7" w:rsidP="00424F85">
            <w:pPr>
              <w:cnfStyle w:val="000000000000" w:firstRow="0" w:lastRow="0" w:firstColumn="0" w:lastColumn="0" w:oddVBand="0" w:evenVBand="0" w:oddHBand="0" w:evenHBand="0" w:firstRowFirstColumn="0" w:firstRowLastColumn="0" w:lastRowFirstColumn="0" w:lastRowLastColumn="0"/>
              <w:rPr>
                <w:rStyle w:val="tspan"/>
                <w:rFonts w:cs="Arial"/>
                <w:color w:val="000000"/>
                <w:shd w:val="clear" w:color="auto" w:fill="FFFFFF"/>
              </w:rPr>
            </w:pPr>
            <w:r w:rsidRPr="00FD601E">
              <w:rPr>
                <w:rStyle w:val="tspan"/>
                <w:rFonts w:cs="Arial"/>
                <w:color w:val="000000"/>
                <w:shd w:val="clear" w:color="auto" w:fill="FFFFFF"/>
              </w:rPr>
              <w:t>S</w:t>
            </w:r>
            <w:r>
              <w:rPr>
                <w:rStyle w:val="tspan"/>
                <w:rFonts w:cs="Arial"/>
                <w:color w:val="000000"/>
                <w:shd w:val="clear" w:color="auto" w:fill="FFFFFF"/>
              </w:rPr>
              <w:t>SL/TLS security and WS-Security</w:t>
            </w:r>
          </w:p>
        </w:tc>
      </w:tr>
      <w:tr w:rsidR="006659F7" w:rsidRPr="00FD601E" w:rsidTr="00424F85">
        <w:tc>
          <w:tcPr>
            <w:cnfStyle w:val="001000000000" w:firstRow="0" w:lastRow="0" w:firstColumn="1" w:lastColumn="0" w:oddVBand="0" w:evenVBand="0" w:oddHBand="0" w:evenHBand="0" w:firstRowFirstColumn="0" w:firstRowLastColumn="0" w:lastRowFirstColumn="0" w:lastRowLastColumn="0"/>
            <w:tcW w:w="2178" w:type="dxa"/>
          </w:tcPr>
          <w:p w:rsidR="006659F7" w:rsidRPr="00FD601E" w:rsidRDefault="006659F7" w:rsidP="00424F85">
            <w:pPr>
              <w:rPr>
                <w:rStyle w:val="tspan"/>
                <w:rFonts w:cs="Arial"/>
                <w:color w:val="000000"/>
                <w:shd w:val="clear" w:color="auto" w:fill="FFFFFF"/>
              </w:rPr>
            </w:pPr>
            <w:r w:rsidRPr="00FD601E">
              <w:rPr>
                <w:rStyle w:val="tspan"/>
                <w:rFonts w:cs="Arial"/>
                <w:color w:val="000000"/>
                <w:shd w:val="clear" w:color="auto" w:fill="FFFFFF"/>
              </w:rPr>
              <w:t xml:space="preserve">Crypto </w:t>
            </w:r>
          </w:p>
        </w:tc>
        <w:tc>
          <w:tcPr>
            <w:tcW w:w="4860" w:type="dxa"/>
          </w:tcPr>
          <w:p w:rsidR="006659F7" w:rsidRPr="00FD601E" w:rsidRDefault="006659F7" w:rsidP="00424F85">
            <w:pPr>
              <w:cnfStyle w:val="000000000000" w:firstRow="0" w:lastRow="0" w:firstColumn="0" w:lastColumn="0" w:oddVBand="0" w:evenVBand="0" w:oddHBand="0" w:evenHBand="0" w:firstRowFirstColumn="0" w:firstRowLastColumn="0" w:lastRowFirstColumn="0" w:lastRowLastColumn="0"/>
              <w:rPr>
                <w:rStyle w:val="tspan"/>
                <w:rFonts w:cs="Arial"/>
                <w:color w:val="000000"/>
                <w:shd w:val="clear" w:color="auto" w:fill="FFFFFF"/>
              </w:rPr>
            </w:pPr>
            <w:r w:rsidRPr="00FD601E">
              <w:rPr>
                <w:rStyle w:val="tspan"/>
                <w:rFonts w:cs="Arial"/>
                <w:color w:val="000000"/>
                <w:shd w:val="clear" w:color="auto" w:fill="FFFFFF"/>
              </w:rPr>
              <w:t>creates and verifies digital signatures in order</w:t>
            </w:r>
            <w:r>
              <w:rPr>
                <w:rStyle w:val="tspan"/>
                <w:rFonts w:cs="Arial"/>
                <w:color w:val="000000"/>
                <w:shd w:val="clear" w:color="auto" w:fill="FFFFFF"/>
              </w:rPr>
              <w:t xml:space="preserve"> to guarantee message integrity</w:t>
            </w:r>
          </w:p>
        </w:tc>
      </w:tr>
      <w:tr w:rsidR="006659F7" w:rsidRPr="00FD601E" w:rsidTr="00424F85">
        <w:tc>
          <w:tcPr>
            <w:cnfStyle w:val="001000000000" w:firstRow="0" w:lastRow="0" w:firstColumn="1" w:lastColumn="0" w:oddVBand="0" w:evenVBand="0" w:oddHBand="0" w:evenHBand="0" w:firstRowFirstColumn="0" w:firstRowLastColumn="0" w:lastRowFirstColumn="0" w:lastRowLastColumn="0"/>
            <w:tcW w:w="2178" w:type="dxa"/>
          </w:tcPr>
          <w:p w:rsidR="006659F7" w:rsidRPr="00FD601E" w:rsidRDefault="006659F7" w:rsidP="00424F85">
            <w:pPr>
              <w:rPr>
                <w:rStyle w:val="tspan"/>
                <w:rFonts w:cs="Arial"/>
                <w:color w:val="000000"/>
                <w:shd w:val="clear" w:color="auto" w:fill="FFFFFF"/>
              </w:rPr>
            </w:pPr>
            <w:r w:rsidRPr="00FD601E">
              <w:rPr>
                <w:rStyle w:val="tspan"/>
                <w:rFonts w:cs="Arial"/>
                <w:color w:val="000000"/>
                <w:shd w:val="clear" w:color="auto" w:fill="FFFFFF"/>
              </w:rPr>
              <w:t xml:space="preserve">Netty </w:t>
            </w:r>
          </w:p>
        </w:tc>
        <w:tc>
          <w:tcPr>
            <w:tcW w:w="4860" w:type="dxa"/>
          </w:tcPr>
          <w:p w:rsidR="006659F7" w:rsidRPr="00FD601E" w:rsidRDefault="006659F7" w:rsidP="00424F85">
            <w:pPr>
              <w:cnfStyle w:val="000000000000" w:firstRow="0" w:lastRow="0" w:firstColumn="0" w:lastColumn="0" w:oddVBand="0" w:evenVBand="0" w:oddHBand="0" w:evenHBand="0" w:firstRowFirstColumn="0" w:firstRowLastColumn="0" w:lastRowFirstColumn="0" w:lastRowLastColumn="0"/>
              <w:rPr>
                <w:rStyle w:val="tspan"/>
                <w:rFonts w:cs="Arial"/>
                <w:color w:val="000000"/>
                <w:shd w:val="clear" w:color="auto" w:fill="FFFFFF"/>
              </w:rPr>
            </w:pPr>
            <w:r>
              <w:rPr>
                <w:rStyle w:val="tspan"/>
                <w:rFonts w:cs="Arial"/>
                <w:color w:val="000000"/>
                <w:shd w:val="clear" w:color="auto" w:fill="FFFFFF"/>
              </w:rPr>
              <w:t>SSL/TLS security</w:t>
            </w:r>
          </w:p>
        </w:tc>
      </w:tr>
      <w:tr w:rsidR="006659F7" w:rsidRPr="00FD601E" w:rsidTr="00424F85">
        <w:tc>
          <w:tcPr>
            <w:cnfStyle w:val="001000000000" w:firstRow="0" w:lastRow="0" w:firstColumn="1" w:lastColumn="0" w:oddVBand="0" w:evenVBand="0" w:oddHBand="0" w:evenHBand="0" w:firstRowFirstColumn="0" w:firstRowLastColumn="0" w:lastRowFirstColumn="0" w:lastRowLastColumn="0"/>
            <w:tcW w:w="2178" w:type="dxa"/>
          </w:tcPr>
          <w:p w:rsidR="006659F7" w:rsidRPr="00FD601E" w:rsidRDefault="006659F7" w:rsidP="00424F85">
            <w:pPr>
              <w:rPr>
                <w:rStyle w:val="tspan"/>
                <w:rFonts w:cs="Arial"/>
                <w:color w:val="000000"/>
                <w:shd w:val="clear" w:color="auto" w:fill="FFFFFF"/>
              </w:rPr>
            </w:pPr>
            <w:r w:rsidRPr="00FD601E">
              <w:rPr>
                <w:rStyle w:val="tspan"/>
                <w:rFonts w:cs="Arial"/>
                <w:color w:val="000000"/>
                <w:shd w:val="clear" w:color="auto" w:fill="FFFFFF"/>
              </w:rPr>
              <w:t xml:space="preserve">MINA </w:t>
            </w:r>
          </w:p>
        </w:tc>
        <w:tc>
          <w:tcPr>
            <w:tcW w:w="4860" w:type="dxa"/>
          </w:tcPr>
          <w:p w:rsidR="006659F7" w:rsidRPr="00FD601E" w:rsidRDefault="006659F7" w:rsidP="00424F85">
            <w:pPr>
              <w:cnfStyle w:val="000000000000" w:firstRow="0" w:lastRow="0" w:firstColumn="0" w:lastColumn="0" w:oddVBand="0" w:evenVBand="0" w:oddHBand="0" w:evenHBand="0" w:firstRowFirstColumn="0" w:firstRowLastColumn="0" w:lastRowFirstColumn="0" w:lastRowLastColumn="0"/>
              <w:rPr>
                <w:rStyle w:val="tspan"/>
                <w:rFonts w:cs="Arial"/>
                <w:color w:val="000000"/>
                <w:shd w:val="clear" w:color="auto" w:fill="FFFFFF"/>
              </w:rPr>
            </w:pPr>
            <w:r>
              <w:rPr>
                <w:rStyle w:val="tspan"/>
                <w:rFonts w:cs="Arial"/>
                <w:color w:val="000000"/>
                <w:shd w:val="clear" w:color="auto" w:fill="FFFFFF"/>
              </w:rPr>
              <w:t>SSL/TLS security</w:t>
            </w:r>
          </w:p>
        </w:tc>
      </w:tr>
      <w:tr w:rsidR="006659F7" w:rsidRPr="00FD601E" w:rsidTr="00424F85">
        <w:tc>
          <w:tcPr>
            <w:cnfStyle w:val="001000000000" w:firstRow="0" w:lastRow="0" w:firstColumn="1" w:lastColumn="0" w:oddVBand="0" w:evenVBand="0" w:oddHBand="0" w:evenHBand="0" w:firstRowFirstColumn="0" w:firstRowLastColumn="0" w:lastRowFirstColumn="0" w:lastRowLastColumn="0"/>
            <w:tcW w:w="2178" w:type="dxa"/>
          </w:tcPr>
          <w:p w:rsidR="006659F7" w:rsidRPr="00FD601E" w:rsidRDefault="006659F7" w:rsidP="00424F85">
            <w:pPr>
              <w:rPr>
                <w:rStyle w:val="tspan"/>
                <w:rFonts w:cs="Arial"/>
                <w:color w:val="000000"/>
                <w:shd w:val="clear" w:color="auto" w:fill="FFFFFF"/>
              </w:rPr>
            </w:pPr>
            <w:r w:rsidRPr="00FD601E">
              <w:rPr>
                <w:rStyle w:val="tspan"/>
                <w:rFonts w:cs="Arial"/>
                <w:color w:val="000000"/>
                <w:shd w:val="clear" w:color="auto" w:fill="FFFFFF"/>
              </w:rPr>
              <w:t xml:space="preserve">Cometd </w:t>
            </w:r>
          </w:p>
        </w:tc>
        <w:tc>
          <w:tcPr>
            <w:tcW w:w="4860" w:type="dxa"/>
          </w:tcPr>
          <w:p w:rsidR="006659F7" w:rsidRPr="00FD601E" w:rsidRDefault="006659F7" w:rsidP="00424F85">
            <w:pPr>
              <w:cnfStyle w:val="000000000000" w:firstRow="0" w:lastRow="0" w:firstColumn="0" w:lastColumn="0" w:oddVBand="0" w:evenVBand="0" w:oddHBand="0" w:evenHBand="0" w:firstRowFirstColumn="0" w:firstRowLastColumn="0" w:lastRowFirstColumn="0" w:lastRowLastColumn="0"/>
              <w:rPr>
                <w:rStyle w:val="tspan"/>
                <w:rFonts w:cs="Arial"/>
                <w:color w:val="000000"/>
                <w:shd w:val="clear" w:color="auto" w:fill="FFFFFF"/>
              </w:rPr>
            </w:pPr>
            <w:r>
              <w:rPr>
                <w:rStyle w:val="tspan"/>
                <w:rFonts w:cs="Arial"/>
                <w:color w:val="000000"/>
                <w:shd w:val="clear" w:color="auto" w:fill="FFFFFF"/>
              </w:rPr>
              <w:t>SSL/TLS security</w:t>
            </w:r>
          </w:p>
        </w:tc>
      </w:tr>
      <w:tr w:rsidR="006659F7" w:rsidRPr="00FD601E" w:rsidTr="00424F85">
        <w:tc>
          <w:tcPr>
            <w:cnfStyle w:val="001000000000" w:firstRow="0" w:lastRow="0" w:firstColumn="1" w:lastColumn="0" w:oddVBand="0" w:evenVBand="0" w:oddHBand="0" w:evenHBand="0" w:firstRowFirstColumn="0" w:firstRowLastColumn="0" w:lastRowFirstColumn="0" w:lastRowLastColumn="0"/>
            <w:tcW w:w="2178" w:type="dxa"/>
          </w:tcPr>
          <w:p w:rsidR="006659F7" w:rsidRPr="00FD601E" w:rsidRDefault="006659F7" w:rsidP="00424F85">
            <w:pPr>
              <w:rPr>
                <w:rStyle w:val="tspan"/>
                <w:rFonts w:cs="Arial"/>
                <w:color w:val="000000"/>
                <w:shd w:val="clear" w:color="auto" w:fill="FFFFFF"/>
              </w:rPr>
            </w:pPr>
            <w:r w:rsidRPr="00FD601E">
              <w:rPr>
                <w:rStyle w:val="tspan"/>
                <w:rFonts w:cs="Arial"/>
                <w:color w:val="000000"/>
                <w:shd w:val="clear" w:color="auto" w:fill="FFFFFF"/>
              </w:rPr>
              <w:t>glogin and gauth</w:t>
            </w:r>
          </w:p>
        </w:tc>
        <w:tc>
          <w:tcPr>
            <w:tcW w:w="4860" w:type="dxa"/>
          </w:tcPr>
          <w:p w:rsidR="006659F7" w:rsidRPr="00FD601E" w:rsidRDefault="006659F7" w:rsidP="00424F85">
            <w:pPr>
              <w:cnfStyle w:val="000000000000" w:firstRow="0" w:lastRow="0" w:firstColumn="0" w:lastColumn="0" w:oddVBand="0" w:evenVBand="0" w:oddHBand="0" w:evenHBand="0" w:firstRowFirstColumn="0" w:firstRowLastColumn="0" w:lastRowFirstColumn="0" w:lastRowLastColumn="0"/>
              <w:rPr>
                <w:rStyle w:val="tspan"/>
                <w:rFonts w:cs="Arial"/>
                <w:color w:val="000000"/>
                <w:shd w:val="clear" w:color="auto" w:fill="FFFFFF"/>
              </w:rPr>
            </w:pPr>
            <w:r>
              <w:rPr>
                <w:rStyle w:val="tspan"/>
                <w:rFonts w:cs="Arial"/>
                <w:color w:val="000000"/>
                <w:shd w:val="clear" w:color="auto" w:fill="FFFFFF"/>
              </w:rPr>
              <w:t>authentication</w:t>
            </w:r>
            <w:r w:rsidRPr="00FD601E">
              <w:rPr>
                <w:rStyle w:val="tspan"/>
                <w:rFonts w:cs="Arial"/>
                <w:color w:val="000000"/>
                <w:shd w:val="clear" w:color="auto" w:fill="FFFFFF"/>
              </w:rPr>
              <w:t xml:space="preserve"> in the</w:t>
            </w:r>
            <w:r>
              <w:rPr>
                <w:rStyle w:val="tspan"/>
                <w:rFonts w:cs="Arial"/>
                <w:color w:val="000000"/>
                <w:shd w:val="clear" w:color="auto" w:fill="FFFFFF"/>
              </w:rPr>
              <w:t xml:space="preserve"> context of Google applications</w:t>
            </w:r>
          </w:p>
        </w:tc>
      </w:tr>
    </w:tbl>
    <w:p w:rsidR="006659F7" w:rsidRDefault="006659F7" w:rsidP="006659F7">
      <w:pPr>
        <w:pStyle w:val="ListParagraph"/>
        <w:spacing w:after="0"/>
        <w:rPr>
          <w:rStyle w:val="tspan"/>
          <w:rFonts w:cs="Arial"/>
          <w:color w:val="000000"/>
          <w:shd w:val="clear" w:color="auto" w:fill="FFFFFF"/>
        </w:rPr>
      </w:pPr>
      <w:r>
        <w:rPr>
          <w:rStyle w:val="tspan"/>
          <w:rFonts w:cs="Arial"/>
          <w:color w:val="000000"/>
          <w:shd w:val="clear" w:color="auto" w:fill="FFFFFF"/>
        </w:rPr>
        <w:br w:type="textWrapping" w:clear="all"/>
      </w:r>
    </w:p>
    <w:p w:rsidR="006659F7" w:rsidRDefault="006659F7" w:rsidP="006659F7">
      <w:pPr>
        <w:rPr>
          <w:rStyle w:val="tspan"/>
          <w:rFonts w:cs="Arial"/>
          <w:color w:val="000000"/>
          <w:shd w:val="clear" w:color="auto" w:fill="FFFFFF"/>
        </w:rPr>
      </w:pPr>
      <w:r>
        <w:rPr>
          <w:rStyle w:val="tspan"/>
          <w:rFonts w:cs="Arial"/>
          <w:color w:val="000000"/>
          <w:shd w:val="clear" w:color="auto" w:fill="FFFFFF"/>
        </w:rPr>
        <w:t xml:space="preserve">As you build and deploy enterprise APIs, you are likely to encounter many different standards for authentication and authorization. In reality – there is no “right” answer for which one to use, except to use the one that is standard within your enterprise. </w:t>
      </w:r>
    </w:p>
    <w:p w:rsidR="006659F7" w:rsidRDefault="006659F7" w:rsidP="006659F7">
      <w:pPr>
        <w:rPr>
          <w:rStyle w:val="tspan"/>
          <w:rFonts w:cs="Arial"/>
          <w:color w:val="000000"/>
          <w:shd w:val="clear" w:color="auto" w:fill="FFFFFF"/>
        </w:rPr>
      </w:pPr>
    </w:p>
    <w:p w:rsidR="006659F7" w:rsidRDefault="006659F7" w:rsidP="006659F7">
      <w:pPr>
        <w:rPr>
          <w:rStyle w:val="tspan"/>
          <w:rFonts w:cs="Arial"/>
          <w:color w:val="000000"/>
          <w:shd w:val="clear" w:color="auto" w:fill="FFFFFF"/>
        </w:rPr>
      </w:pPr>
    </w:p>
    <w:p w:rsidR="006659F7" w:rsidRDefault="006659F7" w:rsidP="006659F7">
      <w:pPr>
        <w:rPr>
          <w:rStyle w:val="tspan"/>
          <w:rFonts w:cs="Arial"/>
          <w:shd w:val="clear" w:color="auto" w:fill="FFFFFF"/>
        </w:rPr>
      </w:pPr>
      <w:r w:rsidRPr="00C749A9">
        <w:rPr>
          <w:rStyle w:val="tspan"/>
          <w:rFonts w:cs="Arial"/>
          <w:shd w:val="clear" w:color="auto" w:fill="FFFFFF"/>
        </w:rPr>
        <w:t>Camel offers several forms &amp; levels of security capabilities that can be utilized on camel routes. These various forms of security may be used in conjunction with each other or separately.</w:t>
      </w:r>
    </w:p>
    <w:p w:rsidR="006659F7" w:rsidRPr="00C749A9" w:rsidRDefault="006659F7" w:rsidP="006659F7">
      <w:pPr>
        <w:rPr>
          <w:rStyle w:val="tspan"/>
          <w:rFonts w:cs="Arial"/>
          <w:shd w:val="clear" w:color="auto" w:fill="FFFFFF"/>
        </w:rPr>
      </w:pPr>
    </w:p>
    <w:p w:rsidR="006659F7" w:rsidRPr="00C749A9" w:rsidRDefault="006659F7" w:rsidP="00EA1BEC">
      <w:pPr>
        <w:keepNext/>
        <w:rPr>
          <w:rStyle w:val="tspan"/>
          <w:rFonts w:cs="Arial"/>
          <w:shd w:val="clear" w:color="auto" w:fill="FFFFFF"/>
        </w:rPr>
      </w:pPr>
      <w:r w:rsidRPr="00C749A9">
        <w:rPr>
          <w:rStyle w:val="tspan"/>
          <w:rFonts w:cs="Arial"/>
          <w:shd w:val="clear" w:color="auto" w:fill="FFFFFF"/>
        </w:rPr>
        <w:lastRenderedPageBreak/>
        <w:t>The broad categories offered are</w:t>
      </w:r>
    </w:p>
    <w:p w:rsidR="006659F7" w:rsidRPr="00F06B67" w:rsidRDefault="006659F7" w:rsidP="006659F7">
      <w:pPr>
        <w:numPr>
          <w:ilvl w:val="0"/>
          <w:numId w:val="29"/>
        </w:numPr>
        <w:shd w:val="clear" w:color="auto" w:fill="FFFFFF"/>
        <w:spacing w:before="100" w:beforeAutospacing="1" w:after="100" w:afterAutospacing="1" w:line="300" w:lineRule="atLeast"/>
        <w:ind w:left="225"/>
        <w:rPr>
          <w:rFonts w:ascii="Verdana" w:eastAsia="Times New Roman" w:hAnsi="Verdana"/>
          <w:color w:val="000000"/>
          <w:sz w:val="18"/>
          <w:szCs w:val="18"/>
        </w:rPr>
      </w:pPr>
      <w:r w:rsidRPr="009E6F32">
        <w:rPr>
          <w:rStyle w:val="tspan"/>
          <w:rFonts w:cs="Arial"/>
          <w:b/>
          <w:shd w:val="clear" w:color="auto" w:fill="FFFFFF"/>
        </w:rPr>
        <w:t>Route Security</w:t>
      </w:r>
      <w:r w:rsidRPr="00C749A9">
        <w:rPr>
          <w:rStyle w:val="tspan"/>
          <w:rFonts w:cs="Arial"/>
          <w:shd w:val="clear" w:color="auto" w:fill="FFFFFF"/>
        </w:rPr>
        <w:t xml:space="preserve"> - Authentication and Authorization services to proceed on a route or route segment These capabilities are offered by the following components:</w:t>
      </w:r>
    </w:p>
    <w:p w:rsidR="006659F7" w:rsidRDefault="006659F7" w:rsidP="006659F7">
      <w:pPr>
        <w:numPr>
          <w:ilvl w:val="0"/>
          <w:numId w:val="35"/>
        </w:numPr>
        <w:shd w:val="clear" w:color="auto" w:fill="FFFFFF"/>
        <w:spacing w:before="100" w:beforeAutospacing="1" w:after="100" w:afterAutospacing="1" w:line="300" w:lineRule="atLeast"/>
        <w:rPr>
          <w:rFonts w:ascii="Verdana" w:hAnsi="Verdana"/>
          <w:color w:val="000000"/>
          <w:sz w:val="18"/>
          <w:szCs w:val="18"/>
        </w:rPr>
      </w:pPr>
      <w:r>
        <w:rPr>
          <w:rStyle w:val="EndnoteReference"/>
          <w:rFonts w:ascii="Verdana" w:hAnsi="Verdana"/>
          <w:color w:val="880055"/>
          <w:sz w:val="18"/>
          <w:szCs w:val="18"/>
          <w:u w:val="single"/>
        </w:rPr>
        <w:endnoteReference w:id="1"/>
      </w:r>
      <w:hyperlink r:id="rId18" w:history="1">
        <w:r w:rsidRPr="00EF289B">
          <w:rPr>
            <w:rStyle w:val="Hyperlink"/>
            <w:rFonts w:ascii="Verdana" w:hAnsi="Verdana"/>
            <w:sz w:val="18"/>
            <w:szCs w:val="18"/>
          </w:rPr>
          <w:t>Shiro Security</w:t>
        </w:r>
      </w:hyperlink>
    </w:p>
    <w:p w:rsidR="006659F7" w:rsidRPr="00F06B67" w:rsidRDefault="006E68DC" w:rsidP="006659F7">
      <w:pPr>
        <w:numPr>
          <w:ilvl w:val="0"/>
          <w:numId w:val="35"/>
        </w:numPr>
        <w:shd w:val="clear" w:color="auto" w:fill="FFFFFF"/>
        <w:spacing w:before="100" w:beforeAutospacing="1" w:after="100" w:afterAutospacing="1" w:line="300" w:lineRule="atLeast"/>
        <w:rPr>
          <w:rFonts w:ascii="Verdana" w:hAnsi="Verdana"/>
          <w:color w:val="000000"/>
          <w:sz w:val="18"/>
          <w:szCs w:val="18"/>
        </w:rPr>
      </w:pPr>
      <w:hyperlink r:id="rId19" w:history="1">
        <w:r w:rsidR="006659F7">
          <w:rPr>
            <w:rStyle w:val="Hyperlink"/>
            <w:rFonts w:ascii="Verdana" w:hAnsi="Verdana"/>
            <w:color w:val="880055"/>
            <w:sz w:val="18"/>
            <w:szCs w:val="18"/>
          </w:rPr>
          <w:t>Spring Security</w:t>
        </w:r>
      </w:hyperlink>
      <w:r w:rsidR="006659F7">
        <w:rPr>
          <w:rStyle w:val="EndnoteReference"/>
          <w:rFonts w:ascii="Verdana" w:hAnsi="Verdana"/>
          <w:color w:val="880055"/>
          <w:sz w:val="18"/>
          <w:szCs w:val="18"/>
          <w:u w:val="single"/>
        </w:rPr>
        <w:endnoteReference w:id="2"/>
      </w:r>
    </w:p>
    <w:p w:rsidR="006659F7" w:rsidRPr="00C749A9" w:rsidRDefault="006659F7" w:rsidP="006659F7">
      <w:pPr>
        <w:numPr>
          <w:ilvl w:val="0"/>
          <w:numId w:val="29"/>
        </w:numPr>
        <w:shd w:val="clear" w:color="auto" w:fill="FFFFFF"/>
        <w:spacing w:before="100" w:beforeAutospacing="1" w:after="100" w:afterAutospacing="1" w:line="300" w:lineRule="atLeast"/>
        <w:ind w:left="225"/>
        <w:rPr>
          <w:rStyle w:val="tspan"/>
          <w:rFonts w:cs="Arial"/>
          <w:shd w:val="clear" w:color="auto" w:fill="FFFFFF"/>
        </w:rPr>
      </w:pPr>
      <w:r w:rsidRPr="009E6F32">
        <w:rPr>
          <w:rStyle w:val="tspan"/>
          <w:rFonts w:cs="Arial"/>
          <w:b/>
          <w:shd w:val="clear" w:color="auto" w:fill="FFFFFF"/>
        </w:rPr>
        <w:t>Payload Security</w:t>
      </w:r>
      <w:r w:rsidRPr="00C749A9">
        <w:rPr>
          <w:rStyle w:val="tspan"/>
          <w:rFonts w:cs="Arial"/>
          <w:shd w:val="clear" w:color="auto" w:fill="FFFFFF"/>
        </w:rPr>
        <w:t xml:space="preserve"> - Data Formats that offer encryption/decryption services at the payload level. These capabilities are offered by the following components:</w:t>
      </w:r>
    </w:p>
    <w:p w:rsidR="006659F7" w:rsidRDefault="006E68DC" w:rsidP="006659F7">
      <w:pPr>
        <w:numPr>
          <w:ilvl w:val="0"/>
          <w:numId w:val="37"/>
        </w:numPr>
        <w:shd w:val="clear" w:color="auto" w:fill="FFFFFF"/>
        <w:spacing w:before="100" w:beforeAutospacing="1" w:after="100" w:afterAutospacing="1" w:line="300" w:lineRule="atLeast"/>
        <w:rPr>
          <w:rFonts w:ascii="Verdana" w:hAnsi="Verdana"/>
          <w:color w:val="000000"/>
          <w:sz w:val="18"/>
          <w:szCs w:val="18"/>
        </w:rPr>
      </w:pPr>
      <w:hyperlink r:id="rId20" w:history="1">
        <w:r w:rsidR="006659F7">
          <w:rPr>
            <w:rStyle w:val="Hyperlink"/>
            <w:rFonts w:ascii="Verdana" w:hAnsi="Verdana"/>
            <w:color w:val="880055"/>
            <w:sz w:val="18"/>
            <w:szCs w:val="18"/>
          </w:rPr>
          <w:t>XMLSecurity DataFormat</w:t>
        </w:r>
      </w:hyperlink>
      <w:r w:rsidR="006659F7">
        <w:rPr>
          <w:rStyle w:val="EndnoteReference"/>
          <w:rFonts w:ascii="Verdana" w:hAnsi="Verdana"/>
          <w:color w:val="880055"/>
          <w:sz w:val="18"/>
          <w:szCs w:val="18"/>
          <w:u w:val="single"/>
        </w:rPr>
        <w:endnoteReference w:id="3"/>
      </w:r>
      <w:r w:rsidR="006659F7">
        <w:rPr>
          <w:rStyle w:val="apple-converted-space"/>
          <w:rFonts w:ascii="Verdana" w:hAnsi="Verdana"/>
          <w:color w:val="000000"/>
          <w:sz w:val="18"/>
          <w:szCs w:val="18"/>
        </w:rPr>
        <w:t> </w:t>
      </w:r>
      <w:r w:rsidR="006659F7">
        <w:rPr>
          <w:rFonts w:ascii="Verdana" w:hAnsi="Verdana"/>
          <w:color w:val="000000"/>
          <w:sz w:val="18"/>
          <w:szCs w:val="18"/>
        </w:rPr>
        <w:t>(XML Encryption support)</w:t>
      </w:r>
    </w:p>
    <w:p w:rsidR="006659F7" w:rsidRDefault="006E68DC" w:rsidP="006659F7">
      <w:pPr>
        <w:numPr>
          <w:ilvl w:val="0"/>
          <w:numId w:val="37"/>
        </w:numPr>
        <w:shd w:val="clear" w:color="auto" w:fill="FFFFFF"/>
        <w:spacing w:before="100" w:beforeAutospacing="1" w:after="100" w:afterAutospacing="1" w:line="300" w:lineRule="atLeast"/>
        <w:rPr>
          <w:rFonts w:ascii="Verdana" w:hAnsi="Verdana"/>
          <w:color w:val="000000"/>
          <w:sz w:val="18"/>
          <w:szCs w:val="18"/>
        </w:rPr>
      </w:pPr>
      <w:hyperlink r:id="rId21" w:history="1">
        <w:r w:rsidR="006659F7">
          <w:rPr>
            <w:rStyle w:val="Hyperlink"/>
            <w:rFonts w:ascii="Verdana" w:hAnsi="Verdana"/>
            <w:color w:val="880055"/>
            <w:sz w:val="18"/>
            <w:szCs w:val="18"/>
          </w:rPr>
          <w:t>XML Security component</w:t>
        </w:r>
      </w:hyperlink>
      <w:r w:rsidR="006659F7">
        <w:rPr>
          <w:rStyle w:val="EndnoteReference"/>
          <w:rFonts w:ascii="Verdana" w:hAnsi="Verdana"/>
          <w:color w:val="880055"/>
          <w:sz w:val="18"/>
          <w:szCs w:val="18"/>
          <w:u w:val="single"/>
        </w:rPr>
        <w:endnoteReference w:id="4"/>
      </w:r>
      <w:r w:rsidR="006659F7">
        <w:rPr>
          <w:rStyle w:val="apple-converted-space"/>
          <w:rFonts w:ascii="Verdana" w:hAnsi="Verdana"/>
          <w:color w:val="000000"/>
          <w:sz w:val="18"/>
          <w:szCs w:val="18"/>
        </w:rPr>
        <w:t> </w:t>
      </w:r>
      <w:r w:rsidR="006659F7">
        <w:rPr>
          <w:rFonts w:ascii="Verdana" w:hAnsi="Verdana"/>
          <w:color w:val="000000"/>
          <w:sz w:val="18"/>
          <w:szCs w:val="18"/>
        </w:rPr>
        <w:t>(XML Signature support)</w:t>
      </w:r>
    </w:p>
    <w:p w:rsidR="006659F7" w:rsidRDefault="006E68DC" w:rsidP="006659F7">
      <w:pPr>
        <w:numPr>
          <w:ilvl w:val="0"/>
          <w:numId w:val="37"/>
        </w:numPr>
        <w:shd w:val="clear" w:color="auto" w:fill="FFFFFF"/>
        <w:spacing w:before="100" w:beforeAutospacing="1" w:after="100" w:afterAutospacing="1" w:line="300" w:lineRule="atLeast"/>
        <w:rPr>
          <w:rFonts w:ascii="Verdana" w:hAnsi="Verdana"/>
          <w:color w:val="000000"/>
          <w:sz w:val="18"/>
          <w:szCs w:val="18"/>
        </w:rPr>
      </w:pPr>
      <w:hyperlink r:id="rId22" w:history="1">
        <w:r w:rsidR="006659F7">
          <w:rPr>
            <w:rStyle w:val="Hyperlink"/>
            <w:rFonts w:ascii="Verdana" w:hAnsi="Verdana"/>
            <w:color w:val="880055"/>
            <w:sz w:val="18"/>
            <w:szCs w:val="18"/>
          </w:rPr>
          <w:t>Crypto DataFormat</w:t>
        </w:r>
      </w:hyperlink>
      <w:r w:rsidR="006659F7">
        <w:rPr>
          <w:rStyle w:val="EndnoteReference"/>
          <w:rFonts w:ascii="Verdana" w:hAnsi="Verdana"/>
          <w:color w:val="880055"/>
          <w:sz w:val="18"/>
          <w:szCs w:val="18"/>
          <w:u w:val="single"/>
        </w:rPr>
        <w:endnoteReference w:id="5"/>
      </w:r>
      <w:r w:rsidR="006659F7">
        <w:rPr>
          <w:rStyle w:val="apple-converted-space"/>
          <w:rFonts w:ascii="Verdana" w:hAnsi="Verdana"/>
          <w:color w:val="000000"/>
          <w:sz w:val="18"/>
          <w:szCs w:val="18"/>
        </w:rPr>
        <w:t> </w:t>
      </w:r>
      <w:r w:rsidR="006659F7">
        <w:rPr>
          <w:rFonts w:ascii="Verdana" w:hAnsi="Verdana"/>
          <w:color w:val="000000"/>
          <w:sz w:val="18"/>
          <w:szCs w:val="18"/>
        </w:rPr>
        <w:t>(Encryption + PGP support)</w:t>
      </w:r>
    </w:p>
    <w:p w:rsidR="006659F7" w:rsidRPr="00C749A9" w:rsidRDefault="006E68DC" w:rsidP="006659F7">
      <w:pPr>
        <w:numPr>
          <w:ilvl w:val="0"/>
          <w:numId w:val="37"/>
        </w:numPr>
        <w:shd w:val="clear" w:color="auto" w:fill="FFFFFF"/>
        <w:spacing w:before="100" w:beforeAutospacing="1" w:after="100" w:afterAutospacing="1" w:line="300" w:lineRule="atLeast"/>
        <w:rPr>
          <w:rFonts w:ascii="Verdana" w:hAnsi="Verdana"/>
          <w:color w:val="000000"/>
          <w:sz w:val="18"/>
          <w:szCs w:val="18"/>
        </w:rPr>
      </w:pPr>
      <w:hyperlink r:id="rId23" w:history="1">
        <w:r w:rsidR="006659F7">
          <w:rPr>
            <w:rStyle w:val="Hyperlink"/>
            <w:rFonts w:ascii="Verdana" w:hAnsi="Verdana"/>
            <w:color w:val="880055"/>
            <w:sz w:val="18"/>
            <w:szCs w:val="18"/>
          </w:rPr>
          <w:t>Crypto component</w:t>
        </w:r>
      </w:hyperlink>
      <w:r w:rsidR="006659F7">
        <w:rPr>
          <w:rStyle w:val="EndnoteReference"/>
          <w:rFonts w:ascii="Verdana" w:hAnsi="Verdana"/>
          <w:color w:val="000000"/>
          <w:sz w:val="18"/>
          <w:szCs w:val="18"/>
        </w:rPr>
        <w:endnoteReference w:id="6"/>
      </w:r>
      <w:r w:rsidR="006659F7">
        <w:rPr>
          <w:rStyle w:val="apple-converted-space"/>
          <w:rFonts w:ascii="Verdana" w:hAnsi="Verdana"/>
          <w:color w:val="000000"/>
          <w:sz w:val="18"/>
          <w:szCs w:val="18"/>
        </w:rPr>
        <w:t> </w:t>
      </w:r>
      <w:r w:rsidR="006659F7">
        <w:rPr>
          <w:rFonts w:ascii="Verdana" w:hAnsi="Verdana"/>
          <w:color w:val="000000"/>
          <w:sz w:val="18"/>
          <w:szCs w:val="18"/>
        </w:rPr>
        <w:t>(Signature support)</w:t>
      </w:r>
    </w:p>
    <w:p w:rsidR="006659F7" w:rsidRDefault="006659F7" w:rsidP="006659F7">
      <w:pPr>
        <w:numPr>
          <w:ilvl w:val="0"/>
          <w:numId w:val="29"/>
        </w:numPr>
        <w:shd w:val="clear" w:color="auto" w:fill="FFFFFF"/>
        <w:spacing w:before="100" w:beforeAutospacing="1" w:after="100" w:afterAutospacing="1" w:line="300" w:lineRule="atLeast"/>
        <w:ind w:left="225"/>
        <w:rPr>
          <w:rFonts w:ascii="Verdana" w:eastAsia="Times New Roman" w:hAnsi="Verdana"/>
          <w:color w:val="000000"/>
          <w:sz w:val="18"/>
          <w:szCs w:val="18"/>
        </w:rPr>
      </w:pPr>
      <w:r w:rsidRPr="00EA1BEC">
        <w:rPr>
          <w:rStyle w:val="tspan"/>
          <w:rFonts w:cs="Arial"/>
          <w:b/>
          <w:shd w:val="clear" w:color="auto" w:fill="FFFFFF"/>
        </w:rPr>
        <w:t>Endpoint</w:t>
      </w:r>
      <w:r w:rsidRPr="009E6F32">
        <w:rPr>
          <w:rStyle w:val="tspan"/>
          <w:rFonts w:cs="Arial"/>
          <w:b/>
          <w:shd w:val="clear" w:color="auto" w:fill="FFFFFF"/>
        </w:rPr>
        <w:t xml:space="preserve"> Security</w:t>
      </w:r>
      <w:r w:rsidRPr="00C749A9">
        <w:rPr>
          <w:rStyle w:val="tspan"/>
          <w:rFonts w:cs="Arial"/>
          <w:shd w:val="clear" w:color="auto" w:fill="FFFFFF"/>
        </w:rPr>
        <w:t xml:space="preserve"> - Security offered by components that can be utilized by </w:t>
      </w:r>
      <w:r>
        <w:rPr>
          <w:rStyle w:val="tspan"/>
          <w:rFonts w:cs="Arial"/>
          <w:shd w:val="clear" w:color="auto" w:fill="FFFFFF"/>
        </w:rPr>
        <w:t xml:space="preserve">the </w:t>
      </w:r>
      <w:r w:rsidRPr="00C749A9">
        <w:rPr>
          <w:rStyle w:val="tspan"/>
          <w:rFonts w:cs="Arial"/>
          <w:shd w:val="clear" w:color="auto" w:fill="FFFFFF"/>
        </w:rPr>
        <w:t xml:space="preserve">endpoint </w:t>
      </w:r>
      <w:r>
        <w:rPr>
          <w:rStyle w:val="tspan"/>
          <w:rFonts w:cs="Arial"/>
          <w:shd w:val="clear" w:color="auto" w:fill="FFFFFF"/>
        </w:rPr>
        <w:t>URIs</w:t>
      </w:r>
      <w:r w:rsidRPr="00C749A9">
        <w:rPr>
          <w:rStyle w:val="tspan"/>
          <w:rFonts w:cs="Arial"/>
          <w:shd w:val="clear" w:color="auto" w:fill="FFFFFF"/>
        </w:rPr>
        <w:t xml:space="preserve"> associated with the component. Some such components are:</w:t>
      </w:r>
      <w:r w:rsidRPr="00C749A9">
        <w:rPr>
          <w:rFonts w:ascii="Verdana" w:eastAsia="Times New Roman" w:hAnsi="Verdana"/>
          <w:color w:val="000000"/>
          <w:sz w:val="18"/>
          <w:szCs w:val="18"/>
        </w:rPr>
        <w:t xml:space="preserve"> </w:t>
      </w:r>
    </w:p>
    <w:p w:rsidR="006659F7" w:rsidRDefault="006E68DC" w:rsidP="006659F7">
      <w:pPr>
        <w:pStyle w:val="ListParagraph"/>
        <w:numPr>
          <w:ilvl w:val="0"/>
          <w:numId w:val="38"/>
        </w:numPr>
        <w:shd w:val="clear" w:color="auto" w:fill="FFFFFF"/>
        <w:spacing w:before="100" w:beforeAutospacing="1" w:after="100" w:afterAutospacing="1" w:line="300" w:lineRule="atLeast"/>
        <w:rPr>
          <w:rFonts w:ascii="Verdana" w:hAnsi="Verdana"/>
          <w:color w:val="000000"/>
          <w:sz w:val="18"/>
          <w:szCs w:val="18"/>
        </w:rPr>
      </w:pPr>
      <w:hyperlink r:id="rId24" w:history="1">
        <w:r w:rsidR="006659F7" w:rsidRPr="00F06B67">
          <w:rPr>
            <w:rStyle w:val="Hyperlink"/>
            <w:rFonts w:ascii="Verdana" w:hAnsi="Verdana"/>
            <w:color w:val="880055"/>
            <w:sz w:val="18"/>
            <w:szCs w:val="18"/>
          </w:rPr>
          <w:t>Jetty</w:t>
        </w:r>
      </w:hyperlink>
      <w:r w:rsidR="006659F7">
        <w:rPr>
          <w:rStyle w:val="EndnoteReference"/>
          <w:rFonts w:ascii="Verdana" w:hAnsi="Verdana"/>
          <w:color w:val="880055"/>
          <w:sz w:val="18"/>
          <w:szCs w:val="18"/>
          <w:u w:val="single"/>
        </w:rPr>
        <w:endnoteReference w:id="7"/>
      </w:r>
      <w:r w:rsidR="006659F7" w:rsidRPr="00F06B67">
        <w:rPr>
          <w:rStyle w:val="apple-converted-space"/>
          <w:rFonts w:ascii="Verdana" w:hAnsi="Verdana"/>
          <w:color w:val="000000"/>
          <w:sz w:val="18"/>
          <w:szCs w:val="18"/>
        </w:rPr>
        <w:t> </w:t>
      </w:r>
      <w:r w:rsidR="006659F7" w:rsidRPr="00F06B67">
        <w:rPr>
          <w:rFonts w:ascii="Verdana" w:hAnsi="Verdana"/>
          <w:color w:val="000000"/>
          <w:sz w:val="18"/>
          <w:szCs w:val="18"/>
        </w:rPr>
        <w:t>- HTTP Basic Authentication support * SSL support</w:t>
      </w:r>
    </w:p>
    <w:p w:rsidR="006659F7" w:rsidRDefault="006E68DC" w:rsidP="006659F7">
      <w:pPr>
        <w:numPr>
          <w:ilvl w:val="0"/>
          <w:numId w:val="38"/>
        </w:numPr>
        <w:shd w:val="clear" w:color="auto" w:fill="FFFFFF"/>
        <w:spacing w:before="100" w:beforeAutospacing="1" w:after="100" w:afterAutospacing="1" w:line="300" w:lineRule="atLeast"/>
        <w:rPr>
          <w:rFonts w:ascii="Verdana" w:hAnsi="Verdana"/>
          <w:color w:val="000000"/>
          <w:sz w:val="18"/>
          <w:szCs w:val="18"/>
        </w:rPr>
      </w:pPr>
      <w:hyperlink r:id="rId25" w:history="1">
        <w:r w:rsidR="006659F7">
          <w:rPr>
            <w:rStyle w:val="Hyperlink"/>
            <w:rFonts w:ascii="Verdana" w:hAnsi="Verdana"/>
            <w:color w:val="880055"/>
            <w:sz w:val="18"/>
            <w:szCs w:val="18"/>
          </w:rPr>
          <w:t>CXF</w:t>
        </w:r>
      </w:hyperlink>
      <w:r w:rsidR="006659F7">
        <w:rPr>
          <w:rStyle w:val="EndnoteReference"/>
          <w:rFonts w:ascii="Verdana" w:hAnsi="Verdana"/>
          <w:color w:val="880055"/>
          <w:sz w:val="18"/>
          <w:szCs w:val="18"/>
          <w:u w:val="single"/>
        </w:rPr>
        <w:endnoteReference w:id="8"/>
      </w:r>
      <w:r w:rsidR="006659F7">
        <w:rPr>
          <w:rStyle w:val="apple-converted-space"/>
          <w:rFonts w:ascii="Verdana" w:hAnsi="Verdana"/>
          <w:color w:val="000000"/>
          <w:sz w:val="18"/>
          <w:szCs w:val="18"/>
        </w:rPr>
        <w:t> </w:t>
      </w:r>
      <w:r w:rsidR="006659F7">
        <w:rPr>
          <w:rFonts w:ascii="Verdana" w:hAnsi="Verdana"/>
          <w:color w:val="000000"/>
          <w:sz w:val="18"/>
          <w:szCs w:val="18"/>
        </w:rPr>
        <w:t>- HTTP Basic Authentication &amp; WS-Security support using the CXF Bus driven interceptor chain</w:t>
      </w:r>
    </w:p>
    <w:p w:rsidR="006659F7" w:rsidRDefault="006E68DC" w:rsidP="006659F7">
      <w:pPr>
        <w:numPr>
          <w:ilvl w:val="0"/>
          <w:numId w:val="38"/>
        </w:numPr>
        <w:shd w:val="clear" w:color="auto" w:fill="FFFFFF"/>
        <w:spacing w:before="100" w:beforeAutospacing="1" w:after="100" w:afterAutospacing="1" w:line="300" w:lineRule="atLeast"/>
        <w:rPr>
          <w:rFonts w:ascii="Verdana" w:hAnsi="Verdana"/>
          <w:color w:val="000000"/>
          <w:sz w:val="18"/>
          <w:szCs w:val="18"/>
        </w:rPr>
      </w:pPr>
      <w:hyperlink r:id="rId26" w:history="1">
        <w:r w:rsidR="006659F7">
          <w:rPr>
            <w:rStyle w:val="Hyperlink"/>
            <w:rFonts w:ascii="Verdana" w:hAnsi="Verdana"/>
            <w:color w:val="880055"/>
            <w:sz w:val="18"/>
            <w:szCs w:val="18"/>
          </w:rPr>
          <w:t>Spring Web Services</w:t>
        </w:r>
      </w:hyperlink>
      <w:r w:rsidR="006659F7">
        <w:rPr>
          <w:rStyle w:val="EndnoteReference"/>
          <w:rFonts w:ascii="Verdana" w:hAnsi="Verdana"/>
          <w:color w:val="880055"/>
          <w:sz w:val="18"/>
          <w:szCs w:val="18"/>
          <w:u w:val="single"/>
        </w:rPr>
        <w:endnoteReference w:id="9"/>
      </w:r>
      <w:r w:rsidR="006659F7">
        <w:rPr>
          <w:rStyle w:val="apple-converted-space"/>
          <w:rFonts w:ascii="Verdana" w:hAnsi="Verdana"/>
          <w:color w:val="000000"/>
          <w:sz w:val="18"/>
          <w:szCs w:val="18"/>
        </w:rPr>
        <w:t> </w:t>
      </w:r>
      <w:r w:rsidR="006659F7">
        <w:rPr>
          <w:rFonts w:ascii="Verdana" w:hAnsi="Verdana"/>
          <w:color w:val="000000"/>
          <w:sz w:val="18"/>
          <w:szCs w:val="18"/>
        </w:rPr>
        <w:t>- HTTP Basic Authentication &amp; WS-Security support</w:t>
      </w:r>
    </w:p>
    <w:p w:rsidR="006659F7" w:rsidRDefault="006E68DC" w:rsidP="006659F7">
      <w:pPr>
        <w:numPr>
          <w:ilvl w:val="0"/>
          <w:numId w:val="38"/>
        </w:numPr>
        <w:shd w:val="clear" w:color="auto" w:fill="FFFFFF"/>
        <w:spacing w:before="100" w:beforeAutospacing="1" w:after="100" w:afterAutospacing="1" w:line="300" w:lineRule="atLeast"/>
        <w:rPr>
          <w:rFonts w:ascii="Verdana" w:hAnsi="Verdana"/>
          <w:color w:val="000000"/>
          <w:sz w:val="18"/>
          <w:szCs w:val="18"/>
        </w:rPr>
      </w:pPr>
      <w:hyperlink r:id="rId27" w:history="1">
        <w:r w:rsidR="006659F7">
          <w:rPr>
            <w:rStyle w:val="Hyperlink"/>
            <w:rFonts w:ascii="Verdana" w:hAnsi="Verdana"/>
            <w:color w:val="880055"/>
            <w:sz w:val="18"/>
            <w:szCs w:val="18"/>
          </w:rPr>
          <w:t>Netty</w:t>
        </w:r>
      </w:hyperlink>
      <w:r w:rsidR="006659F7">
        <w:rPr>
          <w:rStyle w:val="EndnoteReference"/>
          <w:rFonts w:ascii="Verdana" w:hAnsi="Verdana"/>
          <w:color w:val="880055"/>
          <w:sz w:val="18"/>
          <w:szCs w:val="18"/>
          <w:u w:val="single"/>
        </w:rPr>
        <w:endnoteReference w:id="10"/>
      </w:r>
      <w:r w:rsidR="006659F7">
        <w:rPr>
          <w:rStyle w:val="apple-converted-space"/>
          <w:rFonts w:ascii="Verdana" w:hAnsi="Verdana"/>
          <w:color w:val="000000"/>
          <w:sz w:val="18"/>
          <w:szCs w:val="18"/>
        </w:rPr>
        <w:t> </w:t>
      </w:r>
      <w:r w:rsidR="006659F7">
        <w:rPr>
          <w:rFonts w:ascii="Verdana" w:hAnsi="Verdana"/>
          <w:color w:val="000000"/>
          <w:sz w:val="18"/>
          <w:szCs w:val="18"/>
        </w:rPr>
        <w:t>- SSL support</w:t>
      </w:r>
    </w:p>
    <w:p w:rsidR="006659F7" w:rsidRDefault="006E68DC" w:rsidP="006659F7">
      <w:pPr>
        <w:numPr>
          <w:ilvl w:val="0"/>
          <w:numId w:val="38"/>
        </w:numPr>
        <w:shd w:val="clear" w:color="auto" w:fill="FFFFFF"/>
        <w:spacing w:before="100" w:beforeAutospacing="1" w:after="100" w:afterAutospacing="1" w:line="300" w:lineRule="atLeast"/>
        <w:rPr>
          <w:rFonts w:ascii="Verdana" w:hAnsi="Verdana"/>
          <w:color w:val="000000"/>
          <w:sz w:val="18"/>
          <w:szCs w:val="18"/>
        </w:rPr>
      </w:pPr>
      <w:hyperlink r:id="rId28" w:history="1">
        <w:r w:rsidR="006659F7">
          <w:rPr>
            <w:rStyle w:val="Hyperlink"/>
            <w:rFonts w:ascii="Verdana" w:hAnsi="Verdana"/>
            <w:color w:val="880055"/>
            <w:sz w:val="18"/>
            <w:szCs w:val="18"/>
          </w:rPr>
          <w:t>MINA</w:t>
        </w:r>
      </w:hyperlink>
      <w:r w:rsidR="006659F7">
        <w:rPr>
          <w:rStyle w:val="EndnoteReference"/>
          <w:rFonts w:ascii="Verdana" w:hAnsi="Verdana"/>
          <w:color w:val="880055"/>
          <w:sz w:val="18"/>
          <w:szCs w:val="18"/>
          <w:u w:val="single"/>
        </w:rPr>
        <w:endnoteReference w:id="11"/>
      </w:r>
      <w:r w:rsidR="006659F7">
        <w:rPr>
          <w:rStyle w:val="apple-converted-space"/>
          <w:rFonts w:ascii="Verdana" w:hAnsi="Verdana"/>
          <w:color w:val="000000"/>
          <w:sz w:val="18"/>
          <w:szCs w:val="18"/>
        </w:rPr>
        <w:t> </w:t>
      </w:r>
      <w:r w:rsidR="006659F7">
        <w:rPr>
          <w:rFonts w:ascii="Verdana" w:hAnsi="Verdana"/>
          <w:color w:val="000000"/>
          <w:sz w:val="18"/>
          <w:szCs w:val="18"/>
        </w:rPr>
        <w:t>- SSL support</w:t>
      </w:r>
    </w:p>
    <w:p w:rsidR="006659F7" w:rsidRDefault="006E68DC" w:rsidP="006659F7">
      <w:pPr>
        <w:numPr>
          <w:ilvl w:val="0"/>
          <w:numId w:val="38"/>
        </w:numPr>
        <w:shd w:val="clear" w:color="auto" w:fill="FFFFFF"/>
        <w:spacing w:before="100" w:beforeAutospacing="1" w:after="100" w:afterAutospacing="1" w:line="300" w:lineRule="atLeast"/>
        <w:rPr>
          <w:rFonts w:ascii="Verdana" w:hAnsi="Verdana"/>
          <w:color w:val="000000"/>
          <w:sz w:val="18"/>
          <w:szCs w:val="18"/>
        </w:rPr>
      </w:pPr>
      <w:hyperlink r:id="rId29" w:history="1">
        <w:r w:rsidR="006659F7">
          <w:rPr>
            <w:rStyle w:val="Hyperlink"/>
            <w:rFonts w:ascii="Verdana" w:hAnsi="Verdana"/>
            <w:color w:val="880055"/>
            <w:sz w:val="18"/>
            <w:szCs w:val="18"/>
          </w:rPr>
          <w:t>Cometd</w:t>
        </w:r>
      </w:hyperlink>
      <w:r w:rsidR="006659F7">
        <w:rPr>
          <w:rStyle w:val="EndnoteReference"/>
          <w:rFonts w:ascii="Verdana" w:hAnsi="Verdana"/>
          <w:color w:val="880055"/>
          <w:sz w:val="18"/>
          <w:szCs w:val="18"/>
          <w:u w:val="single"/>
        </w:rPr>
        <w:endnoteReference w:id="12"/>
      </w:r>
      <w:r w:rsidR="006659F7">
        <w:rPr>
          <w:rStyle w:val="apple-converted-space"/>
          <w:rFonts w:ascii="Verdana" w:hAnsi="Verdana"/>
          <w:color w:val="000000"/>
          <w:sz w:val="18"/>
          <w:szCs w:val="18"/>
        </w:rPr>
        <w:t> </w:t>
      </w:r>
      <w:r w:rsidR="006659F7">
        <w:rPr>
          <w:rFonts w:ascii="Verdana" w:hAnsi="Verdana"/>
          <w:color w:val="000000"/>
          <w:sz w:val="18"/>
          <w:szCs w:val="18"/>
        </w:rPr>
        <w:t>- SSL support</w:t>
      </w:r>
    </w:p>
    <w:p w:rsidR="006659F7" w:rsidRPr="00C749A9" w:rsidRDefault="006E68DC" w:rsidP="006659F7">
      <w:pPr>
        <w:numPr>
          <w:ilvl w:val="0"/>
          <w:numId w:val="38"/>
        </w:numPr>
        <w:shd w:val="clear" w:color="auto" w:fill="FFFFFF"/>
        <w:spacing w:before="100" w:beforeAutospacing="1" w:after="100" w:afterAutospacing="1" w:line="300" w:lineRule="atLeast"/>
        <w:rPr>
          <w:rFonts w:ascii="Verdana" w:hAnsi="Verdana"/>
          <w:color w:val="000000"/>
          <w:sz w:val="18"/>
          <w:szCs w:val="18"/>
        </w:rPr>
      </w:pPr>
      <w:hyperlink r:id="rId30" w:history="1">
        <w:r w:rsidR="006659F7">
          <w:rPr>
            <w:rStyle w:val="Hyperlink"/>
            <w:rFonts w:ascii="Verdana" w:hAnsi="Verdana"/>
            <w:color w:val="880055"/>
            <w:sz w:val="18"/>
            <w:szCs w:val="18"/>
          </w:rPr>
          <w:t>JMS</w:t>
        </w:r>
      </w:hyperlink>
      <w:r w:rsidR="006659F7">
        <w:rPr>
          <w:rStyle w:val="EndnoteReference"/>
          <w:rFonts w:ascii="Verdana" w:hAnsi="Verdana"/>
          <w:color w:val="880055"/>
          <w:sz w:val="18"/>
          <w:szCs w:val="18"/>
          <w:u w:val="single"/>
        </w:rPr>
        <w:endnoteReference w:id="13"/>
      </w:r>
      <w:r w:rsidR="006659F7">
        <w:rPr>
          <w:rStyle w:val="apple-converted-space"/>
          <w:rFonts w:ascii="Verdana" w:hAnsi="Verdana"/>
          <w:color w:val="000000"/>
          <w:sz w:val="18"/>
          <w:szCs w:val="18"/>
        </w:rPr>
        <w:t> </w:t>
      </w:r>
      <w:r w:rsidR="006659F7">
        <w:rPr>
          <w:rFonts w:ascii="Verdana" w:hAnsi="Verdana"/>
          <w:color w:val="000000"/>
          <w:sz w:val="18"/>
          <w:szCs w:val="18"/>
        </w:rPr>
        <w:t>- JAAS and SSL based security for client &lt;--&gt; broker communication</w:t>
      </w:r>
    </w:p>
    <w:p w:rsidR="006659F7" w:rsidRPr="009E6F32" w:rsidRDefault="006659F7" w:rsidP="006659F7">
      <w:pPr>
        <w:numPr>
          <w:ilvl w:val="0"/>
          <w:numId w:val="29"/>
        </w:numPr>
        <w:shd w:val="clear" w:color="auto" w:fill="FFFFFF"/>
        <w:spacing w:before="100" w:beforeAutospacing="1" w:after="100" w:afterAutospacing="1" w:line="300" w:lineRule="atLeast"/>
        <w:ind w:left="225"/>
        <w:rPr>
          <w:rStyle w:val="tspan"/>
          <w:rFonts w:ascii="Verdana" w:eastAsia="Times New Roman" w:hAnsi="Verdana"/>
          <w:color w:val="000000"/>
          <w:sz w:val="18"/>
          <w:szCs w:val="18"/>
        </w:rPr>
      </w:pPr>
      <w:r w:rsidRPr="00EA1BEC">
        <w:rPr>
          <w:rFonts w:asciiTheme="majorHAnsi" w:eastAsia="Times New Roman" w:hAnsiTheme="majorHAnsi"/>
          <w:b/>
          <w:color w:val="000000"/>
        </w:rPr>
        <w:t>C</w:t>
      </w:r>
      <w:r w:rsidRPr="00EA1BEC">
        <w:rPr>
          <w:rStyle w:val="tspan"/>
          <w:rFonts w:asciiTheme="majorHAnsi" w:hAnsiTheme="majorHAnsi" w:cs="Arial"/>
          <w:b/>
          <w:shd w:val="clear" w:color="auto" w:fill="FFFFFF"/>
        </w:rPr>
        <w:t>onfiguration Security</w:t>
      </w:r>
      <w:r w:rsidRPr="00C749A9">
        <w:rPr>
          <w:rStyle w:val="tspan"/>
          <w:rFonts w:cs="Arial"/>
          <w:shd w:val="clear" w:color="auto" w:fill="FFFFFF"/>
        </w:rPr>
        <w:t xml:space="preserve"> - Security offered by encrypting sensitive information from configuration files.</w:t>
      </w:r>
      <w:r w:rsidRPr="00C749A9">
        <w:rPr>
          <w:rStyle w:val="tspan"/>
          <w:rFonts w:cs="Arial"/>
        </w:rPr>
        <w:t xml:space="preserve"> </w:t>
      </w:r>
      <w:r w:rsidRPr="00C749A9">
        <w:rPr>
          <w:rStyle w:val="tspan"/>
          <w:rFonts w:cs="Arial"/>
          <w:shd w:val="clear" w:color="auto" w:fill="FFFFFF"/>
        </w:rPr>
        <w:t>Camel offers the </w:t>
      </w:r>
      <w:hyperlink r:id="rId31" w:history="1">
        <w:r w:rsidRPr="00C749A9">
          <w:rPr>
            <w:rStyle w:val="Hyperlink"/>
            <w:rFonts w:ascii="Verdana" w:eastAsia="Times New Roman" w:hAnsi="Verdana"/>
            <w:sz w:val="18"/>
            <w:szCs w:val="18"/>
          </w:rPr>
          <w:t>Properties</w:t>
        </w:r>
      </w:hyperlink>
      <w:r w:rsidRPr="00C749A9">
        <w:rPr>
          <w:rFonts w:ascii="Verdana" w:eastAsia="Times New Roman" w:hAnsi="Verdana"/>
          <w:color w:val="000000"/>
          <w:sz w:val="18"/>
          <w:szCs w:val="18"/>
        </w:rPr>
        <w:t> </w:t>
      </w:r>
      <w:r w:rsidRPr="00C749A9">
        <w:rPr>
          <w:rStyle w:val="tspan"/>
          <w:rFonts w:cs="Arial"/>
          <w:shd w:val="clear" w:color="auto" w:fill="FFFFFF"/>
        </w:rPr>
        <w:t>component to externalize configuration values to properties files. Those values could contain sensitive information such as usernames and passwords. Those values can be encrypted a</w:t>
      </w:r>
      <w:r>
        <w:rPr>
          <w:rStyle w:val="tspan"/>
          <w:rFonts w:cs="Arial"/>
          <w:shd w:val="clear" w:color="auto" w:fill="FFFFFF"/>
        </w:rPr>
        <w:t>nd automatic decrypted by Camel</w:t>
      </w:r>
    </w:p>
    <w:p w:rsidR="006659F7" w:rsidRDefault="006659F7" w:rsidP="006659F7">
      <w:pPr>
        <w:rPr>
          <w:rStyle w:val="tspan"/>
          <w:rFonts w:cs="Arial"/>
          <w:color w:val="000000"/>
          <w:shd w:val="clear" w:color="auto" w:fill="FFFFFF"/>
        </w:rPr>
      </w:pPr>
      <w:r>
        <w:rPr>
          <w:rStyle w:val="tspan"/>
          <w:rFonts w:cs="Arial"/>
          <w:color w:val="000000"/>
          <w:shd w:val="clear" w:color="auto" w:fill="FFFFFF"/>
        </w:rPr>
        <w:t>The role of fuse in the authentication process of the application is to integrate the authentication service providers (LDAP,database,o-auth) to our application. Validating the authenticated user can be done in the Web app layer using filters as well. However linking the authentication providers as a service in  the integration layer is a better practice to add flexibility to the design.</w:t>
      </w:r>
    </w:p>
    <w:p w:rsidR="006659F7" w:rsidRDefault="006659F7" w:rsidP="006659F7">
      <w:pPr>
        <w:rPr>
          <w:rStyle w:val="tspan"/>
          <w:rFonts w:cs="Arial"/>
          <w:color w:val="000000"/>
          <w:shd w:val="clear" w:color="auto" w:fill="FFFFFF"/>
        </w:rPr>
      </w:pPr>
      <w:r>
        <w:rPr>
          <w:rStyle w:val="tspan"/>
          <w:rFonts w:cs="Arial"/>
          <w:color w:val="000000"/>
          <w:shd w:val="clear" w:color="auto" w:fill="FFFFFF"/>
        </w:rPr>
        <w:t xml:space="preserve">Linking in such a way also makes the services readily available to front-end frameworks like Angular which can now directly link to the integration layer. However if the authentication process is coupled with the Web-app layer the requests have to necessarily pass through the Web-app layer. </w:t>
      </w:r>
    </w:p>
    <w:p w:rsidR="006659F7" w:rsidRDefault="006659F7" w:rsidP="006659F7">
      <w:pPr>
        <w:rPr>
          <w:rStyle w:val="tspan"/>
          <w:rFonts w:cs="Arial"/>
          <w:color w:val="000000"/>
          <w:shd w:val="clear" w:color="auto" w:fill="FFFFFF"/>
        </w:rPr>
      </w:pPr>
    </w:p>
    <w:p w:rsidR="006659F7" w:rsidRDefault="006659F7" w:rsidP="006659F7">
      <w:pPr>
        <w:rPr>
          <w:rStyle w:val="tspan"/>
          <w:rFonts w:cs="Arial"/>
          <w:color w:val="000000"/>
          <w:shd w:val="clear" w:color="auto" w:fill="FFFFFF"/>
        </w:rPr>
      </w:pPr>
      <w:r>
        <w:rPr>
          <w:rStyle w:val="tspan"/>
          <w:rFonts w:cs="Arial"/>
          <w:color w:val="000000"/>
          <w:shd w:val="clear" w:color="auto" w:fill="FFFFFF"/>
        </w:rPr>
        <w:t xml:space="preserve">In case a web app layer is mandatory in the application we can always expose the fuse security route as a service to the web-app layer. </w:t>
      </w:r>
    </w:p>
    <w:p w:rsidR="006659F7" w:rsidRDefault="006659F7" w:rsidP="006659F7">
      <w:pPr>
        <w:rPr>
          <w:rStyle w:val="tspan"/>
          <w:rFonts w:cs="Arial"/>
          <w:color w:val="000000"/>
          <w:shd w:val="clear" w:color="auto" w:fill="FFFFFF"/>
        </w:rPr>
      </w:pPr>
    </w:p>
    <w:p w:rsidR="006659F7" w:rsidRDefault="006659F7" w:rsidP="006659F7">
      <w:pPr>
        <w:rPr>
          <w:rStyle w:val="tspan"/>
          <w:rFonts w:cs="Arial"/>
          <w:color w:val="000000"/>
          <w:shd w:val="clear" w:color="auto" w:fill="FFFFFF"/>
        </w:rPr>
      </w:pPr>
      <w:r>
        <w:rPr>
          <w:rStyle w:val="tspan"/>
          <w:rFonts w:cs="Arial"/>
          <w:color w:val="000000"/>
          <w:shd w:val="clear" w:color="auto" w:fill="FFFFFF"/>
        </w:rPr>
        <w:t>For this white paper, demonstrating enterprise authentication would be difficult as there are a wide variety of authentication providers, and we can’t really stand up all of them in a simple demo. So instead, we have focused on a more consumer-oriented solution – integrating with Google. We have chosen to use the gauth component in our shopping cart application. The user experience when using gauth is fairly straightforward as shown in the figures below.</w:t>
      </w:r>
    </w:p>
    <w:p w:rsidR="006659F7" w:rsidRDefault="006659F7" w:rsidP="006659F7">
      <w:pPr>
        <w:rPr>
          <w:rStyle w:val="tspan"/>
          <w:rFonts w:cs="Arial"/>
          <w:color w:val="000000"/>
          <w:shd w:val="clear" w:color="auto" w:fill="FFFFFF"/>
        </w:rPr>
      </w:pPr>
    </w:p>
    <w:p w:rsidR="006659F7" w:rsidRDefault="006659F7" w:rsidP="006659F7">
      <w:pPr>
        <w:rPr>
          <w:rStyle w:val="tspan"/>
          <w:rFonts w:cs="Arial"/>
          <w:color w:val="000000"/>
          <w:shd w:val="clear" w:color="auto" w:fill="FFFFFF"/>
        </w:rPr>
      </w:pPr>
    </w:p>
    <w:p w:rsidR="006659F7" w:rsidRDefault="006659F7" w:rsidP="006659F7">
      <w:pPr>
        <w:pStyle w:val="Picture"/>
        <w:rPr>
          <w:rStyle w:val="tspan"/>
          <w:rFonts w:cs="Arial"/>
          <w:color w:val="000000"/>
          <w:shd w:val="clear" w:color="auto" w:fill="FFFFFF"/>
        </w:rPr>
      </w:pPr>
      <w:r>
        <w:rPr>
          <w:shd w:val="clear" w:color="auto" w:fill="FFFFFF"/>
        </w:rPr>
        <w:t xml:space="preserve">                                     </w:t>
      </w:r>
      <w:r w:rsidRPr="00371911">
        <w:rPr>
          <w:noProof/>
          <w:shd w:val="clear" w:color="auto" w:fill="FFFFFF"/>
        </w:rPr>
        <w:drawing>
          <wp:inline distT="0" distB="0" distL="0" distR="0" wp14:anchorId="2C2EE2E6" wp14:editId="1DC35F7C">
            <wp:extent cx="5731510" cy="3071495"/>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r="38928" b="41776"/>
                    <a:stretch/>
                  </pic:blipFill>
                  <pic:spPr bwMode="auto">
                    <a:xfrm>
                      <a:off x="0" y="0"/>
                      <a:ext cx="5731510" cy="3071495"/>
                    </a:xfrm>
                    <a:prstGeom prst="rect">
                      <a:avLst/>
                    </a:prstGeom>
                    <a:noFill/>
                    <a:ln w="12700">
                      <a:noFill/>
                      <a:miter lim="800000"/>
                      <a:headEnd/>
                      <a:tailEnd/>
                    </a:ln>
                    <a:effectLst/>
                    <a:extLst/>
                  </pic:spPr>
                </pic:pic>
              </a:graphicData>
            </a:graphic>
          </wp:inline>
        </w:drawing>
      </w:r>
    </w:p>
    <w:p w:rsidR="006659F7" w:rsidRPr="00FC1AB6" w:rsidRDefault="006659F7" w:rsidP="006659F7">
      <w:pPr>
        <w:pStyle w:val="Caption"/>
      </w:pPr>
      <w:r w:rsidRPr="00FC1AB6">
        <w:t xml:space="preserve">Figure </w:t>
      </w:r>
      <w:fldSimple w:instr=" SEQ Figure \* ARABIC ">
        <w:r w:rsidR="005A1476">
          <w:rPr>
            <w:noProof/>
          </w:rPr>
          <w:t>11</w:t>
        </w:r>
      </w:fldSimple>
      <w:r w:rsidRPr="00FC1AB6">
        <w:t>. User browses to the application and clicks buy</w:t>
      </w:r>
    </w:p>
    <w:p w:rsidR="006659F7" w:rsidRPr="00371911" w:rsidRDefault="006659F7" w:rsidP="006659F7"/>
    <w:p w:rsidR="006659F7" w:rsidRPr="00371911" w:rsidRDefault="006659F7" w:rsidP="006659F7">
      <w:pPr>
        <w:pStyle w:val="Picture"/>
      </w:pPr>
      <w:r w:rsidRPr="00371911">
        <w:rPr>
          <w:noProof/>
        </w:rPr>
        <w:drawing>
          <wp:inline distT="0" distB="0" distL="0" distR="0" wp14:anchorId="6B32C7EC" wp14:editId="162CAB90">
            <wp:extent cx="5731510" cy="1640205"/>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r="38928" b="68907"/>
                    <a:stretch/>
                  </pic:blipFill>
                  <pic:spPr bwMode="auto">
                    <a:xfrm>
                      <a:off x="0" y="0"/>
                      <a:ext cx="5731510" cy="1640205"/>
                    </a:xfrm>
                    <a:prstGeom prst="rect">
                      <a:avLst/>
                    </a:prstGeom>
                    <a:noFill/>
                    <a:ln w="12700">
                      <a:noFill/>
                      <a:miter lim="800000"/>
                      <a:headEnd/>
                      <a:tailEnd/>
                    </a:ln>
                    <a:effectLst/>
                    <a:extLst/>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12</w:t>
        </w:r>
      </w:fldSimple>
      <w:r w:rsidRPr="00FC1AB6">
        <w:t>. Application displays a request to authenticate via Google</w:t>
      </w:r>
    </w:p>
    <w:p w:rsidR="006659F7" w:rsidRDefault="006659F7" w:rsidP="006659F7">
      <w:pPr>
        <w:pStyle w:val="Picture"/>
      </w:pPr>
      <w:r w:rsidRPr="00371911">
        <w:rPr>
          <w:noProof/>
        </w:rPr>
        <w:lastRenderedPageBreak/>
        <w:drawing>
          <wp:inline distT="0" distB="0" distL="0" distR="0" wp14:anchorId="4ABE6C7C" wp14:editId="06549B3B">
            <wp:extent cx="5731510" cy="3673475"/>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9505" t="990" r="19464" b="29437"/>
                    <a:stretch/>
                  </pic:blipFill>
                  <pic:spPr bwMode="auto">
                    <a:xfrm>
                      <a:off x="0" y="0"/>
                      <a:ext cx="5731510" cy="3673475"/>
                    </a:xfrm>
                    <a:prstGeom prst="rect">
                      <a:avLst/>
                    </a:prstGeom>
                    <a:noFill/>
                    <a:ln w="12700">
                      <a:noFill/>
                      <a:miter lim="800000"/>
                      <a:headEnd/>
                      <a:tailEnd/>
                    </a:ln>
                    <a:effectLst/>
                    <a:extLst/>
                  </pic:spPr>
                </pic:pic>
              </a:graphicData>
            </a:graphic>
          </wp:inline>
        </w:drawing>
      </w:r>
    </w:p>
    <w:p w:rsidR="006659F7" w:rsidRPr="00FC1AB6" w:rsidRDefault="006659F7" w:rsidP="006659F7">
      <w:pPr>
        <w:pStyle w:val="Caption"/>
      </w:pPr>
      <w:r w:rsidRPr="00FC1AB6">
        <w:t xml:space="preserve">Figure </w:t>
      </w:r>
      <w:fldSimple w:instr=" SEQ Figure \* ARABIC ">
        <w:r w:rsidR="005A1476">
          <w:rPr>
            <w:noProof/>
          </w:rPr>
          <w:t>13</w:t>
        </w:r>
      </w:fldSimple>
      <w:r w:rsidRPr="00FC1AB6">
        <w:t>. User is directed to the Google Authenticator to login</w:t>
      </w:r>
    </w:p>
    <w:p w:rsidR="006659F7" w:rsidRPr="00371911" w:rsidRDefault="006659F7" w:rsidP="006659F7"/>
    <w:p w:rsidR="006659F7" w:rsidRDefault="006659F7" w:rsidP="006659F7">
      <w:pPr>
        <w:pStyle w:val="Picture"/>
      </w:pPr>
      <w:r w:rsidRPr="00371911">
        <w:rPr>
          <w:noProof/>
        </w:rPr>
        <w:drawing>
          <wp:inline distT="0" distB="0" distL="0" distR="0" wp14:anchorId="76D3D32A" wp14:editId="3758DCF5">
            <wp:extent cx="5731510" cy="3211195"/>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r="38928" b="39132"/>
                    <a:stretch/>
                  </pic:blipFill>
                  <pic:spPr bwMode="auto">
                    <a:xfrm>
                      <a:off x="0" y="0"/>
                      <a:ext cx="5731510" cy="3211195"/>
                    </a:xfrm>
                    <a:prstGeom prst="rect">
                      <a:avLst/>
                    </a:prstGeom>
                    <a:noFill/>
                    <a:ln w="12700">
                      <a:noFill/>
                      <a:miter lim="800000"/>
                      <a:headEnd/>
                      <a:tailEnd/>
                    </a:ln>
                    <a:effectLst/>
                    <a:extLst/>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14</w:t>
        </w:r>
      </w:fldSimple>
      <w:r w:rsidRPr="00FC1AB6">
        <w:t>. Once logged in, the user sees the full experience</w:t>
      </w:r>
    </w:p>
    <w:p w:rsidR="006659F7" w:rsidRPr="00371911" w:rsidRDefault="006659F7" w:rsidP="006659F7"/>
    <w:p w:rsidR="006659F7" w:rsidRDefault="006659F7" w:rsidP="006659F7">
      <w:pPr>
        <w:rPr>
          <w:rStyle w:val="tspan"/>
          <w:rFonts w:cs="Arial"/>
          <w:color w:val="000000"/>
          <w:shd w:val="clear" w:color="auto" w:fill="FFFFFF"/>
        </w:rPr>
      </w:pPr>
    </w:p>
    <w:p w:rsidR="006659F7" w:rsidRDefault="006659F7" w:rsidP="006659F7">
      <w:pPr>
        <w:rPr>
          <w:rStyle w:val="tspan"/>
          <w:rFonts w:cs="Arial"/>
          <w:color w:val="000000"/>
          <w:shd w:val="clear" w:color="auto" w:fill="FFFFFF"/>
        </w:rPr>
      </w:pPr>
      <w:r>
        <w:rPr>
          <w:rStyle w:val="tspan"/>
          <w:rFonts w:cs="Arial"/>
          <w:color w:val="000000"/>
          <w:shd w:val="clear" w:color="auto" w:fill="FFFFFF"/>
        </w:rPr>
        <w:t>Fuse makes simple to implement these steps. The approach we have taken is to c</w:t>
      </w:r>
      <w:r w:rsidRPr="002C5644">
        <w:rPr>
          <w:rStyle w:val="tspan"/>
          <w:rFonts w:cs="Arial"/>
          <w:color w:val="000000"/>
          <w:shd w:val="clear" w:color="auto" w:fill="FFFFFF"/>
        </w:rPr>
        <w:t xml:space="preserve">reate a Camel route named </w:t>
      </w:r>
      <w:r w:rsidRPr="002C5644">
        <w:rPr>
          <w:rStyle w:val="tspan"/>
          <w:rFonts w:ascii="Courier New" w:hAnsi="Courier New" w:cs="Courier New"/>
          <w:b/>
          <w:color w:val="000000"/>
          <w:shd w:val="clear" w:color="auto" w:fill="FFFFFF"/>
        </w:rPr>
        <w:t>GauthRouteBuilder</w:t>
      </w:r>
      <w:r w:rsidRPr="002C5644">
        <w:rPr>
          <w:rStyle w:val="tspan"/>
          <w:rFonts w:cs="Arial"/>
          <w:color w:val="000000"/>
          <w:shd w:val="clear" w:color="auto" w:fill="FFFFFF"/>
        </w:rPr>
        <w:t xml:space="preserve"> (see </w:t>
      </w:r>
      <w:r>
        <w:rPr>
          <w:rStyle w:val="tspan"/>
          <w:rFonts w:cs="Arial"/>
          <w:color w:val="000000"/>
          <w:shd w:val="clear" w:color="auto" w:fill="FFFFFF"/>
        </w:rPr>
        <w:fldChar w:fldCharType="begin"/>
      </w:r>
      <w:r>
        <w:rPr>
          <w:rStyle w:val="tspan"/>
          <w:rFonts w:cs="Arial"/>
          <w:color w:val="000000"/>
          <w:shd w:val="clear" w:color="auto" w:fill="FFFFFF"/>
        </w:rPr>
        <w:instrText xml:space="preserve"> REF _Ref411945347 \h </w:instrText>
      </w:r>
      <w:r>
        <w:rPr>
          <w:rStyle w:val="tspan"/>
          <w:rFonts w:cs="Arial"/>
          <w:color w:val="000000"/>
          <w:shd w:val="clear" w:color="auto" w:fill="FFFFFF"/>
        </w:rPr>
      </w:r>
      <w:r>
        <w:rPr>
          <w:rStyle w:val="tspan"/>
          <w:rFonts w:cs="Arial"/>
          <w:color w:val="000000"/>
          <w:shd w:val="clear" w:color="auto" w:fill="FFFFFF"/>
        </w:rPr>
        <w:fldChar w:fldCharType="separate"/>
      </w:r>
      <w:r w:rsidR="005A1476" w:rsidRPr="00FC1AB6">
        <w:t xml:space="preserve">Figure </w:t>
      </w:r>
      <w:r w:rsidR="005A1476">
        <w:rPr>
          <w:noProof/>
        </w:rPr>
        <w:t>19</w:t>
      </w:r>
      <w:r w:rsidR="005A1476" w:rsidRPr="00FC1AB6">
        <w:t>. GauthRouteBuilder</w:t>
      </w:r>
      <w:r>
        <w:rPr>
          <w:rStyle w:val="tspan"/>
          <w:rFonts w:cs="Arial"/>
          <w:color w:val="000000"/>
          <w:shd w:val="clear" w:color="auto" w:fill="FFFFFF"/>
        </w:rPr>
        <w:fldChar w:fldCharType="end"/>
      </w:r>
      <w:r w:rsidRPr="002C5644">
        <w:rPr>
          <w:rStyle w:val="tspan"/>
          <w:rFonts w:cs="Arial"/>
          <w:color w:val="000000"/>
          <w:shd w:val="clear" w:color="auto" w:fill="FFFFFF"/>
        </w:rPr>
        <w:t>)</w:t>
      </w:r>
      <w:r>
        <w:rPr>
          <w:rStyle w:val="tspan"/>
          <w:rFonts w:cs="Arial"/>
          <w:color w:val="000000"/>
          <w:shd w:val="clear" w:color="auto" w:fill="FFFFFF"/>
        </w:rPr>
        <w:t xml:space="preserve"> </w:t>
      </w:r>
      <w:r w:rsidRPr="002C5644">
        <w:rPr>
          <w:rStyle w:val="tspan"/>
          <w:rFonts w:cs="Arial"/>
          <w:color w:val="000000"/>
          <w:shd w:val="clear" w:color="auto" w:fill="FFFFFF"/>
        </w:rPr>
        <w:t xml:space="preserve"> </w:t>
      </w:r>
      <w:r>
        <w:rPr>
          <w:rStyle w:val="tspan"/>
          <w:rFonts w:cs="Arial"/>
          <w:color w:val="000000"/>
          <w:shd w:val="clear" w:color="auto" w:fill="FFFFFF"/>
        </w:rPr>
        <w:t>In the GauthRouteBuilder:</w:t>
      </w:r>
    </w:p>
    <w:p w:rsidR="006659F7" w:rsidRDefault="006659F7" w:rsidP="006659F7">
      <w:pPr>
        <w:pStyle w:val="ListParagraph"/>
        <w:numPr>
          <w:ilvl w:val="0"/>
          <w:numId w:val="8"/>
        </w:numPr>
        <w:spacing w:after="0"/>
        <w:rPr>
          <w:rStyle w:val="tspan"/>
          <w:rFonts w:cs="Arial"/>
          <w:color w:val="000000"/>
          <w:shd w:val="clear" w:color="auto" w:fill="FFFFFF"/>
        </w:rPr>
      </w:pPr>
      <w:r>
        <w:rPr>
          <w:rStyle w:val="tspan"/>
          <w:rFonts w:cs="Arial"/>
          <w:color w:val="000000"/>
          <w:shd w:val="clear" w:color="auto" w:fill="FFFFFF"/>
        </w:rPr>
        <w:lastRenderedPageBreak/>
        <w:t xml:space="preserve">On clicking the buy products a cookie is checked. If the cookie is not found the </w:t>
      </w:r>
      <w:r w:rsidRPr="00621ACB">
        <w:rPr>
          <w:rStyle w:val="tspan"/>
          <w:rFonts w:cs="Arial"/>
          <w:color w:val="000000"/>
          <w:shd w:val="clear" w:color="auto" w:fill="FFFFFF"/>
        </w:rPr>
        <w:t>GET request to /</w:t>
      </w:r>
      <w:r>
        <w:rPr>
          <w:rStyle w:val="tspan"/>
          <w:rFonts w:cs="Arial"/>
          <w:color w:val="000000"/>
          <w:shd w:val="clear" w:color="auto" w:fill="FFFFFF"/>
        </w:rPr>
        <w:t>shoppingApplication/application/authenticate</w:t>
      </w:r>
      <w:r w:rsidRPr="00621ACB">
        <w:rPr>
          <w:rStyle w:val="tspan"/>
          <w:rFonts w:cs="Arial"/>
          <w:color w:val="000000"/>
          <w:shd w:val="clear" w:color="auto" w:fill="FFFFFF"/>
        </w:rPr>
        <w:t xml:space="preserve"> will trigger the OAuth sequence of interactions. </w:t>
      </w:r>
    </w:p>
    <w:p w:rsidR="006659F7" w:rsidRPr="00621ACB" w:rsidRDefault="006659F7" w:rsidP="006659F7">
      <w:pPr>
        <w:pStyle w:val="ListParagraph"/>
        <w:numPr>
          <w:ilvl w:val="0"/>
          <w:numId w:val="8"/>
        </w:numPr>
        <w:spacing w:after="0"/>
        <w:rPr>
          <w:rStyle w:val="tspan"/>
          <w:rFonts w:cs="Arial"/>
          <w:color w:val="000000"/>
          <w:shd w:val="clear" w:color="auto" w:fill="FFFFFF"/>
        </w:rPr>
      </w:pPr>
      <w:r>
        <w:rPr>
          <w:rStyle w:val="tspan"/>
          <w:rFonts w:cs="Arial"/>
          <w:color w:val="000000"/>
          <w:shd w:val="clear" w:color="auto" w:fill="FFFFFF"/>
        </w:rPr>
        <w:t>The request is handled by a spring based controller which redirects the request to the CamelHttpTransportServlet. This servlet is responsible to forward the request to the GauthRouteBuilder.</w:t>
      </w:r>
    </w:p>
    <w:p w:rsidR="006659F7" w:rsidRDefault="006659F7" w:rsidP="006659F7">
      <w:pPr>
        <w:pStyle w:val="ListParagraph"/>
        <w:numPr>
          <w:ilvl w:val="0"/>
          <w:numId w:val="8"/>
        </w:numPr>
        <w:spacing w:after="0"/>
        <w:rPr>
          <w:rStyle w:val="tspan"/>
          <w:rFonts w:cs="Arial"/>
          <w:color w:val="000000"/>
          <w:shd w:val="clear" w:color="auto" w:fill="FFFFFF"/>
        </w:rPr>
      </w:pPr>
      <w:r w:rsidRPr="002A1A9D">
        <w:rPr>
          <w:rStyle w:val="tspan"/>
          <w:rFonts w:cs="Arial"/>
          <w:color w:val="000000"/>
          <w:shd w:val="clear" w:color="auto" w:fill="FFFFFF"/>
        </w:rPr>
        <w:t>The gauth: authorize endpoint ob</w:t>
      </w:r>
      <w:r>
        <w:rPr>
          <w:rStyle w:val="tspan"/>
          <w:rFonts w:cs="Arial"/>
          <w:color w:val="000000"/>
          <w:shd w:val="clear" w:color="auto" w:fill="FFFFFF"/>
        </w:rPr>
        <w:t xml:space="preserve">tains an unauthorized request </w:t>
      </w:r>
      <w:r w:rsidRPr="002A1A9D">
        <w:rPr>
          <w:rStyle w:val="tspan"/>
          <w:rFonts w:cs="Arial"/>
          <w:color w:val="000000"/>
          <w:shd w:val="clear" w:color="auto" w:fill="FFFFFF"/>
        </w:rPr>
        <w:t>token from Google and then redirects the user (browser) to a Google authorization page.</w:t>
      </w:r>
    </w:p>
    <w:p w:rsidR="006659F7" w:rsidRDefault="006659F7" w:rsidP="006659F7">
      <w:pPr>
        <w:pStyle w:val="ListParagraph"/>
        <w:numPr>
          <w:ilvl w:val="0"/>
          <w:numId w:val="8"/>
        </w:numPr>
        <w:spacing w:after="0"/>
        <w:rPr>
          <w:rStyle w:val="tspan"/>
          <w:rFonts w:cs="Arial"/>
          <w:color w:val="000000"/>
          <w:shd w:val="clear" w:color="auto" w:fill="FFFFFF"/>
        </w:rPr>
      </w:pPr>
      <w:r w:rsidRPr="002A1A9D">
        <w:rPr>
          <w:rStyle w:val="tspan"/>
          <w:rFonts w:cs="Arial"/>
          <w:color w:val="000000"/>
          <w:shd w:val="clear" w:color="auto" w:fill="FFFFFF"/>
        </w:rPr>
        <w:t>After th</w:t>
      </w:r>
      <w:r>
        <w:rPr>
          <w:rStyle w:val="tspan"/>
          <w:rFonts w:cs="Arial"/>
          <w:color w:val="000000"/>
          <w:shd w:val="clear" w:color="auto" w:fill="FFFFFF"/>
        </w:rPr>
        <w:t xml:space="preserve">e user logs in successfully to Google, </w:t>
      </w:r>
      <w:r w:rsidRPr="002A1A9D">
        <w:rPr>
          <w:rStyle w:val="tspan"/>
          <w:rFonts w:cs="Arial"/>
          <w:color w:val="000000"/>
          <w:shd w:val="clear" w:color="auto" w:fill="FFFFFF"/>
        </w:rPr>
        <w:t xml:space="preserve">the user </w:t>
      </w:r>
      <w:r>
        <w:rPr>
          <w:rStyle w:val="tspan"/>
          <w:rFonts w:cs="Arial"/>
          <w:color w:val="000000"/>
          <w:shd w:val="clear" w:color="auto" w:fill="FFFFFF"/>
        </w:rPr>
        <w:t xml:space="preserve">is redirected back </w:t>
      </w:r>
      <w:r w:rsidRPr="002A1A9D">
        <w:rPr>
          <w:rStyle w:val="tspan"/>
          <w:rFonts w:cs="Arial"/>
          <w:color w:val="000000"/>
          <w:shd w:val="clear" w:color="auto" w:fill="FFFFFF"/>
        </w:rPr>
        <w:t xml:space="preserve">to </w:t>
      </w:r>
      <w:r w:rsidRPr="00621ACB">
        <w:rPr>
          <w:rStyle w:val="tspan"/>
          <w:rFonts w:cs="Arial"/>
          <w:color w:val="000000"/>
          <w:shd w:val="clear" w:color="auto" w:fill="FFFFFF"/>
        </w:rPr>
        <w:t xml:space="preserve">/shoppingApplication/camel/handler </w:t>
      </w:r>
      <w:r w:rsidRPr="002A1A9D">
        <w:rPr>
          <w:rStyle w:val="tspan"/>
          <w:rFonts w:cs="Arial"/>
          <w:color w:val="000000"/>
          <w:shd w:val="clear" w:color="auto" w:fill="FFFFFF"/>
        </w:rPr>
        <w:t>(</w:t>
      </w:r>
      <w:r>
        <w:rPr>
          <w:rStyle w:val="tspan"/>
          <w:rFonts w:cs="Arial"/>
          <w:color w:val="000000"/>
          <w:shd w:val="clear" w:color="auto" w:fill="FFFFFF"/>
        </w:rPr>
        <w:t>using the</w:t>
      </w:r>
      <w:r w:rsidRPr="002A1A9D">
        <w:rPr>
          <w:rStyle w:val="tspan"/>
          <w:rFonts w:cs="Arial"/>
          <w:color w:val="000000"/>
          <w:shd w:val="clear" w:color="auto" w:fill="FFFFFF"/>
        </w:rPr>
        <w:t xml:space="preserve"> callback</w:t>
      </w:r>
      <w:r>
        <w:rPr>
          <w:rStyle w:val="tspan"/>
          <w:rFonts w:cs="Arial"/>
          <w:color w:val="000000"/>
          <w:shd w:val="clear" w:color="auto" w:fill="FFFFFF"/>
        </w:rPr>
        <w:t xml:space="preserve"> URL</w:t>
      </w:r>
      <w:r w:rsidRPr="002A1A9D">
        <w:rPr>
          <w:rStyle w:val="tspan"/>
          <w:rFonts w:cs="Arial"/>
          <w:color w:val="000000"/>
          <w:shd w:val="clear" w:color="auto" w:fill="FFFFFF"/>
        </w:rPr>
        <w:t xml:space="preserve">) along with an authorized request token. </w:t>
      </w:r>
    </w:p>
    <w:p w:rsidR="006659F7" w:rsidRPr="002A1A9D" w:rsidRDefault="006659F7" w:rsidP="006659F7">
      <w:pPr>
        <w:pStyle w:val="ListParagraph"/>
        <w:numPr>
          <w:ilvl w:val="0"/>
          <w:numId w:val="8"/>
        </w:numPr>
        <w:spacing w:after="0"/>
        <w:rPr>
          <w:rStyle w:val="tspan"/>
          <w:rFonts w:cs="Arial"/>
          <w:color w:val="000000"/>
          <w:shd w:val="clear" w:color="auto" w:fill="FFFFFF"/>
        </w:rPr>
      </w:pPr>
      <w:r w:rsidRPr="002A1A9D">
        <w:rPr>
          <w:rStyle w:val="tspan"/>
          <w:rFonts w:cs="Arial"/>
          <w:color w:val="000000"/>
          <w:shd w:val="clear" w:color="auto" w:fill="FFFFFF"/>
        </w:rPr>
        <w:t>The gauth: access endpoint exchanges the authorized</w:t>
      </w:r>
      <w:r>
        <w:rPr>
          <w:rStyle w:val="tspan"/>
          <w:rFonts w:cs="Arial"/>
          <w:color w:val="000000"/>
          <w:shd w:val="clear" w:color="auto" w:fill="FFFFFF"/>
        </w:rPr>
        <w:t xml:space="preserve"> </w:t>
      </w:r>
      <w:r w:rsidRPr="002A1A9D">
        <w:rPr>
          <w:rStyle w:val="tspan"/>
          <w:rFonts w:cs="Arial"/>
          <w:color w:val="000000"/>
          <w:shd w:val="clear" w:color="auto" w:fill="FFFFFF"/>
        </w:rPr>
        <w:t>request token against a long-lived access token.</w:t>
      </w:r>
    </w:p>
    <w:p w:rsidR="006659F7" w:rsidRDefault="006659F7" w:rsidP="006659F7">
      <w:pPr>
        <w:pStyle w:val="ListParagraph"/>
        <w:numPr>
          <w:ilvl w:val="0"/>
          <w:numId w:val="8"/>
        </w:numPr>
        <w:spacing w:after="0"/>
        <w:rPr>
          <w:rStyle w:val="tspan"/>
          <w:rFonts w:cs="Arial"/>
          <w:color w:val="000000"/>
          <w:shd w:val="clear" w:color="auto" w:fill="FFFFFF"/>
        </w:rPr>
      </w:pPr>
      <w:r>
        <w:rPr>
          <w:rStyle w:val="tspan"/>
          <w:rFonts w:cs="Arial"/>
          <w:color w:val="000000"/>
          <w:shd w:val="clear" w:color="auto" w:fill="FFFFFF"/>
        </w:rPr>
        <w:t>The</w:t>
      </w:r>
      <w:r w:rsidRPr="002A1A9D">
        <w:rPr>
          <w:rStyle w:val="tspan"/>
          <w:rFonts w:cs="Arial"/>
          <w:color w:val="000000"/>
          <w:shd w:val="clear" w:color="auto" w:fill="FFFFFF"/>
        </w:rPr>
        <w:t xml:space="preserve"> access token can be obtained from</w:t>
      </w:r>
      <w:r>
        <w:rPr>
          <w:rStyle w:val="tspan"/>
          <w:rFonts w:cs="Arial"/>
          <w:color w:val="000000"/>
          <w:shd w:val="clear" w:color="auto" w:fill="FFFFFF"/>
        </w:rPr>
        <w:t>:</w:t>
      </w:r>
    </w:p>
    <w:p w:rsidR="006659F7" w:rsidRDefault="006659F7" w:rsidP="006659F7">
      <w:pPr>
        <w:ind w:left="1080"/>
        <w:rPr>
          <w:rStyle w:val="tspan"/>
          <w:rFonts w:ascii="Courier New" w:hAnsi="Courier New" w:cs="Courier New"/>
          <w:color w:val="000000"/>
          <w:sz w:val="20"/>
          <w:szCs w:val="20"/>
          <w:shd w:val="clear" w:color="auto" w:fill="FFFFFF"/>
        </w:rPr>
      </w:pPr>
      <w:r w:rsidRPr="00BB0BE4">
        <w:rPr>
          <w:rStyle w:val="tspan"/>
          <w:rFonts w:ascii="Courier New" w:hAnsi="Courier New" w:cs="Courier New"/>
          <w:color w:val="000000"/>
          <w:sz w:val="20"/>
          <w:szCs w:val="20"/>
          <w:shd w:val="clear" w:color="auto" w:fill="FFFFFF"/>
        </w:rPr>
        <w:t>exchange.getOut().getHeader(</w:t>
      </w:r>
    </w:p>
    <w:p w:rsidR="006659F7" w:rsidRPr="00BB0BE4" w:rsidRDefault="006659F7" w:rsidP="006659F7">
      <w:pPr>
        <w:ind w:left="1080" w:firstLine="360"/>
        <w:rPr>
          <w:rStyle w:val="tspan"/>
          <w:rFonts w:ascii="Courier New" w:hAnsi="Courier New" w:cs="Courier New"/>
          <w:color w:val="000000"/>
          <w:sz w:val="20"/>
          <w:szCs w:val="20"/>
          <w:shd w:val="clear" w:color="auto" w:fill="FFFFFF"/>
        </w:rPr>
      </w:pPr>
      <w:r w:rsidRPr="00BB0BE4">
        <w:rPr>
          <w:rStyle w:val="tspan"/>
          <w:rFonts w:ascii="Courier New" w:hAnsi="Courier New" w:cs="Courier New"/>
          <w:color w:val="000000"/>
          <w:sz w:val="20"/>
          <w:szCs w:val="20"/>
          <w:shd w:val="clear" w:color="auto" w:fill="FFFFFF"/>
        </w:rPr>
        <w:t>GAuthUpgradeBinding.GAUTH_ACCESS_TOKEN)</w:t>
      </w:r>
    </w:p>
    <w:p w:rsidR="006659F7" w:rsidRDefault="006659F7" w:rsidP="006659F7">
      <w:pPr>
        <w:pStyle w:val="ListParagraph"/>
        <w:numPr>
          <w:ilvl w:val="0"/>
          <w:numId w:val="8"/>
        </w:numPr>
        <w:spacing w:after="0"/>
        <w:rPr>
          <w:rStyle w:val="tspan"/>
          <w:rFonts w:cs="Arial"/>
          <w:color w:val="000000"/>
          <w:shd w:val="clear" w:color="auto" w:fill="FFFFFF"/>
        </w:rPr>
      </w:pPr>
      <w:r w:rsidRPr="002A1A9D">
        <w:rPr>
          <w:rStyle w:val="tspan"/>
          <w:rFonts w:cs="Arial"/>
          <w:color w:val="000000"/>
          <w:shd w:val="clear" w:color="auto" w:fill="FFFFFF"/>
        </w:rPr>
        <w:t xml:space="preserve">The access token secret can be obtained from  </w:t>
      </w:r>
    </w:p>
    <w:p w:rsidR="006659F7" w:rsidRPr="00621ACB" w:rsidRDefault="006659F7" w:rsidP="006659F7">
      <w:pPr>
        <w:pStyle w:val="ListParagraph"/>
        <w:spacing w:after="0"/>
        <w:rPr>
          <w:rStyle w:val="tspan"/>
          <w:rFonts w:ascii="Courier New" w:hAnsi="Courier New" w:cs="Courier New"/>
          <w:color w:val="000000"/>
          <w:sz w:val="20"/>
          <w:szCs w:val="20"/>
          <w:shd w:val="clear" w:color="auto" w:fill="FFFFFF"/>
        </w:rPr>
      </w:pPr>
      <w:r w:rsidRPr="00621ACB">
        <w:rPr>
          <w:rStyle w:val="tspan"/>
          <w:rFonts w:ascii="Courier New" w:hAnsi="Courier New" w:cs="Courier New"/>
          <w:color w:val="000000"/>
          <w:sz w:val="20"/>
          <w:szCs w:val="20"/>
          <w:shd w:val="clear" w:color="auto" w:fill="FFFFFF"/>
        </w:rPr>
        <w:t xml:space="preserve">exchange.getOut().getHeader( </w:t>
      </w:r>
    </w:p>
    <w:p w:rsidR="006659F7" w:rsidRPr="00621ACB" w:rsidRDefault="006659F7" w:rsidP="006659F7">
      <w:pPr>
        <w:pStyle w:val="ListParagraph"/>
        <w:spacing w:after="0"/>
        <w:rPr>
          <w:rStyle w:val="tspan"/>
          <w:rFonts w:ascii="Courier New" w:hAnsi="Courier New" w:cs="Courier New"/>
          <w:color w:val="000000"/>
          <w:sz w:val="20"/>
          <w:szCs w:val="20"/>
          <w:shd w:val="clear" w:color="auto" w:fill="FFFFFF"/>
        </w:rPr>
      </w:pPr>
      <w:r w:rsidRPr="00621ACB">
        <w:rPr>
          <w:rStyle w:val="tspan"/>
          <w:rFonts w:ascii="Courier New" w:hAnsi="Courier New" w:cs="Courier New"/>
          <w:color w:val="000000"/>
          <w:sz w:val="20"/>
          <w:szCs w:val="20"/>
          <w:shd w:val="clear" w:color="auto" w:fill="FFFFFF"/>
        </w:rPr>
        <w:tab/>
        <w:t>GAuthUpgradeBinding.GAUTH_ACCESS_TOKEN_SECRET)</w:t>
      </w:r>
    </w:p>
    <w:p w:rsidR="006659F7" w:rsidRPr="00621ACB" w:rsidRDefault="006659F7" w:rsidP="006659F7">
      <w:pPr>
        <w:rPr>
          <w:rStyle w:val="tspan"/>
          <w:rFonts w:ascii="Courier New" w:hAnsi="Courier New" w:cs="Courier New"/>
          <w:color w:val="000000"/>
          <w:sz w:val="20"/>
          <w:szCs w:val="20"/>
          <w:shd w:val="clear" w:color="auto" w:fill="FFFFFF"/>
        </w:rPr>
      </w:pPr>
    </w:p>
    <w:p w:rsidR="006659F7" w:rsidRDefault="006659F7" w:rsidP="006659F7">
      <w:pPr>
        <w:pStyle w:val="ListParagraph"/>
        <w:numPr>
          <w:ilvl w:val="0"/>
          <w:numId w:val="8"/>
        </w:numPr>
        <w:spacing w:after="0"/>
        <w:rPr>
          <w:rStyle w:val="tspan"/>
          <w:rFonts w:cs="Arial"/>
          <w:color w:val="000000"/>
          <w:shd w:val="clear" w:color="auto" w:fill="FFFFFF"/>
        </w:rPr>
      </w:pPr>
      <w:r>
        <w:rPr>
          <w:rStyle w:val="tspan"/>
          <w:rFonts w:cs="Arial"/>
          <w:color w:val="000000"/>
          <w:shd w:val="clear" w:color="auto" w:fill="FFFFFF"/>
        </w:rPr>
        <w:t xml:space="preserve">The token values are then saved as a cookie by TokenProcessor. It also forwards the request to  </w:t>
      </w:r>
      <w:r w:rsidRPr="00621ACB">
        <w:rPr>
          <w:rStyle w:val="tspan"/>
          <w:rFonts w:cs="Arial"/>
          <w:color w:val="000000"/>
          <w:shd w:val="clear" w:color="auto" w:fill="FFFFFF"/>
        </w:rPr>
        <w:t>/shoppingApplication/application/postAuthenticate</w:t>
      </w:r>
    </w:p>
    <w:p w:rsidR="006659F7" w:rsidRDefault="006659F7" w:rsidP="006659F7">
      <w:pPr>
        <w:pStyle w:val="ListParagraph"/>
        <w:numPr>
          <w:ilvl w:val="0"/>
          <w:numId w:val="8"/>
        </w:numPr>
        <w:spacing w:after="0"/>
        <w:rPr>
          <w:rStyle w:val="tspan"/>
          <w:rFonts w:cs="Arial"/>
          <w:color w:val="000000"/>
          <w:shd w:val="clear" w:color="auto" w:fill="FFFFFF"/>
        </w:rPr>
      </w:pPr>
      <w:r>
        <w:rPr>
          <w:rStyle w:val="tspan"/>
          <w:rFonts w:cs="Arial"/>
          <w:color w:val="000000"/>
          <w:shd w:val="clear" w:color="auto" w:fill="FFFFFF"/>
        </w:rPr>
        <w:t>The post authentication request is handled by a spring controller which then stores the details of the user logged in as a session attribute. It uses the TokenLoginService class to fetch user details.</w:t>
      </w:r>
    </w:p>
    <w:p w:rsidR="006659F7" w:rsidRDefault="006659F7" w:rsidP="006659F7">
      <w:pPr>
        <w:rPr>
          <w:rStyle w:val="tspan"/>
          <w:rFonts w:cs="Arial"/>
          <w:color w:val="000000"/>
          <w:shd w:val="clear" w:color="auto" w:fill="FFFFFF"/>
        </w:rPr>
      </w:pPr>
    </w:p>
    <w:p w:rsidR="006659F7" w:rsidRDefault="006659F7" w:rsidP="006659F7">
      <w:pPr>
        <w:rPr>
          <w:rStyle w:val="tspan"/>
          <w:rFonts w:cs="Arial"/>
          <w:b/>
          <w:color w:val="000000"/>
          <w:shd w:val="clear" w:color="auto" w:fill="FFFFFF"/>
        </w:rPr>
      </w:pPr>
    </w:p>
    <w:p w:rsidR="006659F7" w:rsidRDefault="006659F7" w:rsidP="006659F7">
      <w:pPr>
        <w:keepNext/>
        <w:rPr>
          <w:rStyle w:val="tspan"/>
          <w:rFonts w:cs="Arial"/>
          <w:b/>
          <w:color w:val="000000"/>
          <w:shd w:val="clear" w:color="auto" w:fill="FFFFFF"/>
        </w:rPr>
      </w:pPr>
      <w:r>
        <w:rPr>
          <w:rStyle w:val="tspan"/>
          <w:rFonts w:cs="Arial"/>
          <w:b/>
          <w:color w:val="000000"/>
          <w:shd w:val="clear" w:color="auto" w:fill="FFFFFF"/>
        </w:rPr>
        <w:t>Understanding the gauth beans wiring:</w:t>
      </w:r>
    </w:p>
    <w:p w:rsidR="006659F7" w:rsidRDefault="006659F7" w:rsidP="006659F7">
      <w:pPr>
        <w:rPr>
          <w:rFonts w:cs="Arial"/>
          <w:b/>
          <w:noProof/>
          <w:color w:val="000000"/>
          <w:shd w:val="clear" w:color="auto" w:fill="FFFFFF"/>
        </w:rPr>
      </w:pPr>
      <w:r w:rsidRPr="00256E14">
        <w:rPr>
          <w:bCs/>
        </w:rPr>
        <w:t>Below are the beans we have created to use gauth functionality</w:t>
      </w:r>
      <w:r>
        <w:rPr>
          <w:bCs/>
        </w:rPr>
        <w:t xml:space="preserve"> .</w:t>
      </w:r>
      <w:r>
        <w:rPr>
          <w:rFonts w:cs="Arial"/>
          <w:b/>
          <w:noProof/>
          <w:color w:val="000000"/>
          <w:shd w:val="clear" w:color="auto" w:fill="FFFFFF"/>
        </w:rPr>
        <w:t xml:space="preserve"> </w:t>
      </w:r>
    </w:p>
    <w:p w:rsidR="006659F7" w:rsidRDefault="006659F7" w:rsidP="006659F7">
      <w:pPr>
        <w:rPr>
          <w:rFonts w:cs="Arial"/>
          <w:b/>
          <w:noProof/>
          <w:color w:val="000000"/>
          <w:shd w:val="clear" w:color="auto" w:fill="FFFFFF"/>
        </w:rPr>
      </w:pPr>
    </w:p>
    <w:p w:rsidR="006659F7" w:rsidRDefault="006659F7" w:rsidP="006659F7">
      <w:pPr>
        <w:pStyle w:val="Picture"/>
        <w:rPr>
          <w:rStyle w:val="tspan"/>
          <w:rFonts w:cs="Arial"/>
          <w:b w:val="0"/>
          <w:color w:val="000000"/>
          <w:shd w:val="clear" w:color="auto" w:fill="FFFFFF"/>
        </w:rPr>
      </w:pPr>
      <w:r>
        <w:rPr>
          <w:b w:val="0"/>
          <w:noProof/>
          <w:shd w:val="clear" w:color="auto" w:fill="FFFFFF"/>
        </w:rPr>
        <w:drawing>
          <wp:inline distT="0" distB="0" distL="0" distR="0" wp14:anchorId="67216FA7" wp14:editId="08C552E8">
            <wp:extent cx="5734050" cy="790575"/>
            <wp:effectExtent l="0" t="0" r="0" b="0"/>
            <wp:docPr id="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734050" cy="790575"/>
                    </a:xfrm>
                    <a:prstGeom prst="rect">
                      <a:avLst/>
                    </a:prstGeom>
                    <a:noFill/>
                    <a:ln w="9525">
                      <a:noFill/>
                      <a:miter lim="800000"/>
                      <a:headEnd/>
                      <a:tailEnd/>
                    </a:ln>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15</w:t>
        </w:r>
      </w:fldSimple>
      <w:r w:rsidRPr="00FC1AB6">
        <w:t>. beans.xml</w:t>
      </w:r>
    </w:p>
    <w:p w:rsidR="006659F7" w:rsidRDefault="006659F7" w:rsidP="006659F7">
      <w:pPr>
        <w:rPr>
          <w:bCs/>
        </w:rPr>
      </w:pPr>
      <w:r w:rsidRPr="00256E14">
        <w:rPr>
          <w:bCs/>
        </w:rPr>
        <w:t xml:space="preserve">These beans are available at </w:t>
      </w:r>
      <w:r>
        <w:rPr>
          <w:bCs/>
        </w:rPr>
        <w:t>application-interface/../resources/camel/</w:t>
      </w:r>
      <w:r w:rsidRPr="00A47E4F">
        <w:rPr>
          <w:bCs/>
        </w:rPr>
        <w:t>camel-AuthContext.xml</w:t>
      </w:r>
      <w:r w:rsidRPr="00256E14">
        <w:rPr>
          <w:bCs/>
        </w:rPr>
        <w:t xml:space="preserve">. </w:t>
      </w:r>
      <w:r>
        <w:rPr>
          <w:bCs/>
        </w:rPr>
        <w:t xml:space="preserve">All the xmls within the resources/camel folder are loaded by the spring container. This configuration is provided in the </w:t>
      </w:r>
      <w:r w:rsidRPr="00DA0A75">
        <w:rPr>
          <w:bCs/>
        </w:rPr>
        <w:t>application-interface/../</w:t>
      </w:r>
      <w:r>
        <w:rPr>
          <w:bCs/>
        </w:rPr>
        <w:t xml:space="preserve">resources/WEB-INF/web.xml file by adding </w:t>
      </w:r>
      <w:r w:rsidRPr="00A47E4F">
        <w:rPr>
          <w:bCs/>
        </w:rPr>
        <w:t>the contextConfigLocation parameter to the application</w:t>
      </w:r>
      <w:r>
        <w:rPr>
          <w:bCs/>
        </w:rPr>
        <w:t xml:space="preserve"> and spring context loader listener. Below is the configuration:</w:t>
      </w:r>
    </w:p>
    <w:p w:rsidR="006659F7" w:rsidRDefault="006659F7" w:rsidP="006659F7">
      <w:pPr>
        <w:pStyle w:val="Picture"/>
      </w:pPr>
      <w:r>
        <w:rPr>
          <w:noProof/>
        </w:rPr>
        <w:drawing>
          <wp:inline distT="0" distB="0" distL="0" distR="0" wp14:anchorId="150A3DB7" wp14:editId="44EE4822">
            <wp:extent cx="5448300" cy="1598983"/>
            <wp:effectExtent l="0" t="0" r="0" b="127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69413" cy="1605179"/>
                    </a:xfrm>
                    <a:prstGeom prst="rect">
                      <a:avLst/>
                    </a:prstGeom>
                  </pic:spPr>
                </pic:pic>
              </a:graphicData>
            </a:graphic>
          </wp:inline>
        </w:drawing>
      </w:r>
      <w:r w:rsidDel="00A47E4F">
        <w:rPr>
          <w:bCs/>
        </w:rPr>
        <w:t xml:space="preserve"> </w:t>
      </w:r>
    </w:p>
    <w:p w:rsidR="006659F7" w:rsidRPr="00FC1AB6" w:rsidRDefault="006659F7" w:rsidP="006659F7">
      <w:pPr>
        <w:pStyle w:val="Caption"/>
        <w:rPr>
          <w:rStyle w:val="tspan"/>
        </w:rPr>
      </w:pPr>
      <w:r w:rsidRPr="00FC1AB6">
        <w:t xml:space="preserve"> Figure </w:t>
      </w:r>
      <w:fldSimple w:instr=" SEQ Figure \* ARABIC ">
        <w:r w:rsidR="005A1476">
          <w:rPr>
            <w:noProof/>
          </w:rPr>
          <w:t>16</w:t>
        </w:r>
      </w:fldSimple>
      <w:r w:rsidRPr="00FC1AB6">
        <w:t>. web.xml</w:t>
      </w:r>
    </w:p>
    <w:p w:rsidR="006659F7" w:rsidRDefault="006659F7" w:rsidP="006659F7">
      <w:pPr>
        <w:rPr>
          <w:rStyle w:val="tspan"/>
          <w:rFonts w:cs="Arial"/>
          <w:b/>
          <w:color w:val="000000"/>
          <w:shd w:val="clear" w:color="auto" w:fill="FFFFFF"/>
        </w:rPr>
      </w:pPr>
    </w:p>
    <w:p w:rsidR="006659F7" w:rsidRDefault="006659F7" w:rsidP="006659F7">
      <w:pPr>
        <w:rPr>
          <w:bCs/>
        </w:rPr>
      </w:pPr>
      <w:r w:rsidRPr="00256E14">
        <w:rPr>
          <w:bCs/>
        </w:rPr>
        <w:lastRenderedPageBreak/>
        <w:t>The beans are set with values read from the</w:t>
      </w:r>
      <w:r>
        <w:rPr>
          <w:bCs/>
        </w:rPr>
        <w:t xml:space="preserve"> r</w:t>
      </w:r>
      <w:r w:rsidRPr="007A1E5E">
        <w:rPr>
          <w:bCs/>
        </w:rPr>
        <w:t>esources/shoppingApplication.properties</w:t>
      </w:r>
      <w:r w:rsidRPr="00256E14">
        <w:rPr>
          <w:bCs/>
        </w:rPr>
        <w:t xml:space="preserve">file </w:t>
      </w:r>
    </w:p>
    <w:p w:rsidR="006659F7" w:rsidRDefault="006659F7" w:rsidP="006659F7">
      <w:pPr>
        <w:rPr>
          <w:rStyle w:val="tspan"/>
          <w:rFonts w:cs="Arial"/>
          <w:b/>
          <w:color w:val="000000"/>
          <w:shd w:val="clear" w:color="auto" w:fill="FFFFFF"/>
        </w:rPr>
      </w:pPr>
    </w:p>
    <w:p w:rsidR="006659F7" w:rsidRDefault="006659F7" w:rsidP="006659F7">
      <w:pPr>
        <w:pStyle w:val="Picture"/>
        <w:rPr>
          <w:rStyle w:val="tspan"/>
          <w:rFonts w:cs="Arial"/>
          <w:b w:val="0"/>
          <w:color w:val="000000"/>
          <w:shd w:val="clear" w:color="auto" w:fill="FFFFFF"/>
        </w:rPr>
      </w:pPr>
      <w:r>
        <w:rPr>
          <w:b w:val="0"/>
          <w:noProof/>
          <w:shd w:val="clear" w:color="auto" w:fill="FFFFFF"/>
        </w:rPr>
        <w:drawing>
          <wp:inline distT="0" distB="0" distL="0" distR="0" wp14:anchorId="0452121A" wp14:editId="5B8D2970">
            <wp:extent cx="3790950" cy="857250"/>
            <wp:effectExtent l="0" t="0" r="0" b="0"/>
            <wp:docPr id="20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cstate="print"/>
                    <a:srcRect l="-41851" t="-53062" r="-33480" b="-30613"/>
                    <a:stretch/>
                  </pic:blipFill>
                  <pic:spPr bwMode="auto">
                    <a:xfrm>
                      <a:off x="0" y="0"/>
                      <a:ext cx="3790950" cy="857250"/>
                    </a:xfrm>
                    <a:prstGeom prst="rect">
                      <a:avLst/>
                    </a:prstGeom>
                    <a:noFill/>
                    <a:ln w="9525" cap="flat" cmpd="sng" algn="ctr">
                      <a:no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17</w:t>
        </w:r>
      </w:fldSimple>
      <w:r w:rsidRPr="00FC1AB6">
        <w:t xml:space="preserve">. </w:t>
      </w:r>
      <w:r>
        <w:t>shoppingApplication.properties</w:t>
      </w:r>
    </w:p>
    <w:p w:rsidR="006659F7" w:rsidRDefault="006659F7" w:rsidP="006659F7">
      <w:pPr>
        <w:rPr>
          <w:rStyle w:val="tspan"/>
          <w:rFonts w:cs="Arial"/>
          <w:b/>
          <w:color w:val="000000"/>
          <w:shd w:val="clear" w:color="auto" w:fill="FFFFFF"/>
        </w:rPr>
      </w:pPr>
    </w:p>
    <w:p w:rsidR="006659F7" w:rsidRDefault="006659F7" w:rsidP="006659F7">
      <w:pPr>
        <w:rPr>
          <w:bCs/>
        </w:rPr>
      </w:pPr>
      <w:r w:rsidRPr="00256E14">
        <w:rPr>
          <w:bCs/>
        </w:rPr>
        <w:t xml:space="preserve">Once the beans are </w:t>
      </w:r>
      <w:r>
        <w:rPr>
          <w:bCs/>
        </w:rPr>
        <w:t>created</w:t>
      </w:r>
      <w:r w:rsidRPr="00256E14">
        <w:rPr>
          <w:bCs/>
        </w:rPr>
        <w:t xml:space="preserve"> t</w:t>
      </w:r>
      <w:r>
        <w:rPr>
          <w:bCs/>
        </w:rPr>
        <w:t>he gauth  and camel-servlet  componen</w:t>
      </w:r>
      <w:r w:rsidRPr="00256E14">
        <w:rPr>
          <w:bCs/>
        </w:rPr>
        <w:t>t</w:t>
      </w:r>
      <w:r>
        <w:rPr>
          <w:bCs/>
        </w:rPr>
        <w:t>s</w:t>
      </w:r>
      <w:r w:rsidRPr="00256E14">
        <w:rPr>
          <w:bCs/>
        </w:rPr>
        <w:t xml:space="preserve"> are loaded. Any camel route</w:t>
      </w:r>
      <w:r>
        <w:rPr>
          <w:bCs/>
        </w:rPr>
        <w:t xml:space="preserve"> in our application</w:t>
      </w:r>
      <w:r w:rsidRPr="00256E14">
        <w:rPr>
          <w:bCs/>
        </w:rPr>
        <w:t xml:space="preserve"> can</w:t>
      </w:r>
      <w:r>
        <w:rPr>
          <w:bCs/>
        </w:rPr>
        <w:t xml:space="preserve"> now use ghttp </w:t>
      </w:r>
      <w:r w:rsidRPr="00256E14">
        <w:rPr>
          <w:bCs/>
        </w:rPr>
        <w:t xml:space="preserve"> as an end point.</w:t>
      </w:r>
      <w:r>
        <w:rPr>
          <w:bCs/>
        </w:rPr>
        <w:t xml:space="preserve"> </w:t>
      </w:r>
      <w:r w:rsidRPr="00256E14">
        <w:rPr>
          <w:bCs/>
        </w:rPr>
        <w:t xml:space="preserve">Finally the gauthRouteBuider bean is added to a camel context where we are specifying it as a camel route. This configuration is done in </w:t>
      </w:r>
      <w:r w:rsidRPr="004F20BF">
        <w:rPr>
          <w:bCs/>
        </w:rPr>
        <w:t>camel-AuthContext.xml</w:t>
      </w:r>
      <w:r>
        <w:rPr>
          <w:bCs/>
        </w:rPr>
        <w:t>:</w:t>
      </w:r>
    </w:p>
    <w:p w:rsidR="006659F7" w:rsidRPr="00256E14" w:rsidRDefault="006659F7" w:rsidP="006659F7">
      <w:pPr>
        <w:pStyle w:val="Picture"/>
      </w:pPr>
      <w:r>
        <w:rPr>
          <w:noProof/>
        </w:rPr>
        <w:drawing>
          <wp:inline distT="0" distB="0" distL="0" distR="0" wp14:anchorId="517B9E27" wp14:editId="0E6F30A9">
            <wp:extent cx="3448050" cy="981075"/>
            <wp:effectExtent l="19050" t="19050" r="0" b="9525"/>
            <wp:docPr id="20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srcRect/>
                    <a:stretch>
                      <a:fillRect/>
                    </a:stretch>
                  </pic:blipFill>
                  <pic:spPr bwMode="auto">
                    <a:xfrm>
                      <a:off x="0" y="0"/>
                      <a:ext cx="3448050" cy="981075"/>
                    </a:xfrm>
                    <a:prstGeom prst="rect">
                      <a:avLst/>
                    </a:prstGeom>
                    <a:noFill/>
                    <a:ln w="9525">
                      <a:solidFill>
                        <a:schemeClr val="accent1"/>
                      </a:solidFill>
                      <a:miter lim="800000"/>
                      <a:headEnd/>
                      <a:tailEnd/>
                    </a:ln>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18</w:t>
        </w:r>
      </w:fldSimple>
      <w:r w:rsidRPr="00FC1AB6">
        <w:t xml:space="preserve">. </w:t>
      </w:r>
      <w:r w:rsidRPr="004F20BF">
        <w:t>camel-AuthContext.xml</w:t>
      </w:r>
      <w:r w:rsidRPr="00FC1AB6">
        <w:t>.xml (continued)</w:t>
      </w:r>
    </w:p>
    <w:p w:rsidR="006659F7" w:rsidRDefault="006659F7" w:rsidP="006659F7">
      <w:pPr>
        <w:rPr>
          <w:rStyle w:val="tspan"/>
          <w:rFonts w:cs="Arial"/>
          <w:b/>
          <w:color w:val="000000"/>
          <w:shd w:val="clear" w:color="auto" w:fill="FFFFFF"/>
        </w:rPr>
      </w:pPr>
    </w:p>
    <w:p w:rsidR="006659F7" w:rsidRDefault="006659F7" w:rsidP="006659F7">
      <w:pPr>
        <w:rPr>
          <w:rStyle w:val="tspan"/>
          <w:rFonts w:cs="Arial"/>
          <w:b/>
          <w:color w:val="000000"/>
          <w:shd w:val="clear" w:color="auto" w:fill="FFFFFF"/>
        </w:rPr>
      </w:pPr>
    </w:p>
    <w:p w:rsidR="006659F7" w:rsidRDefault="006659F7" w:rsidP="006659F7">
      <w:pPr>
        <w:rPr>
          <w:rStyle w:val="tspan"/>
          <w:rFonts w:cs="Arial"/>
          <w:b/>
          <w:color w:val="000000"/>
          <w:shd w:val="clear" w:color="auto" w:fill="FFFFFF"/>
        </w:rPr>
      </w:pPr>
    </w:p>
    <w:p w:rsidR="006659F7" w:rsidRDefault="006659F7" w:rsidP="006659F7">
      <w:pPr>
        <w:rPr>
          <w:rStyle w:val="tspan"/>
          <w:rFonts w:cs="Arial"/>
          <w:b/>
          <w:color w:val="000000"/>
          <w:shd w:val="clear" w:color="auto" w:fill="FFFFFF"/>
        </w:rPr>
      </w:pPr>
    </w:p>
    <w:p w:rsidR="006659F7" w:rsidRDefault="006659F7" w:rsidP="006659F7">
      <w:pPr>
        <w:keepNext/>
        <w:rPr>
          <w:rStyle w:val="tspan"/>
          <w:rFonts w:cs="Arial"/>
          <w:b/>
          <w:color w:val="000000"/>
          <w:shd w:val="clear" w:color="auto" w:fill="FFFFFF"/>
        </w:rPr>
      </w:pPr>
      <w:r>
        <w:rPr>
          <w:rStyle w:val="tspan"/>
          <w:rFonts w:cs="Arial"/>
          <w:b/>
          <w:color w:val="000000"/>
          <w:shd w:val="clear" w:color="auto" w:fill="FFFFFF"/>
        </w:rPr>
        <w:t>Understanding the Router:</w:t>
      </w:r>
    </w:p>
    <w:p w:rsidR="006659F7" w:rsidRDefault="006659F7" w:rsidP="006659F7">
      <w:pPr>
        <w:keepNext/>
        <w:rPr>
          <w:rStyle w:val="tspan"/>
          <w:rFonts w:cs="Arial"/>
          <w:b/>
          <w:color w:val="000000"/>
          <w:shd w:val="clear" w:color="auto" w:fill="FFFFFF"/>
        </w:rPr>
      </w:pPr>
    </w:p>
    <w:p w:rsidR="006659F7" w:rsidRPr="00BB0BE4" w:rsidRDefault="006659F7" w:rsidP="006659F7">
      <w:pPr>
        <w:pStyle w:val="Picture"/>
        <w:rPr>
          <w:rStyle w:val="tspan"/>
          <w:rFonts w:cs="Arial"/>
          <w:b w:val="0"/>
          <w:color w:val="000000"/>
          <w:shd w:val="clear" w:color="auto" w:fill="FFFFFF"/>
        </w:rPr>
      </w:pPr>
      <w:r>
        <w:rPr>
          <w:noProof/>
        </w:rPr>
        <w:drawing>
          <wp:inline distT="0" distB="0" distL="0" distR="0" wp14:anchorId="5AAA8BD9" wp14:editId="5BC3F679">
            <wp:extent cx="5731510" cy="1838859"/>
            <wp:effectExtent l="0" t="0" r="2540" b="952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1838859"/>
                    </a:xfrm>
                    <a:prstGeom prst="rect">
                      <a:avLst/>
                    </a:prstGeom>
                  </pic:spPr>
                </pic:pic>
              </a:graphicData>
            </a:graphic>
          </wp:inline>
        </w:drawing>
      </w:r>
    </w:p>
    <w:p w:rsidR="006659F7" w:rsidRDefault="006659F7" w:rsidP="006659F7">
      <w:pPr>
        <w:autoSpaceDE w:val="0"/>
        <w:autoSpaceDN w:val="0"/>
        <w:rPr>
          <w:rStyle w:val="tspan"/>
          <w:rFonts w:cs="Arial"/>
          <w:color w:val="000000"/>
          <w:shd w:val="clear" w:color="auto" w:fill="FFFFFF"/>
        </w:rPr>
      </w:pPr>
    </w:p>
    <w:p w:rsidR="006659F7" w:rsidRPr="00FC1AB6" w:rsidRDefault="006659F7" w:rsidP="006659F7">
      <w:pPr>
        <w:pStyle w:val="Caption"/>
        <w:rPr>
          <w:rStyle w:val="tspan"/>
        </w:rPr>
      </w:pPr>
      <w:bookmarkStart w:id="11" w:name="_Ref411945355"/>
      <w:bookmarkStart w:id="12" w:name="_Ref411945347"/>
      <w:r w:rsidRPr="00FC1AB6">
        <w:t xml:space="preserve">Figure </w:t>
      </w:r>
      <w:fldSimple w:instr=" SEQ Figure \* ARABIC ">
        <w:r w:rsidR="005A1476">
          <w:rPr>
            <w:noProof/>
          </w:rPr>
          <w:t>19</w:t>
        </w:r>
      </w:fldSimple>
      <w:bookmarkEnd w:id="11"/>
      <w:r w:rsidRPr="00FC1AB6">
        <w:t>. GauthRouteBuilder</w:t>
      </w:r>
      <w:bookmarkEnd w:id="12"/>
    </w:p>
    <w:p w:rsidR="006659F7" w:rsidRDefault="006659F7" w:rsidP="006659F7">
      <w:pPr>
        <w:autoSpaceDE w:val="0"/>
        <w:autoSpaceDN w:val="0"/>
        <w:rPr>
          <w:rStyle w:val="tspan"/>
          <w:rFonts w:cs="Arial"/>
          <w:color w:val="000000"/>
          <w:shd w:val="clear" w:color="auto" w:fill="FFFFFF"/>
        </w:rPr>
      </w:pPr>
    </w:p>
    <w:p w:rsidR="006659F7" w:rsidRDefault="006659F7" w:rsidP="006659F7">
      <w:pPr>
        <w:autoSpaceDE w:val="0"/>
        <w:autoSpaceDN w:val="0"/>
        <w:rPr>
          <w:rStyle w:val="tspan"/>
          <w:rFonts w:cs="Arial"/>
          <w:color w:val="000000"/>
          <w:shd w:val="clear" w:color="auto" w:fill="FFFFFF"/>
        </w:rPr>
      </w:pPr>
      <w:r>
        <w:rPr>
          <w:rStyle w:val="tspan"/>
          <w:rFonts w:cs="Arial"/>
          <w:color w:val="000000"/>
          <w:shd w:val="clear" w:color="auto" w:fill="FFFFFF"/>
        </w:rPr>
        <w:t>The router is invoked by the camel servlet and once the tokens are fetched they are saved as cookies by the TokenProcessor.</w:t>
      </w:r>
    </w:p>
    <w:p w:rsidR="006659F7" w:rsidRDefault="006659F7" w:rsidP="006659F7">
      <w:pPr>
        <w:autoSpaceDE w:val="0"/>
        <w:autoSpaceDN w:val="0"/>
        <w:rPr>
          <w:rStyle w:val="tspan"/>
          <w:rFonts w:cs="Arial"/>
          <w:color w:val="000000"/>
          <w:shd w:val="clear" w:color="auto" w:fill="FFFFFF"/>
        </w:rPr>
      </w:pPr>
    </w:p>
    <w:p w:rsidR="006659F7" w:rsidRDefault="006659F7" w:rsidP="006659F7">
      <w:pPr>
        <w:pStyle w:val="Picture"/>
        <w:rPr>
          <w:rStyle w:val="tspan"/>
          <w:rFonts w:cs="Arial"/>
          <w:color w:val="000000"/>
          <w:shd w:val="clear" w:color="auto" w:fill="FFFFFF"/>
        </w:rPr>
      </w:pPr>
      <w:r>
        <w:rPr>
          <w:noProof/>
          <w:shd w:val="clear" w:color="auto" w:fill="FFFFFF"/>
        </w:rPr>
        <w:lastRenderedPageBreak/>
        <w:drawing>
          <wp:inline distT="0" distB="0" distL="0" distR="0" wp14:anchorId="07D3565A" wp14:editId="51A47EBB">
            <wp:extent cx="5724525" cy="3438525"/>
            <wp:effectExtent l="0" t="0" r="0" b="0"/>
            <wp:docPr id="2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724525" cy="3438525"/>
                    </a:xfrm>
                    <a:prstGeom prst="rect">
                      <a:avLst/>
                    </a:prstGeom>
                    <a:noFill/>
                    <a:ln w="9525">
                      <a:noFill/>
                      <a:miter lim="800000"/>
                      <a:headEnd/>
                      <a:tailEnd/>
                    </a:ln>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20</w:t>
        </w:r>
      </w:fldSimple>
      <w:r w:rsidRPr="00FC1AB6">
        <w:t>. TokenProcessor</w:t>
      </w:r>
    </w:p>
    <w:p w:rsidR="006659F7" w:rsidRDefault="006659F7" w:rsidP="006659F7">
      <w:pPr>
        <w:rPr>
          <w:rStyle w:val="tspan"/>
          <w:rFonts w:cs="Arial"/>
          <w:color w:val="000000"/>
          <w:shd w:val="clear" w:color="auto" w:fill="FFFFFF"/>
        </w:rPr>
      </w:pPr>
      <w:r>
        <w:rPr>
          <w:rStyle w:val="tspan"/>
          <w:rFonts w:cs="Arial"/>
          <w:color w:val="000000"/>
          <w:shd w:val="clear" w:color="auto" w:fill="FFFFFF"/>
        </w:rPr>
        <w:t>Once the cookies are created the request is redirected to  /shoppingApplication/application/postAuthenticate. The ApplicationController handles the requests and uses the TokenLoginService to set user details in the current session</w:t>
      </w:r>
    </w:p>
    <w:p w:rsidR="006659F7" w:rsidRDefault="006659F7" w:rsidP="006659F7">
      <w:pPr>
        <w:rPr>
          <w:rStyle w:val="tspan"/>
          <w:rFonts w:cs="Arial"/>
          <w:color w:val="000000"/>
          <w:shd w:val="clear" w:color="auto" w:fill="FFFFFF"/>
        </w:rPr>
      </w:pPr>
    </w:p>
    <w:p w:rsidR="006659F7" w:rsidRDefault="006659F7" w:rsidP="006659F7">
      <w:pPr>
        <w:pStyle w:val="Picture"/>
        <w:rPr>
          <w:rStyle w:val="tspan"/>
          <w:rFonts w:cs="Arial"/>
          <w:color w:val="000000"/>
          <w:shd w:val="clear" w:color="auto" w:fill="FFFFFF"/>
        </w:rPr>
      </w:pPr>
      <w:r>
        <w:rPr>
          <w:noProof/>
          <w:shd w:val="clear" w:color="auto" w:fill="FFFFFF"/>
        </w:rPr>
        <w:drawing>
          <wp:inline distT="0" distB="0" distL="0" distR="0" wp14:anchorId="2E9EA314" wp14:editId="16E2F343">
            <wp:extent cx="5734050" cy="1819275"/>
            <wp:effectExtent l="0" t="0" r="0" b="0"/>
            <wp:docPr id="20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734050" cy="1819275"/>
                    </a:xfrm>
                    <a:prstGeom prst="rect">
                      <a:avLst/>
                    </a:prstGeom>
                    <a:noFill/>
                    <a:ln w="9525">
                      <a:noFill/>
                      <a:miter lim="800000"/>
                      <a:headEnd/>
                      <a:tailEnd/>
                    </a:ln>
                  </pic:spPr>
                </pic:pic>
              </a:graphicData>
            </a:graphic>
          </wp:inline>
        </w:drawing>
      </w:r>
    </w:p>
    <w:p w:rsidR="006659F7" w:rsidRPr="00FC1AB6" w:rsidRDefault="006659F7" w:rsidP="006659F7">
      <w:pPr>
        <w:pStyle w:val="Caption"/>
      </w:pPr>
      <w:r w:rsidRPr="00FC1AB6">
        <w:t xml:space="preserve">Figure </w:t>
      </w:r>
      <w:fldSimple w:instr=" SEQ Figure \* ARABIC ">
        <w:r w:rsidR="005A1476">
          <w:rPr>
            <w:noProof/>
          </w:rPr>
          <w:t>21</w:t>
        </w:r>
      </w:fldSimple>
      <w:r w:rsidRPr="00FC1AB6">
        <w:t>. ApplicationController</w:t>
      </w:r>
    </w:p>
    <w:p w:rsidR="006659F7" w:rsidRPr="00A71813" w:rsidRDefault="006659F7" w:rsidP="006659F7"/>
    <w:p w:rsidR="006659F7" w:rsidRDefault="006659F7" w:rsidP="006659F7">
      <w:pPr>
        <w:pStyle w:val="Picture"/>
        <w:rPr>
          <w:rStyle w:val="tspan"/>
          <w:rFonts w:cs="Arial"/>
          <w:color w:val="000000"/>
          <w:shd w:val="clear" w:color="auto" w:fill="FFFFFF"/>
        </w:rPr>
      </w:pPr>
      <w:r>
        <w:rPr>
          <w:noProof/>
          <w:shd w:val="clear" w:color="auto" w:fill="FFFFFF"/>
        </w:rPr>
        <w:lastRenderedPageBreak/>
        <w:drawing>
          <wp:inline distT="0" distB="0" distL="0" distR="0" wp14:anchorId="1B9AFF46" wp14:editId="243FE12B">
            <wp:extent cx="5724525" cy="3676650"/>
            <wp:effectExtent l="0" t="0" r="0" b="0"/>
            <wp:docPr id="20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5724525" cy="3676650"/>
                    </a:xfrm>
                    <a:prstGeom prst="rect">
                      <a:avLst/>
                    </a:prstGeom>
                    <a:noFill/>
                    <a:ln w="9525">
                      <a:noFill/>
                      <a:miter lim="800000"/>
                      <a:headEnd/>
                      <a:tailEnd/>
                    </a:ln>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22</w:t>
        </w:r>
      </w:fldSimple>
      <w:r w:rsidRPr="00FC1AB6">
        <w:t>. TokenLoginService</w:t>
      </w:r>
    </w:p>
    <w:p w:rsidR="006659F7" w:rsidRDefault="006659F7" w:rsidP="006659F7">
      <w:pPr>
        <w:rPr>
          <w:rStyle w:val="tspan"/>
          <w:rFonts w:cs="Arial"/>
          <w:color w:val="000000"/>
          <w:shd w:val="clear" w:color="auto" w:fill="FFFFFF"/>
        </w:rPr>
      </w:pPr>
    </w:p>
    <w:p w:rsidR="006659F7" w:rsidRDefault="006659F7" w:rsidP="006659F7">
      <w:pPr>
        <w:rPr>
          <w:rStyle w:val="tspan"/>
          <w:rFonts w:cs="Arial"/>
          <w:color w:val="000000"/>
          <w:shd w:val="clear" w:color="auto" w:fill="FFFFFF"/>
        </w:rPr>
      </w:pPr>
    </w:p>
    <w:p w:rsidR="006659F7" w:rsidRDefault="006659F7" w:rsidP="006659F7">
      <w:pPr>
        <w:rPr>
          <w:rStyle w:val="tspan"/>
          <w:rFonts w:cs="Arial"/>
          <w:color w:val="000000"/>
          <w:shd w:val="clear" w:color="auto" w:fill="FFFFFF"/>
        </w:rPr>
      </w:pPr>
    </w:p>
    <w:p w:rsidR="006659F7" w:rsidRDefault="006659F7" w:rsidP="006659F7">
      <w:pPr>
        <w:pStyle w:val="Heading1"/>
      </w:pPr>
      <w:bookmarkStart w:id="13" w:name="_Toc428624372"/>
      <w:r w:rsidRPr="000C04FC">
        <w:lastRenderedPageBreak/>
        <w:t>API publishing – Versioning, provisioning</w:t>
      </w:r>
      <w:bookmarkEnd w:id="13"/>
    </w:p>
    <w:p w:rsidR="006659F7" w:rsidRDefault="006659F7" w:rsidP="006659F7">
      <w:pPr>
        <w:rPr>
          <w:bCs/>
        </w:rPr>
      </w:pPr>
      <w:r>
        <w:rPr>
          <w:bCs/>
        </w:rPr>
        <w:t xml:space="preserve">Versioning of APIs is a critical concern that must be addressed when deploying your APIs. Once your API is deployed, you have minimal control over who consumes it. Changing the API contract can break all of the downstream applications that use it. Imagine if Twitter changed their API – how many web sites and mobile applications would break? And yet, applications must evolve over time. How do we meet the competing demands of updating and adapting to changing needs, while not breaking all of our application consumers? One way is through a consistent approach to version control of our APIs. Our recommendation is that all APIs should be versioned from the very start, providing clear direction to our consumers of how we plan to update our services. </w:t>
      </w:r>
    </w:p>
    <w:p w:rsidR="006659F7" w:rsidRPr="00E775A6" w:rsidRDefault="006659F7" w:rsidP="006659F7">
      <w:pPr>
        <w:rPr>
          <w:bCs/>
        </w:rPr>
      </w:pPr>
    </w:p>
    <w:p w:rsidR="006659F7" w:rsidRDefault="006659F7" w:rsidP="006659F7">
      <w:pPr>
        <w:rPr>
          <w:bCs/>
        </w:rPr>
      </w:pPr>
      <w:r w:rsidRPr="00991A0B">
        <w:rPr>
          <w:bCs/>
        </w:rPr>
        <w:t>“Name” versioning</w:t>
      </w:r>
      <w:r>
        <w:rPr>
          <w:bCs/>
        </w:rPr>
        <w:t xml:space="preserve"> is the recommended approach to versioning of APIs.</w:t>
      </w:r>
      <w:r w:rsidRPr="00991A0B">
        <w:rPr>
          <w:bCs/>
        </w:rPr>
        <w:t xml:space="preserve"> The version is represented in the URI itself. This represents the de facto standard approach. When providing versioning in the URI it should use the following format vX where X is an integer begin with 1. Some examples are:</w:t>
      </w:r>
    </w:p>
    <w:p w:rsidR="006659F7" w:rsidRPr="00991A0B" w:rsidRDefault="006659F7" w:rsidP="006659F7">
      <w:pPr>
        <w:rPr>
          <w:bCs/>
        </w:rPr>
      </w:pPr>
    </w:p>
    <w:p w:rsidR="006659F7" w:rsidRPr="00442536" w:rsidRDefault="006659F7" w:rsidP="006659F7">
      <w:pPr>
        <w:ind w:left="2520"/>
        <w:rPr>
          <w:b/>
          <w:bCs/>
        </w:rPr>
      </w:pPr>
      <w:r w:rsidRPr="00442536">
        <w:rPr>
          <w:b/>
          <w:bCs/>
        </w:rPr>
        <w:t>http://example.com/api/v2</w:t>
      </w:r>
    </w:p>
    <w:p w:rsidR="006659F7" w:rsidRPr="00442536" w:rsidRDefault="006659F7" w:rsidP="006659F7">
      <w:pPr>
        <w:ind w:left="2520"/>
        <w:rPr>
          <w:b/>
          <w:bCs/>
        </w:rPr>
      </w:pPr>
      <w:r w:rsidRPr="00442536">
        <w:rPr>
          <w:b/>
          <w:bCs/>
        </w:rPr>
        <w:t>http://api.example.com/v2/resource</w:t>
      </w:r>
    </w:p>
    <w:p w:rsidR="006659F7" w:rsidRDefault="006659F7" w:rsidP="006659F7">
      <w:pPr>
        <w:ind w:left="2520"/>
        <w:rPr>
          <w:b/>
          <w:bCs/>
        </w:rPr>
      </w:pPr>
      <w:r w:rsidRPr="00AF0058">
        <w:rPr>
          <w:b/>
          <w:bCs/>
        </w:rPr>
        <w:t>http://apiv2.example.com/resource</w:t>
      </w:r>
    </w:p>
    <w:p w:rsidR="006659F7" w:rsidRDefault="006659F7" w:rsidP="006659F7">
      <w:pPr>
        <w:ind w:left="2520"/>
        <w:rPr>
          <w:b/>
          <w:bCs/>
        </w:rPr>
      </w:pPr>
    </w:p>
    <w:p w:rsidR="006659F7" w:rsidRPr="00442536" w:rsidRDefault="006659F7" w:rsidP="006659F7">
      <w:pPr>
        <w:ind w:left="2520"/>
        <w:jc w:val="both"/>
        <w:rPr>
          <w:b/>
          <w:bCs/>
        </w:rPr>
      </w:pPr>
    </w:p>
    <w:p w:rsidR="006659F7" w:rsidRDefault="006659F7" w:rsidP="006659F7">
      <w:pPr>
        <w:rPr>
          <w:bCs/>
        </w:rPr>
      </w:pPr>
      <w:r>
        <w:rPr>
          <w:bCs/>
        </w:rPr>
        <w:t>In our Shopping Application we have included versioning when we build, install and deploy it as OSGI bundle. The OSGI command which includes versioning too:</w:t>
      </w:r>
    </w:p>
    <w:p w:rsidR="006659F7" w:rsidRDefault="006659F7" w:rsidP="006659F7">
      <w:pPr>
        <w:rPr>
          <w:bCs/>
        </w:rPr>
      </w:pPr>
    </w:p>
    <w:p w:rsidR="006659F7" w:rsidRDefault="006659F7" w:rsidP="006659F7">
      <w:pPr>
        <w:jc w:val="center"/>
        <w:rPr>
          <w:bCs/>
        </w:rPr>
      </w:pPr>
      <w:r w:rsidRPr="00D06D4D">
        <w:rPr>
          <w:bCs/>
        </w:rPr>
        <w:t>osgi:install -s war:mvn:com.redhat/application-interface/1.0.0-SNAPSHOT/war?Web-ContextPath=&lt;version&gt;/shoppingApplication</w:t>
      </w:r>
    </w:p>
    <w:p w:rsidR="006659F7" w:rsidRDefault="006659F7" w:rsidP="006659F7">
      <w:pPr>
        <w:jc w:val="center"/>
        <w:rPr>
          <w:bCs/>
        </w:rPr>
      </w:pPr>
    </w:p>
    <w:p w:rsidR="006659F7" w:rsidRDefault="006659F7" w:rsidP="006659F7">
      <w:pPr>
        <w:rPr>
          <w:bCs/>
        </w:rPr>
      </w:pPr>
      <w:r>
        <w:rPr>
          <w:bCs/>
        </w:rPr>
        <w:t>The version changes are respectively made by editing the run.sh file in our project folder.</w:t>
      </w:r>
    </w:p>
    <w:p w:rsidR="006659F7" w:rsidRDefault="006659F7" w:rsidP="006659F7">
      <w:pPr>
        <w:rPr>
          <w:bCs/>
        </w:rPr>
      </w:pPr>
    </w:p>
    <w:p w:rsidR="006659F7" w:rsidRDefault="006659F7" w:rsidP="006659F7">
      <w:pPr>
        <w:rPr>
          <w:bCs/>
        </w:rPr>
      </w:pPr>
      <w:r>
        <w:rPr>
          <w:bCs/>
        </w:rPr>
        <w:t>We add the &lt;warName&gt; tag under &lt;plugins&gt; tag under the application’s pom.xml. This &lt;warName&gt; tag specifies the pattern used for webContextPath. The webContextPath is called in run.bat .</w:t>
      </w:r>
    </w:p>
    <w:p w:rsidR="006659F7" w:rsidRDefault="006659F7" w:rsidP="006659F7">
      <w:pPr>
        <w:rPr>
          <w:bCs/>
        </w:rPr>
      </w:pPr>
    </w:p>
    <w:p w:rsidR="006659F7" w:rsidRDefault="006659F7" w:rsidP="006659F7">
      <w:pPr>
        <w:pStyle w:val="Picture"/>
        <w:rPr>
          <w:bCs/>
        </w:rPr>
      </w:pPr>
      <w:r>
        <w:rPr>
          <w:noProof/>
        </w:rPr>
        <w:lastRenderedPageBreak/>
        <w:drawing>
          <wp:inline distT="0" distB="0" distL="0" distR="0" wp14:anchorId="41AE0610" wp14:editId="4C2B6CAD">
            <wp:extent cx="5731510" cy="4421101"/>
            <wp:effectExtent l="19050" t="19050" r="21590" b="1778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4421101"/>
                    </a:xfrm>
                    <a:prstGeom prst="rect">
                      <a:avLst/>
                    </a:prstGeom>
                    <a:ln>
                      <a:solidFill>
                        <a:schemeClr val="tx2"/>
                      </a:solidFill>
                    </a:ln>
                  </pic:spPr>
                </pic:pic>
              </a:graphicData>
            </a:graphic>
          </wp:inline>
        </w:drawing>
      </w:r>
    </w:p>
    <w:p w:rsidR="006659F7" w:rsidRPr="00FC1AB6" w:rsidRDefault="006659F7" w:rsidP="006659F7">
      <w:pPr>
        <w:pStyle w:val="Caption"/>
        <w:rPr>
          <w:rStyle w:val="tspan"/>
        </w:rPr>
      </w:pPr>
      <w:r w:rsidRPr="00FC1AB6">
        <w:t>Figure</w:t>
      </w:r>
      <w:r>
        <w:t>19</w:t>
      </w:r>
      <w:r w:rsidRPr="00FC1AB6">
        <w:t xml:space="preserve">. </w:t>
      </w:r>
      <w:r>
        <w:t>Configuring the WAR tag in the POM file</w:t>
      </w:r>
    </w:p>
    <w:p w:rsidR="006659F7" w:rsidRDefault="006659F7" w:rsidP="006659F7">
      <w:pPr>
        <w:rPr>
          <w:bCs/>
        </w:rPr>
      </w:pPr>
      <w:r>
        <w:rPr>
          <w:bCs/>
        </w:rPr>
        <w:t>The new web context path is called using command : “</w:t>
      </w:r>
      <w:r w:rsidRPr="00E35069">
        <w:rPr>
          <w:bCs/>
        </w:rPr>
        <w:t>osgi:install -s war:mvn:com.redhat/application-interface/1.0.0-SNAPSHOT/war?Web-ContextPath=</w:t>
      </w:r>
      <w:r>
        <w:rPr>
          <w:bCs/>
        </w:rPr>
        <w:t>%</w:t>
      </w:r>
      <w:r w:rsidRPr="00592063">
        <w:t xml:space="preserve"> </w:t>
      </w:r>
      <w:r w:rsidRPr="00592063">
        <w:rPr>
          <w:bCs/>
        </w:rPr>
        <w:t>API_VERSION</w:t>
      </w:r>
      <w:r>
        <w:rPr>
          <w:bCs/>
        </w:rPr>
        <w:t>%</w:t>
      </w:r>
      <w:r w:rsidRPr="00E35069">
        <w:rPr>
          <w:bCs/>
        </w:rPr>
        <w:t>.shoppingApplication</w:t>
      </w:r>
      <w:r>
        <w:rPr>
          <w:bCs/>
        </w:rPr>
        <w:t>”. In this way we are setting the version for the karaf build.</w:t>
      </w:r>
    </w:p>
    <w:p w:rsidR="006659F7" w:rsidRDefault="006659F7" w:rsidP="006659F7">
      <w:pPr>
        <w:rPr>
          <w:bCs/>
        </w:rPr>
      </w:pPr>
      <w:r>
        <w:rPr>
          <w:bCs/>
        </w:rPr>
        <w:t>To set the build for eap we are adding the version details when we are building the application.</w:t>
      </w:r>
    </w:p>
    <w:p w:rsidR="00EA1BEC" w:rsidRDefault="00EA1BEC" w:rsidP="006659F7">
      <w:pPr>
        <w:rPr>
          <w:bCs/>
        </w:rPr>
      </w:pPr>
    </w:p>
    <w:p w:rsidR="006659F7" w:rsidRDefault="006659F7" w:rsidP="006659F7">
      <w:pPr>
        <w:pStyle w:val="Picture"/>
        <w:rPr>
          <w:bCs/>
        </w:rPr>
      </w:pPr>
      <w:r>
        <w:rPr>
          <w:noProof/>
        </w:rPr>
        <w:drawing>
          <wp:inline distT="0" distB="0" distL="0" distR="0" wp14:anchorId="38F51306" wp14:editId="2CE78F6B">
            <wp:extent cx="4524375" cy="1000125"/>
            <wp:effectExtent l="19050" t="19050" r="28575" b="28575"/>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24375" cy="1000125"/>
                    </a:xfrm>
                    <a:prstGeom prst="rect">
                      <a:avLst/>
                    </a:prstGeom>
                    <a:ln>
                      <a:solidFill>
                        <a:schemeClr val="tx2"/>
                      </a:solidFill>
                    </a:ln>
                  </pic:spPr>
                </pic:pic>
              </a:graphicData>
            </a:graphic>
          </wp:inline>
        </w:drawing>
      </w:r>
    </w:p>
    <w:p w:rsidR="006659F7" w:rsidRPr="00FC1AB6" w:rsidRDefault="006659F7" w:rsidP="006659F7">
      <w:pPr>
        <w:pStyle w:val="Caption"/>
        <w:rPr>
          <w:rStyle w:val="tspan"/>
        </w:rPr>
      </w:pPr>
      <w:r w:rsidRPr="00FC1AB6">
        <w:t>Figure</w:t>
      </w:r>
      <w:r>
        <w:t>20</w:t>
      </w:r>
      <w:r w:rsidRPr="00FC1AB6">
        <w:t xml:space="preserve">. </w:t>
      </w:r>
      <w:r>
        <w:t>EAP Versioning Configuration</w:t>
      </w:r>
    </w:p>
    <w:p w:rsidR="006659F7" w:rsidRDefault="006659F7" w:rsidP="006659F7">
      <w:pPr>
        <w:rPr>
          <w:bCs/>
        </w:rPr>
      </w:pPr>
    </w:p>
    <w:p w:rsidR="006659F7" w:rsidRDefault="006659F7" w:rsidP="006659F7">
      <w:pPr>
        <w:rPr>
          <w:bCs/>
        </w:rPr>
      </w:pPr>
      <w:r>
        <w:rPr>
          <w:bCs/>
        </w:rPr>
        <w:t xml:space="preserve">Finally we specify the version value as a variable in run.bat file: </w:t>
      </w:r>
    </w:p>
    <w:p w:rsidR="006659F7" w:rsidRDefault="006659F7" w:rsidP="006659F7">
      <w:pPr>
        <w:rPr>
          <w:bCs/>
        </w:rPr>
      </w:pPr>
    </w:p>
    <w:p w:rsidR="006659F7" w:rsidRDefault="006659F7" w:rsidP="006659F7">
      <w:pPr>
        <w:pStyle w:val="Picture"/>
        <w:rPr>
          <w:bCs/>
        </w:rPr>
      </w:pPr>
      <w:r>
        <w:rPr>
          <w:noProof/>
        </w:rPr>
        <w:drawing>
          <wp:inline distT="0" distB="0" distL="0" distR="0" wp14:anchorId="4A75C53A" wp14:editId="231C153E">
            <wp:extent cx="2695575" cy="476250"/>
            <wp:effectExtent l="19050" t="19050" r="28575" b="1905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695575" cy="476250"/>
                    </a:xfrm>
                    <a:prstGeom prst="rect">
                      <a:avLst/>
                    </a:prstGeom>
                    <a:ln>
                      <a:solidFill>
                        <a:schemeClr val="tx2"/>
                      </a:solidFill>
                    </a:ln>
                  </pic:spPr>
                </pic:pic>
              </a:graphicData>
            </a:graphic>
          </wp:inline>
        </w:drawing>
      </w:r>
    </w:p>
    <w:p w:rsidR="006659F7" w:rsidRPr="00FC1AB6" w:rsidRDefault="006659F7" w:rsidP="006659F7">
      <w:pPr>
        <w:pStyle w:val="Caption"/>
        <w:rPr>
          <w:rStyle w:val="tspan"/>
        </w:rPr>
      </w:pPr>
      <w:r w:rsidRPr="00FC1AB6">
        <w:t>Figure</w:t>
      </w:r>
      <w:r>
        <w:t>21</w:t>
      </w:r>
      <w:r w:rsidRPr="00FC1AB6">
        <w:t xml:space="preserve">. </w:t>
      </w:r>
      <w:r>
        <w:t>Run.bat Version Configuration</w:t>
      </w:r>
    </w:p>
    <w:p w:rsidR="006659F7" w:rsidRDefault="006659F7" w:rsidP="006659F7">
      <w:pPr>
        <w:rPr>
          <w:bCs/>
        </w:rPr>
      </w:pPr>
    </w:p>
    <w:p w:rsidR="006659F7" w:rsidRDefault="006659F7" w:rsidP="006659F7">
      <w:pPr>
        <w:rPr>
          <w:bCs/>
        </w:rPr>
      </w:pPr>
      <w:r>
        <w:rPr>
          <w:bCs/>
        </w:rPr>
        <w:t xml:space="preserve">After running the application, we can see the versioning configured as soon we hit the URL. The URL is now </w:t>
      </w:r>
      <w:r w:rsidRPr="00E63B36">
        <w:rPr>
          <w:bCs/>
        </w:rPr>
        <w:t>http://localhost:9090/v1.shoppingApplication/</w:t>
      </w:r>
      <w:r>
        <w:rPr>
          <w:rStyle w:val="Hyperlink"/>
          <w:bCs/>
        </w:rPr>
        <w:t>.</w:t>
      </w:r>
    </w:p>
    <w:p w:rsidR="006659F7" w:rsidRDefault="006659F7" w:rsidP="006659F7">
      <w:pPr>
        <w:rPr>
          <w:bCs/>
        </w:rPr>
      </w:pPr>
    </w:p>
    <w:p w:rsidR="006659F7" w:rsidRDefault="006659F7" w:rsidP="006659F7">
      <w:pPr>
        <w:pStyle w:val="Heading1"/>
      </w:pPr>
      <w:bookmarkStart w:id="14" w:name="_Toc428624373"/>
      <w:r w:rsidRPr="00C00F56">
        <w:lastRenderedPageBreak/>
        <w:t>Middleware connectors</w:t>
      </w:r>
      <w:r>
        <w:t xml:space="preserve"> and </w:t>
      </w:r>
      <w:r w:rsidRPr="00C00F56">
        <w:t>ESB integration</w:t>
      </w:r>
      <w:bookmarkEnd w:id="14"/>
    </w:p>
    <w:p w:rsidR="006659F7" w:rsidRDefault="006659F7" w:rsidP="006659F7">
      <w:pPr>
        <w:tabs>
          <w:tab w:val="num" w:pos="2160"/>
        </w:tabs>
        <w:rPr>
          <w:bCs/>
        </w:rPr>
      </w:pPr>
      <w:r>
        <w:rPr>
          <w:bCs/>
        </w:rPr>
        <w:t>Why do enterprises deploy APIs? Typically, this is done to allow internal or external consumers simplified access to enterprise backend systems. Often the API provides a front-end that accesses multiple systems on the backend. A sample use case might be for a store that receives new products and inventory from their suppliers. The steps for this might be:</w:t>
      </w:r>
    </w:p>
    <w:p w:rsidR="006659F7" w:rsidRDefault="006659F7" w:rsidP="006659F7">
      <w:pPr>
        <w:pStyle w:val="ListParagraph"/>
        <w:numPr>
          <w:ilvl w:val="0"/>
          <w:numId w:val="15"/>
        </w:numPr>
        <w:tabs>
          <w:tab w:val="num" w:pos="2160"/>
        </w:tabs>
        <w:spacing w:after="0"/>
        <w:rPr>
          <w:bCs/>
        </w:rPr>
      </w:pPr>
      <w:r>
        <w:rPr>
          <w:bCs/>
        </w:rPr>
        <w:t>receive new product and inventory information</w:t>
      </w:r>
    </w:p>
    <w:p w:rsidR="006659F7" w:rsidRDefault="006659F7" w:rsidP="006659F7">
      <w:pPr>
        <w:pStyle w:val="ListParagraph"/>
        <w:numPr>
          <w:ilvl w:val="0"/>
          <w:numId w:val="15"/>
        </w:numPr>
        <w:tabs>
          <w:tab w:val="num" w:pos="2160"/>
        </w:tabs>
        <w:spacing w:after="0"/>
        <w:rPr>
          <w:bCs/>
        </w:rPr>
      </w:pPr>
      <w:r>
        <w:rPr>
          <w:bCs/>
        </w:rPr>
        <w:t>store the product information in the product master data repository and create a new SKU (Stock-Keeping Unit – a unique identifier for products in a catalog or store)</w:t>
      </w:r>
    </w:p>
    <w:p w:rsidR="006659F7" w:rsidRDefault="006659F7" w:rsidP="006659F7">
      <w:pPr>
        <w:pStyle w:val="ListParagraph"/>
        <w:numPr>
          <w:ilvl w:val="0"/>
          <w:numId w:val="15"/>
        </w:numPr>
        <w:tabs>
          <w:tab w:val="num" w:pos="2160"/>
        </w:tabs>
        <w:spacing w:after="0"/>
        <w:rPr>
          <w:bCs/>
        </w:rPr>
      </w:pPr>
      <w:r>
        <w:rPr>
          <w:bCs/>
        </w:rPr>
        <w:t>add the SKU and inventory to the ERP (Enterprise Resource Planning) system</w:t>
      </w:r>
    </w:p>
    <w:p w:rsidR="006659F7" w:rsidRDefault="006659F7" w:rsidP="006659F7">
      <w:pPr>
        <w:pStyle w:val="ListParagraph"/>
        <w:numPr>
          <w:ilvl w:val="0"/>
          <w:numId w:val="15"/>
        </w:numPr>
        <w:tabs>
          <w:tab w:val="num" w:pos="2160"/>
        </w:tabs>
        <w:spacing w:after="0"/>
        <w:rPr>
          <w:bCs/>
        </w:rPr>
      </w:pPr>
      <w:r>
        <w:rPr>
          <w:bCs/>
        </w:rPr>
        <w:t>add the SKU into the CRM (Customer Relationship Management) system</w:t>
      </w:r>
    </w:p>
    <w:p w:rsidR="006659F7" w:rsidRDefault="006659F7" w:rsidP="006659F7">
      <w:pPr>
        <w:tabs>
          <w:tab w:val="num" w:pos="2160"/>
        </w:tabs>
        <w:rPr>
          <w:bCs/>
        </w:rPr>
      </w:pPr>
    </w:p>
    <w:p w:rsidR="006659F7" w:rsidRPr="00D42953" w:rsidRDefault="006659F7" w:rsidP="006659F7">
      <w:pPr>
        <w:tabs>
          <w:tab w:val="num" w:pos="2160"/>
        </w:tabs>
        <w:rPr>
          <w:bCs/>
        </w:rPr>
      </w:pPr>
      <w:r>
        <w:rPr>
          <w:bCs/>
        </w:rPr>
        <w:t xml:space="preserve">All of these interactions could occur with just a single call to an API. How is this possible? By leveraging an </w:t>
      </w:r>
      <w:r w:rsidRPr="00610B99">
        <w:rPr>
          <w:bCs/>
        </w:rPr>
        <w:t xml:space="preserve">Enterprise Service Bus (ESB) to integrate </w:t>
      </w:r>
      <w:r>
        <w:rPr>
          <w:bCs/>
        </w:rPr>
        <w:t xml:space="preserve">and orchestrate across multiple systems. As well an ESB can also do </w:t>
      </w:r>
      <w:r w:rsidRPr="00610B99">
        <w:rPr>
          <w:bCs/>
        </w:rPr>
        <w:t>comple</w:t>
      </w:r>
      <w:r>
        <w:rPr>
          <w:bCs/>
        </w:rPr>
        <w:t xml:space="preserve">x data protocol transformations to ensure data is formatted properly for each of the systems noted above. </w:t>
      </w:r>
    </w:p>
    <w:p w:rsidR="006659F7" w:rsidRDefault="006659F7" w:rsidP="006659F7">
      <w:pPr>
        <w:tabs>
          <w:tab w:val="num" w:pos="2160"/>
        </w:tabs>
        <w:rPr>
          <w:bCs/>
        </w:rPr>
      </w:pPr>
    </w:p>
    <w:p w:rsidR="006659F7" w:rsidRDefault="006659F7" w:rsidP="006659F7">
      <w:pPr>
        <w:tabs>
          <w:tab w:val="num" w:pos="2160"/>
        </w:tabs>
        <w:rPr>
          <w:bCs/>
        </w:rPr>
      </w:pPr>
      <w:r>
        <w:rPr>
          <w:bCs/>
        </w:rPr>
        <w:t xml:space="preserve">JBoss Fuse provides an ESB - </w:t>
      </w:r>
      <w:r w:rsidRPr="00610B99">
        <w:rPr>
          <w:bCs/>
        </w:rPr>
        <w:t xml:space="preserve">a lightweight standards based, loosely coupled </w:t>
      </w:r>
      <w:r>
        <w:rPr>
          <w:bCs/>
        </w:rPr>
        <w:t>platform</w:t>
      </w:r>
      <w:r w:rsidRPr="00610B99">
        <w:rPr>
          <w:bCs/>
        </w:rPr>
        <w:t xml:space="preserve">. By relying on standards, the </w:t>
      </w:r>
      <w:r>
        <w:rPr>
          <w:bCs/>
        </w:rPr>
        <w:t>JBoss Fuse</w:t>
      </w:r>
      <w:r w:rsidRPr="00610B99">
        <w:rPr>
          <w:bCs/>
        </w:rPr>
        <w:t xml:space="preserve"> reduces the chances of vendor lock-in. By advocating loose coupling, the </w:t>
      </w:r>
      <w:r>
        <w:rPr>
          <w:bCs/>
        </w:rPr>
        <w:t>Fuse</w:t>
      </w:r>
      <w:r w:rsidRPr="00610B99">
        <w:rPr>
          <w:bCs/>
        </w:rPr>
        <w:t xml:space="preserve"> ESB reduces the complexity of integration.</w:t>
      </w:r>
      <w:r>
        <w:rPr>
          <w:bCs/>
        </w:rPr>
        <w:t xml:space="preserve"> This section will demonstrate how easy it is to leverage the JBoss Fuse to build an orchestration across multiple back-end systems. </w:t>
      </w:r>
    </w:p>
    <w:p w:rsidR="006659F7" w:rsidRPr="00EA1BEC" w:rsidRDefault="006659F7" w:rsidP="006659F7">
      <w:pPr>
        <w:tabs>
          <w:tab w:val="num" w:pos="2160"/>
        </w:tabs>
        <w:rPr>
          <w:rFonts w:eastAsia="Calibri" w:cs="Calibri"/>
          <w:bCs/>
        </w:rPr>
      </w:pPr>
    </w:p>
    <w:p w:rsidR="006659F7" w:rsidRPr="00697E9B" w:rsidRDefault="006659F7" w:rsidP="006659F7">
      <w:pPr>
        <w:tabs>
          <w:tab w:val="num" w:pos="2160"/>
        </w:tabs>
        <w:rPr>
          <w:rFonts w:eastAsia="Calibri" w:cs="Calibri"/>
          <w:bCs/>
        </w:rPr>
      </w:pPr>
      <w:r w:rsidRPr="00697E9B">
        <w:rPr>
          <w:rFonts w:eastAsia="Calibri" w:cs="Calibri"/>
          <w:bCs/>
        </w:rPr>
        <w:t xml:space="preserve">In our shopping application, we have a use case similar to the one described above: add product and inventory. This will be somewhat simplified, but still demonstrate the power of the ESB. </w:t>
      </w:r>
      <w:r>
        <w:rPr>
          <w:rFonts w:ascii="Calibri" w:eastAsia="Calibri" w:hAnsi="Calibri" w:cs="Calibri"/>
          <w:bCs/>
        </w:rPr>
        <w:fldChar w:fldCharType="begin"/>
      </w:r>
      <w:r>
        <w:rPr>
          <w:rFonts w:ascii="Calibri" w:eastAsia="Calibri" w:hAnsi="Calibri" w:cs="Calibri"/>
          <w:bCs/>
        </w:rPr>
        <w:instrText xml:space="preserve"> REF _Ref412407443 \h </w:instrText>
      </w:r>
      <w:r>
        <w:rPr>
          <w:rFonts w:ascii="Calibri" w:eastAsia="Calibri" w:hAnsi="Calibri" w:cs="Calibri"/>
          <w:bCs/>
        </w:rPr>
      </w:r>
      <w:r>
        <w:rPr>
          <w:rFonts w:ascii="Calibri" w:eastAsia="Calibri" w:hAnsi="Calibri" w:cs="Calibri"/>
          <w:bCs/>
        </w:rPr>
        <w:fldChar w:fldCharType="separate"/>
      </w:r>
      <w:r w:rsidR="005A1476" w:rsidRPr="00FC1AB6">
        <w:t xml:space="preserve">Figure </w:t>
      </w:r>
      <w:r w:rsidR="005A1476">
        <w:rPr>
          <w:noProof/>
        </w:rPr>
        <w:t>23</w:t>
      </w:r>
      <w:r>
        <w:rPr>
          <w:rFonts w:ascii="Calibri" w:eastAsia="Calibri" w:hAnsi="Calibri" w:cs="Calibri"/>
          <w:bCs/>
        </w:rPr>
        <w:fldChar w:fldCharType="end"/>
      </w:r>
      <w:r w:rsidRPr="00697E9B">
        <w:rPr>
          <w:rFonts w:eastAsia="Calibri" w:cs="Calibri"/>
          <w:bCs/>
        </w:rPr>
        <w:t xml:space="preserve"> shows the camel route that has been developed. In this example, we retrieve the incoming add product request from an activemq queue, we log the information, we load the product into a SQL database, and then we both add the product to our Salesforce CRM system, and also tweet the product addition on Twitter. </w:t>
      </w:r>
    </w:p>
    <w:p w:rsidR="006659F7" w:rsidRDefault="006659F7" w:rsidP="006659F7"/>
    <w:p w:rsidR="006659F7" w:rsidRDefault="006659F7" w:rsidP="006659F7">
      <w:pPr>
        <w:pStyle w:val="Picture"/>
      </w:pPr>
      <w:r w:rsidRPr="00001E03">
        <w:rPr>
          <w:noProof/>
        </w:rPr>
        <w:drawing>
          <wp:inline distT="0" distB="0" distL="0" distR="0" wp14:anchorId="0767B6D5" wp14:editId="30DDAB8C">
            <wp:extent cx="5605669" cy="1308652"/>
            <wp:effectExtent l="0" t="0" r="0" b="0"/>
            <wp:docPr id="2057" name="Picture 2057" descr="C:\Users\vivekbalokhra\Desktop\InsertProducts-activem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vekbalokhra\Desktop\InsertProducts-activemq.gif"/>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53142" cy="1319735"/>
                    </a:xfrm>
                    <a:prstGeom prst="rect">
                      <a:avLst/>
                    </a:prstGeom>
                    <a:noFill/>
                    <a:ln>
                      <a:noFill/>
                    </a:ln>
                  </pic:spPr>
                </pic:pic>
              </a:graphicData>
            </a:graphic>
          </wp:inline>
        </w:drawing>
      </w:r>
    </w:p>
    <w:p w:rsidR="006659F7" w:rsidRPr="00FC1AB6" w:rsidRDefault="006659F7" w:rsidP="006659F7">
      <w:pPr>
        <w:pStyle w:val="Caption"/>
      </w:pPr>
      <w:bookmarkStart w:id="15" w:name="_Ref412407443"/>
      <w:r w:rsidRPr="00FC1AB6">
        <w:t xml:space="preserve">Figure </w:t>
      </w:r>
      <w:fldSimple w:instr=" SEQ Figure \* ARABIC ">
        <w:r w:rsidR="005A1476">
          <w:rPr>
            <w:noProof/>
          </w:rPr>
          <w:t>23</w:t>
        </w:r>
      </w:fldSimple>
      <w:bookmarkEnd w:id="15"/>
      <w:r w:rsidRPr="00FC1AB6">
        <w:t>. Camel route for adding products and inventory</w:t>
      </w:r>
    </w:p>
    <w:p w:rsidR="006659F7" w:rsidRPr="00FC1AB6" w:rsidRDefault="006659F7" w:rsidP="006659F7">
      <w:r w:rsidRPr="00FC1AB6">
        <w:t>Note: See the shopping cart application for a larger view</w:t>
      </w:r>
    </w:p>
    <w:p w:rsidR="006659F7" w:rsidRPr="00EA1BEC" w:rsidRDefault="006659F7" w:rsidP="006659F7">
      <w:pPr>
        <w:tabs>
          <w:tab w:val="left" w:pos="2160"/>
        </w:tabs>
        <w:rPr>
          <w:rFonts w:eastAsia="Calibri" w:cs="Calibri"/>
          <w:bCs/>
        </w:rPr>
      </w:pPr>
      <w:r w:rsidRPr="00EA1BEC">
        <w:rPr>
          <w:rFonts w:eastAsia="Calibri" w:cs="Calibri"/>
          <w:bCs/>
        </w:rPr>
        <w:t xml:space="preserve">In subsequent sections, we will discuss in more detail how this route gets called via a web service, as well as how the interactions with Salesforce.com and Twitter occur. For now, we will focus mainly on the basic routing functionality. </w:t>
      </w:r>
    </w:p>
    <w:p w:rsidR="006659F7" w:rsidRPr="00697E9B" w:rsidRDefault="006659F7" w:rsidP="006659F7">
      <w:pPr>
        <w:tabs>
          <w:tab w:val="left" w:pos="2160"/>
        </w:tabs>
        <w:rPr>
          <w:rFonts w:eastAsia="Calibri" w:cs="Calibri"/>
          <w:bCs/>
        </w:rPr>
      </w:pPr>
    </w:p>
    <w:p w:rsidR="006659F7" w:rsidRPr="00697E9B" w:rsidRDefault="006659F7" w:rsidP="006659F7">
      <w:pPr>
        <w:tabs>
          <w:tab w:val="left" w:pos="2160"/>
        </w:tabs>
        <w:rPr>
          <w:rFonts w:eastAsia="Calibri" w:cs="Calibri"/>
          <w:bCs/>
        </w:rPr>
      </w:pPr>
    </w:p>
    <w:p w:rsidR="006659F7" w:rsidRPr="00697E9B" w:rsidRDefault="006659F7" w:rsidP="006659F7">
      <w:pPr>
        <w:tabs>
          <w:tab w:val="left" w:pos="2160"/>
        </w:tabs>
        <w:rPr>
          <w:rFonts w:eastAsia="Calibri" w:cs="Calibri"/>
          <w:bCs/>
        </w:rPr>
      </w:pPr>
    </w:p>
    <w:p w:rsidR="006659F7" w:rsidRDefault="006659F7" w:rsidP="006659F7"/>
    <w:p w:rsidR="006659F7" w:rsidRPr="001E2E01" w:rsidRDefault="006659F7" w:rsidP="006659F7">
      <w:pPr>
        <w:rPr>
          <w:b/>
          <w:u w:val="single"/>
        </w:rPr>
      </w:pPr>
      <w:r w:rsidRPr="001E2E01">
        <w:rPr>
          <w:b/>
          <w:u w:val="single"/>
        </w:rPr>
        <w:t>Understanding the interaction with beans wiring:</w:t>
      </w:r>
    </w:p>
    <w:p w:rsidR="006659F7" w:rsidRDefault="006659F7" w:rsidP="006659F7">
      <w:r>
        <w:t xml:space="preserve">Below are the beans used to create the AddProducts functionality . These beans </w:t>
      </w:r>
      <w:r w:rsidRPr="001E2E01">
        <w:t>are available at OSGI-INF/beans.xml</w:t>
      </w:r>
      <w:r>
        <w:t>.</w:t>
      </w:r>
      <w:r w:rsidRPr="001E2E01">
        <w:t xml:space="preserve"> Since all the files in OSGI-INF folder are loaded in fuse the beans are created on deployment.</w:t>
      </w:r>
    </w:p>
    <w:p w:rsidR="00EA1BEC" w:rsidRDefault="00EA1BEC" w:rsidP="006659F7"/>
    <w:p w:rsidR="006659F7" w:rsidRPr="001E2E01" w:rsidRDefault="006659F7" w:rsidP="006659F7">
      <w:pPr>
        <w:pStyle w:val="Picture"/>
      </w:pPr>
      <w:r w:rsidRPr="008A24F3">
        <w:rPr>
          <w:noProof/>
        </w:rPr>
        <w:drawing>
          <wp:inline distT="0" distB="0" distL="0" distR="0" wp14:anchorId="430AED1B" wp14:editId="1536F715">
            <wp:extent cx="5520690" cy="894633"/>
            <wp:effectExtent l="0" t="0" r="0" b="0"/>
            <wp:docPr id="2058" name="Picture 2058" descr="C:\Users\vivekbalokhra\Desktop\addProduc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vekbalokhra\Desktop\addProducts.gif"/>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830" t="9666" r="1730" b="7786"/>
                    <a:stretch/>
                  </pic:blipFill>
                  <pic:spPr bwMode="auto">
                    <a:xfrm>
                      <a:off x="0" y="0"/>
                      <a:ext cx="5527491" cy="895735"/>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24</w:t>
        </w:r>
      </w:fldSimple>
      <w:r w:rsidRPr="00FC1AB6">
        <w:t>. beans.xml</w:t>
      </w:r>
    </w:p>
    <w:p w:rsidR="006659F7" w:rsidRDefault="006659F7" w:rsidP="006659F7">
      <w:r>
        <w:t xml:space="preserve">The beans are </w:t>
      </w:r>
      <w:r w:rsidRPr="008A24F3">
        <w:t>set with values read from the configuration file {server.home}/etc/com.redhat.application.cfg. This configuration file location and some default values for the properties are in OSG</w:t>
      </w:r>
      <w:r>
        <w:t xml:space="preserve">I-INF/allCamelRouteBuilder.xml </w:t>
      </w:r>
    </w:p>
    <w:p w:rsidR="00EA1BEC" w:rsidRDefault="00EA1BEC" w:rsidP="006659F7"/>
    <w:p w:rsidR="006659F7" w:rsidRDefault="006659F7" w:rsidP="006659F7">
      <w:pPr>
        <w:pStyle w:val="Picture"/>
      </w:pPr>
      <w:r w:rsidRPr="00182E1A">
        <w:rPr>
          <w:noProof/>
        </w:rPr>
        <w:drawing>
          <wp:inline distT="0" distB="0" distL="0" distR="0" wp14:anchorId="78B1A509" wp14:editId="52154441">
            <wp:extent cx="5387975" cy="885825"/>
            <wp:effectExtent l="0" t="0" r="0" b="0"/>
            <wp:docPr id="2061" name="Picture 2061" descr="C:\Users\vivekbalokhra\Desktop\addproductspropert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vekbalokhra\Desktop\addproductsproperties.gif"/>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660" t="14011" r="2228" b="9290"/>
                    <a:stretch/>
                  </pic:blipFill>
                  <pic:spPr bwMode="auto">
                    <a:xfrm>
                      <a:off x="0" y="0"/>
                      <a:ext cx="5394024" cy="886820"/>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pPr>
      <w:r w:rsidRPr="00FC1AB6">
        <w:t xml:space="preserve">Figure </w:t>
      </w:r>
      <w:fldSimple w:instr=" SEQ Figure \* ARABIC ">
        <w:r w:rsidR="005A1476">
          <w:rPr>
            <w:noProof/>
          </w:rPr>
          <w:t>25</w:t>
        </w:r>
      </w:fldSimple>
      <w:r w:rsidRPr="00FC1AB6">
        <w:t>. allCamelRouteBuilder.xml</w:t>
      </w:r>
    </w:p>
    <w:p w:rsidR="006659F7" w:rsidRDefault="006659F7" w:rsidP="006659F7">
      <w:r w:rsidRPr="00182E1A">
        <w:t xml:space="preserve">Finally the </w:t>
      </w:r>
      <w:r>
        <w:t>addProducts</w:t>
      </w:r>
      <w:r w:rsidRPr="00182E1A">
        <w:t xml:space="preserve"> bean is added to a camel context where we are specifying it as a camel route. This configuration is done in OSGI-INF/allCamelRouteBuilder.xml</w:t>
      </w:r>
      <w:r>
        <w:t>.</w:t>
      </w:r>
    </w:p>
    <w:p w:rsidR="006659F7" w:rsidRDefault="006659F7" w:rsidP="006659F7">
      <w:pPr>
        <w:pStyle w:val="Picture"/>
      </w:pPr>
      <w:r w:rsidRPr="00182E1A">
        <w:rPr>
          <w:noProof/>
        </w:rPr>
        <w:drawing>
          <wp:inline distT="0" distB="0" distL="0" distR="0" wp14:anchorId="14E8405E" wp14:editId="2CFA05F4">
            <wp:extent cx="5473700" cy="1028700"/>
            <wp:effectExtent l="0" t="0" r="0" b="0"/>
            <wp:docPr id="2062" name="Picture 2062" descr="C:\Users\vivekbalokhra\Desktop\allcam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vekbalokhra\Desktop\allcamel.gif"/>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162" t="8296" r="2250" b="10205"/>
                    <a:stretch/>
                  </pic:blipFill>
                  <pic:spPr bwMode="auto">
                    <a:xfrm>
                      <a:off x="0" y="0"/>
                      <a:ext cx="5478635" cy="1029627"/>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26</w:t>
        </w:r>
      </w:fldSimple>
      <w:r w:rsidRPr="00FC1AB6">
        <w:t>. allCamelRouteBuilder.xml (continued)</w:t>
      </w:r>
    </w:p>
    <w:p w:rsidR="006659F7" w:rsidRDefault="006659F7" w:rsidP="006659F7">
      <w:pPr>
        <w:rPr>
          <w:b/>
          <w:u w:val="single"/>
        </w:rPr>
      </w:pPr>
    </w:p>
    <w:p w:rsidR="006659F7" w:rsidRDefault="006659F7" w:rsidP="006659F7">
      <w:pPr>
        <w:rPr>
          <w:b/>
          <w:u w:val="single"/>
        </w:rPr>
      </w:pPr>
    </w:p>
    <w:p w:rsidR="006659F7" w:rsidRDefault="006659F7" w:rsidP="006659F7">
      <w:pPr>
        <w:rPr>
          <w:b/>
          <w:u w:val="single"/>
        </w:rPr>
      </w:pPr>
      <w:r>
        <w:rPr>
          <w:b/>
          <w:u w:val="single"/>
        </w:rPr>
        <w:t>Data-Source Used:</w:t>
      </w:r>
    </w:p>
    <w:p w:rsidR="00EA1BEC" w:rsidRDefault="00EA1BEC" w:rsidP="006659F7">
      <w:pPr>
        <w:rPr>
          <w:b/>
          <w:u w:val="single"/>
        </w:rPr>
      </w:pPr>
    </w:p>
    <w:p w:rsidR="006659F7" w:rsidRPr="0088391B" w:rsidRDefault="006659F7" w:rsidP="006659F7">
      <w:pPr>
        <w:pStyle w:val="Picture"/>
      </w:pPr>
      <w:r w:rsidRPr="0088391B">
        <w:rPr>
          <w:noProof/>
        </w:rPr>
        <w:drawing>
          <wp:inline distT="0" distB="0" distL="0" distR="0" wp14:anchorId="0EC33723" wp14:editId="7226F6DB">
            <wp:extent cx="4895674" cy="1238250"/>
            <wp:effectExtent l="0" t="0" r="0" b="0"/>
            <wp:docPr id="2063" name="Picture 2063" descr="C:\Users\vivekbalokhra\Desktop\datasour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vekbalokhra\Desktop\datasource.gif"/>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826" t="9023" r="26173" b="9766"/>
                    <a:stretch/>
                  </pic:blipFill>
                  <pic:spPr bwMode="auto">
                    <a:xfrm>
                      <a:off x="0" y="0"/>
                      <a:ext cx="4902332" cy="1239934"/>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pPr>
      <w:r w:rsidRPr="00FC1AB6">
        <w:t xml:space="preserve">Figure </w:t>
      </w:r>
      <w:fldSimple w:instr=" SEQ Figure \* ARABIC ">
        <w:r w:rsidR="005A1476">
          <w:rPr>
            <w:noProof/>
          </w:rPr>
          <w:t>27</w:t>
        </w:r>
      </w:fldSimple>
      <w:r w:rsidRPr="00FC1AB6">
        <w:t>. beans.xml</w:t>
      </w:r>
    </w:p>
    <w:p w:rsidR="006659F7" w:rsidRDefault="006659F7" w:rsidP="006659F7">
      <w:r>
        <w:t>To further explain the values of username and password we will show the values from beans.xml. We will see the jdbc connector used in database.url property.</w:t>
      </w:r>
    </w:p>
    <w:p w:rsidR="006659F7" w:rsidRPr="0088391B" w:rsidRDefault="006659F7" w:rsidP="006659F7">
      <w:pPr>
        <w:pStyle w:val="Picture"/>
      </w:pPr>
      <w:r>
        <w:rPr>
          <w:noProof/>
        </w:rPr>
        <w:lastRenderedPageBreak/>
        <w:drawing>
          <wp:inline distT="0" distB="0" distL="0" distR="0" wp14:anchorId="5BD911CA" wp14:editId="318C5151">
            <wp:extent cx="5731510" cy="1061799"/>
            <wp:effectExtent l="0" t="0" r="2540" b="508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1061799"/>
                    </a:xfrm>
                    <a:prstGeom prst="rect">
                      <a:avLst/>
                    </a:prstGeom>
                  </pic:spPr>
                </pic:pic>
              </a:graphicData>
            </a:graphic>
          </wp:inline>
        </w:drawing>
      </w:r>
      <w:r w:rsidRPr="00FB6A0B">
        <w:rPr>
          <w:noProof/>
        </w:rPr>
        <w:t xml:space="preserve"> </w:t>
      </w:r>
      <w:r>
        <w:rPr>
          <w:noProof/>
        </w:rPr>
        <w:drawing>
          <wp:inline distT="0" distB="0" distL="0" distR="0" wp14:anchorId="6F186F95" wp14:editId="177D9B32">
            <wp:extent cx="5731510" cy="1327555"/>
            <wp:effectExtent l="0" t="0" r="2540" b="635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1327555"/>
                    </a:xfrm>
                    <a:prstGeom prst="rect">
                      <a:avLst/>
                    </a:prstGeom>
                  </pic:spPr>
                </pic:pic>
              </a:graphicData>
            </a:graphic>
          </wp:inline>
        </w:drawing>
      </w:r>
    </w:p>
    <w:p w:rsidR="006659F7" w:rsidRPr="00FC1AB6" w:rsidRDefault="006659F7" w:rsidP="006659F7">
      <w:pPr>
        <w:pStyle w:val="Caption"/>
      </w:pPr>
      <w:r w:rsidRPr="00FC1AB6">
        <w:t xml:space="preserve">Figure </w:t>
      </w:r>
      <w:fldSimple w:instr=" SEQ Figure \* ARABIC ">
        <w:r w:rsidR="005A1476">
          <w:rPr>
            <w:noProof/>
          </w:rPr>
          <w:t>28</w:t>
        </w:r>
      </w:fldSimple>
      <w:r w:rsidRPr="00FC1AB6">
        <w:t xml:space="preserve">. </w:t>
      </w:r>
      <w:r>
        <w:t>shoppingApplication.properties and beans</w:t>
      </w:r>
      <w:r w:rsidRPr="00FC1AB6">
        <w:t xml:space="preserve">.xml </w:t>
      </w:r>
    </w:p>
    <w:p w:rsidR="006659F7" w:rsidRPr="0088391B" w:rsidRDefault="006659F7" w:rsidP="006659F7">
      <w:pPr>
        <w:tabs>
          <w:tab w:val="left" w:pos="3795"/>
        </w:tabs>
        <w:jc w:val="center"/>
      </w:pPr>
    </w:p>
    <w:p w:rsidR="006659F7" w:rsidRPr="008A6EFF" w:rsidRDefault="006659F7" w:rsidP="006659F7">
      <w:pPr>
        <w:keepNext/>
        <w:rPr>
          <w:b/>
          <w:u w:val="single"/>
        </w:rPr>
      </w:pPr>
      <w:r w:rsidRPr="008A6EFF">
        <w:rPr>
          <w:b/>
          <w:u w:val="single"/>
        </w:rPr>
        <w:t>Middleware Connectors:</w:t>
      </w:r>
    </w:p>
    <w:p w:rsidR="006659F7" w:rsidRDefault="006659F7" w:rsidP="006659F7">
      <w:pPr>
        <w:keepNext/>
      </w:pPr>
      <w:r>
        <w:t>There are a number of connectors, which Fuse ESB provides but will be referring to the ones we have used in our Shopping Application. Following are the connectors used:</w:t>
      </w:r>
    </w:p>
    <w:p w:rsidR="006659F7" w:rsidRDefault="006659F7" w:rsidP="006659F7">
      <w:pPr>
        <w:keepNext/>
      </w:pPr>
    </w:p>
    <w:tbl>
      <w:tblPr>
        <w:tblStyle w:val="GridTable2-Accent11"/>
        <w:tblW w:w="0" w:type="auto"/>
        <w:jc w:val="center"/>
        <w:tblLook w:val="06A0" w:firstRow="1" w:lastRow="0" w:firstColumn="1" w:lastColumn="0" w:noHBand="1" w:noVBand="1"/>
      </w:tblPr>
      <w:tblGrid>
        <w:gridCol w:w="2242"/>
        <w:gridCol w:w="4860"/>
      </w:tblGrid>
      <w:tr w:rsidR="006659F7" w:rsidRPr="00FD601E" w:rsidTr="00424F85">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242" w:type="dxa"/>
          </w:tcPr>
          <w:p w:rsidR="006659F7" w:rsidRPr="00FD601E" w:rsidRDefault="006659F7" w:rsidP="00424F85">
            <w:pPr>
              <w:keepNext/>
              <w:keepLines/>
              <w:rPr>
                <w:rStyle w:val="tspan"/>
                <w:rFonts w:cs="Arial"/>
                <w:color w:val="000000"/>
                <w:shd w:val="clear" w:color="auto" w:fill="FFFFFF"/>
              </w:rPr>
            </w:pPr>
            <w:r>
              <w:rPr>
                <w:rStyle w:val="tspan"/>
                <w:rFonts w:cs="Arial"/>
                <w:color w:val="000000"/>
                <w:shd w:val="clear" w:color="auto" w:fill="FFFFFF"/>
              </w:rPr>
              <w:t>Connector</w:t>
            </w:r>
          </w:p>
        </w:tc>
        <w:tc>
          <w:tcPr>
            <w:tcW w:w="4860" w:type="dxa"/>
          </w:tcPr>
          <w:p w:rsidR="006659F7" w:rsidRPr="00FD601E" w:rsidRDefault="006659F7" w:rsidP="00424F85">
            <w:pPr>
              <w:keepNext/>
              <w:keepLines/>
              <w:cnfStyle w:val="100000000000" w:firstRow="1" w:lastRow="0" w:firstColumn="0" w:lastColumn="0" w:oddVBand="0" w:evenVBand="0" w:oddHBand="0" w:evenHBand="0" w:firstRowFirstColumn="0" w:firstRowLastColumn="0" w:lastRowFirstColumn="0" w:lastRowLastColumn="0"/>
              <w:rPr>
                <w:rStyle w:val="tspan"/>
                <w:rFonts w:cs="Arial"/>
                <w:color w:val="000000"/>
                <w:shd w:val="clear" w:color="auto" w:fill="FFFFFF"/>
              </w:rPr>
            </w:pPr>
            <w:r>
              <w:rPr>
                <w:rStyle w:val="tspan"/>
                <w:rFonts w:cs="Arial"/>
                <w:color w:val="000000"/>
                <w:shd w:val="clear" w:color="auto" w:fill="FFFFFF"/>
              </w:rPr>
              <w:t>How it is used in our Shopping Application</w:t>
            </w:r>
          </w:p>
        </w:tc>
      </w:tr>
      <w:tr w:rsidR="006659F7" w:rsidRPr="00FD601E" w:rsidTr="00424F85">
        <w:trPr>
          <w:cantSplit/>
          <w:jc w:val="center"/>
        </w:trPr>
        <w:tc>
          <w:tcPr>
            <w:cnfStyle w:val="001000000000" w:firstRow="0" w:lastRow="0" w:firstColumn="1" w:lastColumn="0" w:oddVBand="0" w:evenVBand="0" w:oddHBand="0" w:evenHBand="0" w:firstRowFirstColumn="0" w:firstRowLastColumn="0" w:lastRowFirstColumn="0" w:lastRowLastColumn="0"/>
            <w:tcW w:w="2242" w:type="dxa"/>
          </w:tcPr>
          <w:p w:rsidR="006659F7" w:rsidRPr="00FD601E" w:rsidRDefault="006659F7" w:rsidP="00424F85">
            <w:pPr>
              <w:keepNext/>
              <w:keepLines/>
              <w:rPr>
                <w:rStyle w:val="tspan"/>
                <w:rFonts w:cs="Arial"/>
                <w:color w:val="000000"/>
                <w:shd w:val="clear" w:color="auto" w:fill="FFFFFF"/>
              </w:rPr>
            </w:pPr>
            <w:r>
              <w:rPr>
                <w:rStyle w:val="tspan"/>
                <w:rFonts w:cs="Arial"/>
                <w:color w:val="000000"/>
                <w:shd w:val="clear" w:color="auto" w:fill="FFFFFF"/>
              </w:rPr>
              <w:t>File</w:t>
            </w:r>
            <w:r w:rsidRPr="00FD601E">
              <w:rPr>
                <w:rStyle w:val="tspan"/>
                <w:rFonts w:cs="Arial"/>
                <w:color w:val="000000"/>
                <w:shd w:val="clear" w:color="auto" w:fill="FFFFFF"/>
              </w:rPr>
              <w:t xml:space="preserve"> </w:t>
            </w:r>
          </w:p>
        </w:tc>
        <w:tc>
          <w:tcPr>
            <w:tcW w:w="4860" w:type="dxa"/>
          </w:tcPr>
          <w:p w:rsidR="006659F7" w:rsidRPr="00FD601E" w:rsidRDefault="006659F7" w:rsidP="00424F85">
            <w:pPr>
              <w:keepNext/>
              <w:keepLines/>
              <w:cnfStyle w:val="000000000000" w:firstRow="0" w:lastRow="0" w:firstColumn="0" w:lastColumn="0" w:oddVBand="0" w:evenVBand="0" w:oddHBand="0" w:evenHBand="0" w:firstRowFirstColumn="0" w:firstRowLastColumn="0" w:lastRowFirstColumn="0" w:lastRowLastColumn="0"/>
              <w:rPr>
                <w:rStyle w:val="tspan"/>
                <w:rFonts w:cs="Arial"/>
                <w:color w:val="000000"/>
                <w:shd w:val="clear" w:color="auto" w:fill="FFFFFF"/>
              </w:rPr>
            </w:pPr>
            <w:r>
              <w:rPr>
                <w:rStyle w:val="tspan"/>
                <w:rFonts w:cs="Arial"/>
                <w:color w:val="000000"/>
                <w:shd w:val="clear" w:color="auto" w:fill="FFFFFF"/>
              </w:rPr>
              <w:t>See Section 4</w:t>
            </w:r>
          </w:p>
        </w:tc>
      </w:tr>
      <w:tr w:rsidR="006659F7" w:rsidRPr="00FD601E" w:rsidTr="00424F85">
        <w:trPr>
          <w:cantSplit/>
          <w:jc w:val="center"/>
        </w:trPr>
        <w:tc>
          <w:tcPr>
            <w:cnfStyle w:val="001000000000" w:firstRow="0" w:lastRow="0" w:firstColumn="1" w:lastColumn="0" w:oddVBand="0" w:evenVBand="0" w:oddHBand="0" w:evenHBand="0" w:firstRowFirstColumn="0" w:firstRowLastColumn="0" w:lastRowFirstColumn="0" w:lastRowLastColumn="0"/>
            <w:tcW w:w="2242" w:type="dxa"/>
          </w:tcPr>
          <w:p w:rsidR="006659F7" w:rsidRPr="00FD601E" w:rsidRDefault="006659F7" w:rsidP="00424F85">
            <w:pPr>
              <w:keepNext/>
              <w:keepLines/>
              <w:rPr>
                <w:rStyle w:val="tspan"/>
                <w:rFonts w:cs="Arial"/>
                <w:color w:val="000000"/>
                <w:shd w:val="clear" w:color="auto" w:fill="FFFFFF"/>
              </w:rPr>
            </w:pPr>
            <w:r>
              <w:rPr>
                <w:rStyle w:val="tspan"/>
                <w:rFonts w:cs="Arial"/>
                <w:color w:val="000000"/>
                <w:shd w:val="clear" w:color="auto" w:fill="FFFFFF"/>
              </w:rPr>
              <w:t>JDBC</w:t>
            </w:r>
            <w:r w:rsidRPr="00FD601E">
              <w:rPr>
                <w:rStyle w:val="tspan"/>
                <w:rFonts w:cs="Arial"/>
                <w:color w:val="000000"/>
                <w:shd w:val="clear" w:color="auto" w:fill="FFFFFF"/>
              </w:rPr>
              <w:t xml:space="preserve"> </w:t>
            </w:r>
          </w:p>
        </w:tc>
        <w:tc>
          <w:tcPr>
            <w:tcW w:w="4860" w:type="dxa"/>
          </w:tcPr>
          <w:p w:rsidR="006659F7" w:rsidRPr="00FD601E" w:rsidRDefault="006659F7" w:rsidP="00424F85">
            <w:pPr>
              <w:keepNext/>
              <w:keepLines/>
              <w:cnfStyle w:val="000000000000" w:firstRow="0" w:lastRow="0" w:firstColumn="0" w:lastColumn="0" w:oddVBand="0" w:evenVBand="0" w:oddHBand="0" w:evenHBand="0" w:firstRowFirstColumn="0" w:firstRowLastColumn="0" w:lastRowFirstColumn="0" w:lastRowLastColumn="0"/>
              <w:rPr>
                <w:rStyle w:val="tspan"/>
                <w:rFonts w:cs="Arial"/>
                <w:color w:val="000000"/>
                <w:shd w:val="clear" w:color="auto" w:fill="FFFFFF"/>
              </w:rPr>
            </w:pPr>
            <w:r>
              <w:rPr>
                <w:rStyle w:val="tspan"/>
                <w:rFonts w:cs="Arial"/>
                <w:color w:val="000000"/>
                <w:shd w:val="clear" w:color="auto" w:fill="FFFFFF"/>
              </w:rPr>
              <w:t>See Section 4</w:t>
            </w:r>
          </w:p>
        </w:tc>
      </w:tr>
      <w:tr w:rsidR="006659F7" w:rsidRPr="00FD601E" w:rsidTr="00424F85">
        <w:trPr>
          <w:cantSplit/>
          <w:jc w:val="center"/>
        </w:trPr>
        <w:tc>
          <w:tcPr>
            <w:cnfStyle w:val="001000000000" w:firstRow="0" w:lastRow="0" w:firstColumn="1" w:lastColumn="0" w:oddVBand="0" w:evenVBand="0" w:oddHBand="0" w:evenHBand="0" w:firstRowFirstColumn="0" w:firstRowLastColumn="0" w:lastRowFirstColumn="0" w:lastRowLastColumn="0"/>
            <w:tcW w:w="2178" w:type="dxa"/>
          </w:tcPr>
          <w:p w:rsidR="006659F7" w:rsidRPr="00FD601E" w:rsidRDefault="006659F7" w:rsidP="00424F85">
            <w:pPr>
              <w:keepNext/>
              <w:keepLines/>
              <w:rPr>
                <w:rStyle w:val="tspan"/>
                <w:rFonts w:cs="Arial"/>
                <w:color w:val="000000"/>
                <w:shd w:val="clear" w:color="auto" w:fill="FFFFFF"/>
              </w:rPr>
            </w:pPr>
            <w:r>
              <w:rPr>
                <w:rStyle w:val="tspan"/>
                <w:rFonts w:cs="Arial"/>
                <w:color w:val="000000"/>
                <w:shd w:val="clear" w:color="auto" w:fill="FFFFFF"/>
              </w:rPr>
              <w:t>Twitter</w:t>
            </w:r>
            <w:r w:rsidRPr="00FD601E">
              <w:rPr>
                <w:rStyle w:val="tspan"/>
                <w:rFonts w:cs="Arial"/>
                <w:color w:val="000000"/>
                <w:shd w:val="clear" w:color="auto" w:fill="FFFFFF"/>
              </w:rPr>
              <w:t xml:space="preserve"> </w:t>
            </w:r>
          </w:p>
        </w:tc>
        <w:tc>
          <w:tcPr>
            <w:tcW w:w="4860" w:type="dxa"/>
          </w:tcPr>
          <w:p w:rsidR="006659F7" w:rsidRPr="00FD601E" w:rsidRDefault="006659F7" w:rsidP="00424F85">
            <w:pPr>
              <w:keepNext/>
              <w:keepLines/>
              <w:cnfStyle w:val="000000000000" w:firstRow="0" w:lastRow="0" w:firstColumn="0" w:lastColumn="0" w:oddVBand="0" w:evenVBand="0" w:oddHBand="0" w:evenHBand="0" w:firstRowFirstColumn="0" w:firstRowLastColumn="0" w:lastRowFirstColumn="0" w:lastRowLastColumn="0"/>
              <w:rPr>
                <w:rStyle w:val="tspan"/>
                <w:rFonts w:cs="Arial"/>
                <w:color w:val="000000"/>
                <w:shd w:val="clear" w:color="auto" w:fill="FFFFFF"/>
              </w:rPr>
            </w:pPr>
            <w:r>
              <w:rPr>
                <w:rStyle w:val="tspan"/>
                <w:rFonts w:cs="Arial"/>
                <w:color w:val="000000"/>
                <w:shd w:val="clear" w:color="auto" w:fill="FFFFFF"/>
              </w:rPr>
              <w:t>See Section 7.3</w:t>
            </w:r>
          </w:p>
        </w:tc>
      </w:tr>
      <w:tr w:rsidR="006659F7" w:rsidRPr="00FD601E" w:rsidTr="00424F85">
        <w:trPr>
          <w:cantSplit/>
          <w:jc w:val="center"/>
        </w:trPr>
        <w:tc>
          <w:tcPr>
            <w:cnfStyle w:val="001000000000" w:firstRow="0" w:lastRow="0" w:firstColumn="1" w:lastColumn="0" w:oddVBand="0" w:evenVBand="0" w:oddHBand="0" w:evenHBand="0" w:firstRowFirstColumn="0" w:firstRowLastColumn="0" w:lastRowFirstColumn="0" w:lastRowLastColumn="0"/>
            <w:tcW w:w="2178" w:type="dxa"/>
          </w:tcPr>
          <w:p w:rsidR="006659F7" w:rsidRPr="00FD601E" w:rsidRDefault="006659F7" w:rsidP="00424F85">
            <w:pPr>
              <w:keepNext/>
              <w:keepLines/>
              <w:rPr>
                <w:rStyle w:val="tspan"/>
                <w:rFonts w:cs="Arial"/>
                <w:color w:val="000000"/>
                <w:shd w:val="clear" w:color="auto" w:fill="FFFFFF"/>
              </w:rPr>
            </w:pPr>
            <w:r>
              <w:rPr>
                <w:rStyle w:val="tspan"/>
                <w:rFonts w:cs="Arial"/>
                <w:color w:val="000000"/>
                <w:shd w:val="clear" w:color="auto" w:fill="FFFFFF"/>
              </w:rPr>
              <w:t>Salesforce</w:t>
            </w:r>
            <w:r w:rsidRPr="00FD601E">
              <w:rPr>
                <w:rStyle w:val="tspan"/>
                <w:rFonts w:cs="Arial"/>
                <w:color w:val="000000"/>
                <w:shd w:val="clear" w:color="auto" w:fill="FFFFFF"/>
              </w:rPr>
              <w:t xml:space="preserve"> </w:t>
            </w:r>
          </w:p>
        </w:tc>
        <w:tc>
          <w:tcPr>
            <w:tcW w:w="4860" w:type="dxa"/>
          </w:tcPr>
          <w:p w:rsidR="006659F7" w:rsidRPr="00FD601E" w:rsidRDefault="006659F7" w:rsidP="00424F85">
            <w:pPr>
              <w:keepNext/>
              <w:keepLines/>
              <w:cnfStyle w:val="000000000000" w:firstRow="0" w:lastRow="0" w:firstColumn="0" w:lastColumn="0" w:oddVBand="0" w:evenVBand="0" w:oddHBand="0" w:evenHBand="0" w:firstRowFirstColumn="0" w:firstRowLastColumn="0" w:lastRowFirstColumn="0" w:lastRowLastColumn="0"/>
              <w:rPr>
                <w:rStyle w:val="tspan"/>
                <w:rFonts w:cs="Arial"/>
                <w:color w:val="000000"/>
                <w:shd w:val="clear" w:color="auto" w:fill="FFFFFF"/>
              </w:rPr>
            </w:pPr>
            <w:r>
              <w:rPr>
                <w:rStyle w:val="tspan"/>
                <w:rFonts w:cs="Arial"/>
                <w:color w:val="000000"/>
                <w:shd w:val="clear" w:color="auto" w:fill="FFFFFF"/>
              </w:rPr>
              <w:t>See Section 7.2</w:t>
            </w:r>
          </w:p>
        </w:tc>
      </w:tr>
      <w:tr w:rsidR="006659F7" w:rsidRPr="00FD601E" w:rsidTr="00424F85">
        <w:trPr>
          <w:cantSplit/>
          <w:jc w:val="center"/>
        </w:trPr>
        <w:tc>
          <w:tcPr>
            <w:cnfStyle w:val="001000000000" w:firstRow="0" w:lastRow="0" w:firstColumn="1" w:lastColumn="0" w:oddVBand="0" w:evenVBand="0" w:oddHBand="0" w:evenHBand="0" w:firstRowFirstColumn="0" w:firstRowLastColumn="0" w:lastRowFirstColumn="0" w:lastRowLastColumn="0"/>
            <w:tcW w:w="2178" w:type="dxa"/>
          </w:tcPr>
          <w:p w:rsidR="006659F7" w:rsidRPr="00FD601E" w:rsidRDefault="006659F7" w:rsidP="00424F85">
            <w:pPr>
              <w:keepNext/>
              <w:keepLines/>
              <w:rPr>
                <w:rStyle w:val="tspan"/>
                <w:rFonts w:cs="Arial"/>
                <w:color w:val="000000"/>
                <w:shd w:val="clear" w:color="auto" w:fill="FFFFFF"/>
              </w:rPr>
            </w:pPr>
            <w:r>
              <w:rPr>
                <w:rStyle w:val="tspan"/>
                <w:rFonts w:cs="Arial"/>
                <w:color w:val="000000"/>
                <w:shd w:val="clear" w:color="auto" w:fill="FFFFFF"/>
              </w:rPr>
              <w:t>Jetty</w:t>
            </w:r>
            <w:r w:rsidRPr="00FD601E">
              <w:rPr>
                <w:rStyle w:val="tspan"/>
                <w:rFonts w:cs="Arial"/>
                <w:color w:val="000000"/>
                <w:shd w:val="clear" w:color="auto" w:fill="FFFFFF"/>
              </w:rPr>
              <w:t xml:space="preserve"> </w:t>
            </w:r>
          </w:p>
        </w:tc>
        <w:tc>
          <w:tcPr>
            <w:tcW w:w="4860" w:type="dxa"/>
          </w:tcPr>
          <w:p w:rsidR="006659F7" w:rsidRPr="00FD601E" w:rsidRDefault="006659F7" w:rsidP="00424F85">
            <w:pPr>
              <w:keepNext/>
              <w:keepLines/>
              <w:cnfStyle w:val="000000000000" w:firstRow="0" w:lastRow="0" w:firstColumn="0" w:lastColumn="0" w:oddVBand="0" w:evenVBand="0" w:oddHBand="0" w:evenHBand="0" w:firstRowFirstColumn="0" w:firstRowLastColumn="0" w:lastRowFirstColumn="0" w:lastRowLastColumn="0"/>
              <w:rPr>
                <w:rStyle w:val="tspan"/>
                <w:rFonts w:cs="Arial"/>
                <w:color w:val="000000"/>
                <w:shd w:val="clear" w:color="auto" w:fill="FFFFFF"/>
              </w:rPr>
            </w:pPr>
            <w:r>
              <w:rPr>
                <w:rStyle w:val="tspan"/>
                <w:rFonts w:cs="Arial"/>
                <w:color w:val="000000"/>
                <w:shd w:val="clear" w:color="auto" w:fill="FFFFFF"/>
              </w:rPr>
              <w:t>See Section 2</w:t>
            </w:r>
          </w:p>
        </w:tc>
      </w:tr>
      <w:tr w:rsidR="006659F7" w:rsidRPr="00FD601E" w:rsidTr="00424F85">
        <w:trPr>
          <w:cantSplit/>
          <w:jc w:val="center"/>
        </w:trPr>
        <w:tc>
          <w:tcPr>
            <w:cnfStyle w:val="001000000000" w:firstRow="0" w:lastRow="0" w:firstColumn="1" w:lastColumn="0" w:oddVBand="0" w:evenVBand="0" w:oddHBand="0" w:evenHBand="0" w:firstRowFirstColumn="0" w:firstRowLastColumn="0" w:lastRowFirstColumn="0" w:lastRowLastColumn="0"/>
            <w:tcW w:w="2242" w:type="dxa"/>
          </w:tcPr>
          <w:p w:rsidR="006659F7" w:rsidRPr="00FD601E" w:rsidRDefault="006659F7" w:rsidP="00424F85">
            <w:pPr>
              <w:keepNext/>
              <w:keepLines/>
              <w:rPr>
                <w:rStyle w:val="tspan"/>
                <w:rFonts w:cs="Arial"/>
                <w:color w:val="000000"/>
                <w:shd w:val="clear" w:color="auto" w:fill="FFFFFF"/>
              </w:rPr>
            </w:pPr>
            <w:r w:rsidRPr="00FD601E">
              <w:rPr>
                <w:rStyle w:val="tspan"/>
                <w:rFonts w:cs="Arial"/>
                <w:color w:val="000000"/>
                <w:shd w:val="clear" w:color="auto" w:fill="FFFFFF"/>
              </w:rPr>
              <w:t>Gauth</w:t>
            </w:r>
          </w:p>
        </w:tc>
        <w:tc>
          <w:tcPr>
            <w:tcW w:w="4860" w:type="dxa"/>
          </w:tcPr>
          <w:p w:rsidR="006659F7" w:rsidRPr="00FD601E" w:rsidRDefault="006659F7" w:rsidP="00424F85">
            <w:pPr>
              <w:keepNext/>
              <w:keepLines/>
              <w:cnfStyle w:val="000000000000" w:firstRow="0" w:lastRow="0" w:firstColumn="0" w:lastColumn="0" w:oddVBand="0" w:evenVBand="0" w:oddHBand="0" w:evenHBand="0" w:firstRowFirstColumn="0" w:firstRowLastColumn="0" w:lastRowFirstColumn="0" w:lastRowLastColumn="0"/>
              <w:rPr>
                <w:rStyle w:val="tspan"/>
                <w:rFonts w:cs="Arial"/>
                <w:color w:val="000000"/>
                <w:shd w:val="clear" w:color="auto" w:fill="FFFFFF"/>
              </w:rPr>
            </w:pPr>
            <w:r>
              <w:rPr>
                <w:rStyle w:val="tspan"/>
                <w:rFonts w:cs="Arial"/>
                <w:color w:val="000000"/>
                <w:shd w:val="clear" w:color="auto" w:fill="FFFFFF"/>
              </w:rPr>
              <w:t>See Section 2</w:t>
            </w:r>
          </w:p>
        </w:tc>
      </w:tr>
      <w:tr w:rsidR="006659F7" w:rsidRPr="00FD601E" w:rsidTr="00424F85">
        <w:trPr>
          <w:cantSplit/>
          <w:jc w:val="center"/>
        </w:trPr>
        <w:tc>
          <w:tcPr>
            <w:cnfStyle w:val="001000000000" w:firstRow="0" w:lastRow="0" w:firstColumn="1" w:lastColumn="0" w:oddVBand="0" w:evenVBand="0" w:oddHBand="0" w:evenHBand="0" w:firstRowFirstColumn="0" w:firstRowLastColumn="0" w:lastRowFirstColumn="0" w:lastRowLastColumn="0"/>
            <w:tcW w:w="2242" w:type="dxa"/>
          </w:tcPr>
          <w:p w:rsidR="006659F7" w:rsidRPr="00FD601E" w:rsidRDefault="006659F7" w:rsidP="00424F85">
            <w:pPr>
              <w:keepNext/>
              <w:keepLines/>
              <w:rPr>
                <w:rStyle w:val="tspan"/>
                <w:rFonts w:cs="Arial"/>
                <w:color w:val="000000"/>
                <w:shd w:val="clear" w:color="auto" w:fill="FFFFFF"/>
              </w:rPr>
            </w:pPr>
            <w:r>
              <w:rPr>
                <w:rStyle w:val="tspan"/>
                <w:rFonts w:cs="Arial"/>
                <w:color w:val="000000"/>
                <w:shd w:val="clear" w:color="auto" w:fill="FFFFFF"/>
              </w:rPr>
              <w:t>Bean</w:t>
            </w:r>
          </w:p>
        </w:tc>
        <w:tc>
          <w:tcPr>
            <w:tcW w:w="4860" w:type="dxa"/>
          </w:tcPr>
          <w:p w:rsidR="006659F7" w:rsidRPr="00FD601E" w:rsidRDefault="006659F7" w:rsidP="00424F85">
            <w:pPr>
              <w:keepNext/>
              <w:keepLines/>
              <w:cnfStyle w:val="000000000000" w:firstRow="0" w:lastRow="0" w:firstColumn="0" w:lastColumn="0" w:oddVBand="0" w:evenVBand="0" w:oddHBand="0" w:evenHBand="0" w:firstRowFirstColumn="0" w:firstRowLastColumn="0" w:lastRowFirstColumn="0" w:lastRowLastColumn="0"/>
              <w:rPr>
                <w:rStyle w:val="tspan"/>
                <w:rFonts w:cs="Arial"/>
                <w:color w:val="000000"/>
                <w:shd w:val="clear" w:color="auto" w:fill="FFFFFF"/>
              </w:rPr>
            </w:pPr>
            <w:r>
              <w:rPr>
                <w:rStyle w:val="tspan"/>
                <w:rFonts w:cs="Arial"/>
                <w:color w:val="000000"/>
                <w:shd w:val="clear" w:color="auto" w:fill="FFFFFF"/>
              </w:rPr>
              <w:t>See Section 2,4,6,7</w:t>
            </w:r>
          </w:p>
        </w:tc>
      </w:tr>
      <w:tr w:rsidR="006659F7" w:rsidRPr="00FD601E" w:rsidTr="00424F85">
        <w:trPr>
          <w:cantSplit/>
          <w:jc w:val="center"/>
        </w:trPr>
        <w:tc>
          <w:tcPr>
            <w:cnfStyle w:val="001000000000" w:firstRow="0" w:lastRow="0" w:firstColumn="1" w:lastColumn="0" w:oddVBand="0" w:evenVBand="0" w:oddHBand="0" w:evenHBand="0" w:firstRowFirstColumn="0" w:firstRowLastColumn="0" w:lastRowFirstColumn="0" w:lastRowLastColumn="0"/>
            <w:tcW w:w="2242" w:type="dxa"/>
          </w:tcPr>
          <w:p w:rsidR="006659F7" w:rsidRPr="00FD601E" w:rsidRDefault="006659F7" w:rsidP="00424F85">
            <w:pPr>
              <w:keepNext/>
              <w:keepLines/>
              <w:rPr>
                <w:rStyle w:val="tspan"/>
                <w:rFonts w:cs="Arial"/>
                <w:color w:val="000000"/>
                <w:shd w:val="clear" w:color="auto" w:fill="FFFFFF"/>
              </w:rPr>
            </w:pPr>
            <w:r>
              <w:rPr>
                <w:rStyle w:val="tspan"/>
                <w:rFonts w:cs="Arial"/>
                <w:color w:val="000000"/>
                <w:shd w:val="clear" w:color="auto" w:fill="FFFFFF"/>
              </w:rPr>
              <w:t>SQL</w:t>
            </w:r>
          </w:p>
        </w:tc>
        <w:tc>
          <w:tcPr>
            <w:tcW w:w="4860" w:type="dxa"/>
          </w:tcPr>
          <w:p w:rsidR="006659F7" w:rsidRPr="00FD601E" w:rsidRDefault="006659F7" w:rsidP="00424F85">
            <w:pPr>
              <w:keepNext/>
              <w:keepLines/>
              <w:cnfStyle w:val="000000000000" w:firstRow="0" w:lastRow="0" w:firstColumn="0" w:lastColumn="0" w:oddVBand="0" w:evenVBand="0" w:oddHBand="0" w:evenHBand="0" w:firstRowFirstColumn="0" w:firstRowLastColumn="0" w:lastRowFirstColumn="0" w:lastRowLastColumn="0"/>
              <w:rPr>
                <w:rStyle w:val="tspan"/>
                <w:rFonts w:cs="Arial"/>
                <w:color w:val="000000"/>
                <w:shd w:val="clear" w:color="auto" w:fill="FFFFFF"/>
              </w:rPr>
            </w:pPr>
            <w:r>
              <w:rPr>
                <w:rStyle w:val="tspan"/>
                <w:rFonts w:cs="Arial"/>
                <w:color w:val="000000"/>
                <w:shd w:val="clear" w:color="auto" w:fill="FFFFFF"/>
              </w:rPr>
              <w:t>See Section 4</w:t>
            </w:r>
          </w:p>
        </w:tc>
      </w:tr>
      <w:tr w:rsidR="006659F7" w:rsidRPr="00FD601E" w:rsidTr="00424F85">
        <w:trPr>
          <w:cantSplit/>
          <w:jc w:val="center"/>
        </w:trPr>
        <w:tc>
          <w:tcPr>
            <w:cnfStyle w:val="001000000000" w:firstRow="0" w:lastRow="0" w:firstColumn="1" w:lastColumn="0" w:oddVBand="0" w:evenVBand="0" w:oddHBand="0" w:evenHBand="0" w:firstRowFirstColumn="0" w:firstRowLastColumn="0" w:lastRowFirstColumn="0" w:lastRowLastColumn="0"/>
            <w:tcW w:w="2242" w:type="dxa"/>
          </w:tcPr>
          <w:p w:rsidR="006659F7" w:rsidRPr="00FD601E" w:rsidRDefault="006659F7" w:rsidP="00424F85">
            <w:pPr>
              <w:keepNext/>
              <w:keepLines/>
              <w:rPr>
                <w:rStyle w:val="tspan"/>
                <w:rFonts w:cs="Arial"/>
                <w:color w:val="000000"/>
                <w:shd w:val="clear" w:color="auto" w:fill="FFFFFF"/>
              </w:rPr>
            </w:pPr>
            <w:r>
              <w:rPr>
                <w:rStyle w:val="tspan"/>
                <w:rFonts w:cs="Arial"/>
                <w:color w:val="000000"/>
                <w:shd w:val="clear" w:color="auto" w:fill="FFFFFF"/>
              </w:rPr>
              <w:t>CXF</w:t>
            </w:r>
          </w:p>
        </w:tc>
        <w:tc>
          <w:tcPr>
            <w:tcW w:w="4860" w:type="dxa"/>
          </w:tcPr>
          <w:p w:rsidR="006659F7" w:rsidRPr="00FD601E" w:rsidRDefault="006659F7" w:rsidP="00424F85">
            <w:pPr>
              <w:keepNext/>
              <w:keepLines/>
              <w:cnfStyle w:val="000000000000" w:firstRow="0" w:lastRow="0" w:firstColumn="0" w:lastColumn="0" w:oddVBand="0" w:evenVBand="0" w:oddHBand="0" w:evenHBand="0" w:firstRowFirstColumn="0" w:firstRowLastColumn="0" w:lastRowFirstColumn="0" w:lastRowLastColumn="0"/>
              <w:rPr>
                <w:rStyle w:val="tspan"/>
                <w:rFonts w:cs="Arial"/>
                <w:color w:val="000000"/>
                <w:shd w:val="clear" w:color="auto" w:fill="FFFFFF"/>
              </w:rPr>
            </w:pPr>
            <w:r>
              <w:rPr>
                <w:rStyle w:val="tspan"/>
                <w:rFonts w:cs="Arial"/>
                <w:color w:val="000000"/>
                <w:shd w:val="clear" w:color="auto" w:fill="FFFFFF"/>
              </w:rPr>
              <w:t>See Section 4  and 5</w:t>
            </w:r>
          </w:p>
        </w:tc>
      </w:tr>
      <w:tr w:rsidR="006659F7" w:rsidRPr="00FD601E" w:rsidTr="00424F85">
        <w:trPr>
          <w:cantSplit/>
          <w:jc w:val="center"/>
        </w:trPr>
        <w:tc>
          <w:tcPr>
            <w:cnfStyle w:val="001000000000" w:firstRow="0" w:lastRow="0" w:firstColumn="1" w:lastColumn="0" w:oddVBand="0" w:evenVBand="0" w:oddHBand="0" w:evenHBand="0" w:firstRowFirstColumn="0" w:firstRowLastColumn="0" w:lastRowFirstColumn="0" w:lastRowLastColumn="0"/>
            <w:tcW w:w="2242" w:type="dxa"/>
          </w:tcPr>
          <w:p w:rsidR="006659F7" w:rsidRPr="00FD601E" w:rsidRDefault="006659F7" w:rsidP="00424F85">
            <w:pPr>
              <w:keepNext/>
              <w:keepLines/>
              <w:rPr>
                <w:rStyle w:val="tspan"/>
                <w:rFonts w:cs="Arial"/>
                <w:color w:val="000000"/>
                <w:shd w:val="clear" w:color="auto" w:fill="FFFFFF"/>
              </w:rPr>
            </w:pPr>
            <w:r>
              <w:rPr>
                <w:rStyle w:val="tspan"/>
                <w:rFonts w:cs="Arial"/>
                <w:color w:val="000000"/>
                <w:shd w:val="clear" w:color="auto" w:fill="FFFFFF"/>
              </w:rPr>
              <w:t>ActiveMQ</w:t>
            </w:r>
          </w:p>
        </w:tc>
        <w:tc>
          <w:tcPr>
            <w:tcW w:w="4860" w:type="dxa"/>
          </w:tcPr>
          <w:p w:rsidR="006659F7" w:rsidRPr="00FD601E" w:rsidRDefault="006659F7" w:rsidP="00424F85">
            <w:pPr>
              <w:keepNext/>
              <w:keepLines/>
              <w:cnfStyle w:val="000000000000" w:firstRow="0" w:lastRow="0" w:firstColumn="0" w:lastColumn="0" w:oddVBand="0" w:evenVBand="0" w:oddHBand="0" w:evenHBand="0" w:firstRowFirstColumn="0" w:firstRowLastColumn="0" w:lastRowFirstColumn="0" w:lastRowLastColumn="0"/>
              <w:rPr>
                <w:rStyle w:val="tspan"/>
                <w:rFonts w:cs="Arial"/>
                <w:color w:val="000000"/>
                <w:shd w:val="clear" w:color="auto" w:fill="FFFFFF"/>
              </w:rPr>
            </w:pPr>
            <w:r>
              <w:rPr>
                <w:rStyle w:val="tspan"/>
                <w:rFonts w:cs="Arial"/>
                <w:color w:val="000000"/>
                <w:shd w:val="clear" w:color="auto" w:fill="FFFFFF"/>
              </w:rPr>
              <w:t>See Section 7.1</w:t>
            </w:r>
          </w:p>
        </w:tc>
      </w:tr>
    </w:tbl>
    <w:p w:rsidR="006659F7" w:rsidRDefault="006659F7" w:rsidP="006659F7"/>
    <w:p w:rsidR="006659F7" w:rsidRDefault="006659F7" w:rsidP="006659F7"/>
    <w:p w:rsidR="006659F7" w:rsidRPr="00001E03" w:rsidRDefault="006659F7" w:rsidP="006659F7"/>
    <w:p w:rsidR="006659F7" w:rsidRDefault="006659F7" w:rsidP="006659F7">
      <w:pPr>
        <w:pStyle w:val="Heading1"/>
      </w:pPr>
      <w:bookmarkStart w:id="16" w:name="_Toc428624374"/>
      <w:r w:rsidRPr="00C00F56">
        <w:lastRenderedPageBreak/>
        <w:t xml:space="preserve">API for </w:t>
      </w:r>
      <w:r>
        <w:t>Independent</w:t>
      </w:r>
      <w:r w:rsidRPr="00C00F56">
        <w:t xml:space="preserve"> </w:t>
      </w:r>
      <w:r>
        <w:t>W</w:t>
      </w:r>
      <w:r w:rsidRPr="00C00F56">
        <w:t xml:space="preserve">eb </w:t>
      </w:r>
      <w:r>
        <w:t>S</w:t>
      </w:r>
      <w:r w:rsidRPr="00C00F56">
        <w:t>ervices</w:t>
      </w:r>
      <w:bookmarkEnd w:id="16"/>
      <w:r w:rsidRPr="00C00F56">
        <w:t xml:space="preserve"> </w:t>
      </w:r>
    </w:p>
    <w:p w:rsidR="006659F7" w:rsidRDefault="006659F7" w:rsidP="006659F7">
      <w:pPr>
        <w:tabs>
          <w:tab w:val="num" w:pos="2160"/>
        </w:tabs>
        <w:rPr>
          <w:bCs/>
          <w:lang w:val="nl-NL"/>
        </w:rPr>
      </w:pPr>
      <w:r>
        <w:rPr>
          <w:bCs/>
          <w:lang w:val="nl-NL"/>
        </w:rPr>
        <w:t xml:space="preserve">APIs can be simple RESTful services, or they can be the more traditional WSDL-based SOAP services. In this section, we will discuss how to expose a SOAP service. </w:t>
      </w:r>
    </w:p>
    <w:p w:rsidR="006659F7" w:rsidRDefault="006659F7" w:rsidP="006659F7">
      <w:pPr>
        <w:tabs>
          <w:tab w:val="num" w:pos="2160"/>
        </w:tabs>
        <w:rPr>
          <w:bCs/>
          <w:lang w:val="nl-NL"/>
        </w:rPr>
      </w:pPr>
    </w:p>
    <w:p w:rsidR="006659F7" w:rsidRDefault="006659F7" w:rsidP="006659F7">
      <w:pPr>
        <w:tabs>
          <w:tab w:val="num" w:pos="2160"/>
        </w:tabs>
        <w:rPr>
          <w:bCs/>
          <w:lang w:val="nl-NL"/>
        </w:rPr>
      </w:pPr>
      <w:r>
        <w:rPr>
          <w:bCs/>
          <w:lang w:val="nl-NL"/>
        </w:rPr>
        <w:t xml:space="preserve">In the previous section, we built a camel route for adding products. This route accepted data on an inbound ActiveMQ queue. Now, we need to make this available as a web service so that it can easily be consumed outside the enterprise. Using JBoss tools, this is a simple endeavor. </w:t>
      </w:r>
    </w:p>
    <w:p w:rsidR="006659F7" w:rsidRDefault="006659F7" w:rsidP="006659F7">
      <w:pPr>
        <w:tabs>
          <w:tab w:val="num" w:pos="2160"/>
        </w:tabs>
        <w:rPr>
          <w:bCs/>
          <w:lang w:val="nl-NL"/>
        </w:rPr>
      </w:pPr>
    </w:p>
    <w:p w:rsidR="006659F7" w:rsidRDefault="006659F7" w:rsidP="006659F7">
      <w:pPr>
        <w:tabs>
          <w:tab w:val="num" w:pos="2160"/>
        </w:tabs>
        <w:rPr>
          <w:bCs/>
          <w:lang w:val="nl-NL"/>
        </w:rPr>
      </w:pPr>
    </w:p>
    <w:p w:rsidR="006659F7" w:rsidRDefault="006659F7" w:rsidP="006659F7">
      <w:pPr>
        <w:tabs>
          <w:tab w:val="num" w:pos="2160"/>
        </w:tabs>
        <w:rPr>
          <w:bCs/>
          <w:lang w:val="nl-NL"/>
        </w:rPr>
      </w:pPr>
      <w:r>
        <w:rPr>
          <w:bCs/>
          <w:lang w:val="nl-NL"/>
        </w:rPr>
        <w:t>First, we need to develop the below AddProductRoute component. Note that in the example below, we are loading products from the local server to simplify the example. In an enterprise implementation we would use a different approach for loading products.</w:t>
      </w:r>
    </w:p>
    <w:p w:rsidR="006659F7" w:rsidRDefault="006659F7" w:rsidP="006659F7">
      <w:pPr>
        <w:tabs>
          <w:tab w:val="num" w:pos="2160"/>
        </w:tabs>
        <w:rPr>
          <w:bCs/>
          <w:lang w:val="nl-NL"/>
        </w:rPr>
      </w:pPr>
    </w:p>
    <w:p w:rsidR="006659F7" w:rsidRPr="00182E1A" w:rsidRDefault="006659F7" w:rsidP="006659F7">
      <w:pPr>
        <w:pStyle w:val="Picture"/>
      </w:pPr>
      <w:r w:rsidRPr="00187A18">
        <w:rPr>
          <w:noProof/>
        </w:rPr>
        <w:t xml:space="preserve"> </w:t>
      </w:r>
      <w:r>
        <w:rPr>
          <w:noProof/>
        </w:rPr>
        <w:drawing>
          <wp:inline distT="0" distB="0" distL="0" distR="0" wp14:anchorId="48B78E94" wp14:editId="44E58D32">
            <wp:extent cx="5731510" cy="3566795"/>
            <wp:effectExtent l="0" t="0" r="254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566795"/>
                    </a:xfrm>
                    <a:prstGeom prst="rect">
                      <a:avLst/>
                    </a:prstGeom>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29</w:t>
        </w:r>
      </w:fldSimple>
      <w:r w:rsidRPr="00FC1AB6">
        <w:t>. AddProductRoute</w:t>
      </w:r>
    </w:p>
    <w:p w:rsidR="006659F7" w:rsidRDefault="006659F7" w:rsidP="006659F7"/>
    <w:p w:rsidR="006659F7" w:rsidRDefault="006659F7" w:rsidP="006659F7">
      <w:pPr>
        <w:pStyle w:val="ListParagraph"/>
        <w:numPr>
          <w:ilvl w:val="0"/>
          <w:numId w:val="16"/>
        </w:numPr>
      </w:pPr>
      <w:r>
        <w:t xml:space="preserve">In the Add Product route we configure our starting endpoint in beans.xml as a cxfEndpoint with an address of webservices.url which is defined in camel-javaRoutes.xml as </w:t>
      </w:r>
      <w:r w:rsidRPr="00E63B36">
        <w:t>http://localhost:9090/AddNewProductsPort</w:t>
      </w:r>
      <w:r>
        <w:t>.</w:t>
      </w:r>
    </w:p>
    <w:p w:rsidR="006659F7" w:rsidRDefault="006659F7" w:rsidP="006659F7">
      <w:pPr>
        <w:pStyle w:val="ListParagraph"/>
        <w:numPr>
          <w:ilvl w:val="0"/>
          <w:numId w:val="16"/>
        </w:numPr>
      </w:pPr>
      <w:r>
        <w:t>We move on to processor under the process () function. The String urlPath get its value when the web service is called, where the user adds the URL in argument which he wants to send to the web service. For shoppingApplication this URL is the reference URL of xml which contains the products lists. For reference we can see figure 13 below.</w:t>
      </w:r>
    </w:p>
    <w:p w:rsidR="006659F7" w:rsidRDefault="006659F7" w:rsidP="006659F7">
      <w:pPr>
        <w:pStyle w:val="ListParagraph"/>
        <w:numPr>
          <w:ilvl w:val="0"/>
          <w:numId w:val="16"/>
        </w:numPr>
      </w:pPr>
      <w:r>
        <w:t>This URL is transformed into a File Object for an easier split up.</w:t>
      </w:r>
    </w:p>
    <w:p w:rsidR="006659F7" w:rsidRDefault="006659F7" w:rsidP="006659F7">
      <w:pPr>
        <w:pStyle w:val="ListParagraph"/>
        <w:numPr>
          <w:ilvl w:val="0"/>
          <w:numId w:val="16"/>
        </w:numPr>
      </w:pPr>
      <w:r>
        <w:t xml:space="preserve">In the xml file we have parent tags as &lt;products-list&gt;&lt;products&gt;..{product info tags}.. . Hence to traverse the product details tags we split through the xpath containing our parent tags. </w:t>
      </w:r>
    </w:p>
    <w:p w:rsidR="006659F7" w:rsidRDefault="006659F7" w:rsidP="006659F7">
      <w:pPr>
        <w:pStyle w:val="ListParagraph"/>
        <w:numPr>
          <w:ilvl w:val="0"/>
          <w:numId w:val="16"/>
        </w:numPr>
      </w:pPr>
      <w:r>
        <w:t>After the split is done we log the product details retrieved from xml in body and reference to the endpoint of ActiveMQ queue . The products are sent individually to the queue.</w:t>
      </w:r>
    </w:p>
    <w:p w:rsidR="006659F7" w:rsidRDefault="006659F7" w:rsidP="006659F7">
      <w:r>
        <w:lastRenderedPageBreak/>
        <w:t>To test all of this, we recommend using SoapUI</w:t>
      </w:r>
      <w:r>
        <w:rPr>
          <w:rStyle w:val="EndnoteReference"/>
        </w:rPr>
        <w:endnoteReference w:id="14"/>
      </w:r>
      <w:r>
        <w:t>, a simple graphical editor where one can create a WSDL,project and add an existing WSDL to generate request/response structure. The wsdl for our application is located at application-</w:t>
      </w:r>
      <w:r w:rsidRPr="00AE350A">
        <w:t>interface\</w:t>
      </w:r>
      <w:r>
        <w:t>..</w:t>
      </w:r>
      <w:r w:rsidRPr="00AE350A">
        <w:t>\resources\wsdl\AddNewProductsService.wsdl</w:t>
      </w:r>
      <w:r>
        <w:t xml:space="preserve">. No we can create and execute sample requests for all the operations in the service. Our approach for this is shown in </w:t>
      </w:r>
      <w:r>
        <w:fldChar w:fldCharType="begin"/>
      </w:r>
      <w:r>
        <w:instrText xml:space="preserve"> REF _Ref412409218 \h </w:instrText>
      </w:r>
      <w:r>
        <w:fldChar w:fldCharType="separate"/>
      </w:r>
      <w:r w:rsidR="005A1476" w:rsidRPr="00FC1AB6">
        <w:t xml:space="preserve">Figure </w:t>
      </w:r>
      <w:r w:rsidR="005A1476">
        <w:rPr>
          <w:noProof/>
        </w:rPr>
        <w:t>30</w:t>
      </w:r>
      <w:r>
        <w:fldChar w:fldCharType="end"/>
      </w:r>
      <w:r>
        <w:t xml:space="preserve"> below. The shopping application has test XML files available for adding products as well. </w:t>
      </w:r>
    </w:p>
    <w:p w:rsidR="006659F7" w:rsidRPr="001953C7" w:rsidRDefault="006659F7" w:rsidP="006659F7">
      <w:pPr>
        <w:pStyle w:val="Picture"/>
      </w:pPr>
      <w:r>
        <w:rPr>
          <w:noProof/>
        </w:rPr>
        <w:drawing>
          <wp:inline distT="0" distB="0" distL="0" distR="0" wp14:anchorId="3566914E" wp14:editId="3AE12485">
            <wp:extent cx="4956202" cy="7105650"/>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a:extLst>
                        <a:ext uri="{28A0092B-C50C-407E-A947-70E740481C1C}">
                          <a14:useLocalDpi xmlns:a14="http://schemas.microsoft.com/office/drawing/2010/main" val="0"/>
                        </a:ext>
                      </a:extLst>
                    </a:blip>
                    <a:srcRect r="33799"/>
                    <a:stretch/>
                  </pic:blipFill>
                  <pic:spPr bwMode="auto">
                    <a:xfrm>
                      <a:off x="0" y="0"/>
                      <a:ext cx="4979866" cy="7139577"/>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rPr>
          <w:rStyle w:val="tspan"/>
        </w:rPr>
      </w:pPr>
      <w:bookmarkStart w:id="17" w:name="_Ref412409218"/>
      <w:r w:rsidRPr="00FC1AB6">
        <w:t xml:space="preserve">Figure </w:t>
      </w:r>
      <w:fldSimple w:instr=" SEQ Figure \* ARABIC ">
        <w:r w:rsidR="005A1476">
          <w:rPr>
            <w:noProof/>
          </w:rPr>
          <w:t>30</w:t>
        </w:r>
      </w:fldSimple>
      <w:bookmarkEnd w:id="17"/>
      <w:r w:rsidRPr="00FC1AB6">
        <w:t>. Testing the Web Service using Soap UI</w:t>
      </w:r>
    </w:p>
    <w:p w:rsidR="006659F7" w:rsidRPr="00EB7F50" w:rsidRDefault="006659F7" w:rsidP="006659F7">
      <w:pPr>
        <w:autoSpaceDE w:val="0"/>
        <w:rPr>
          <w:rFonts w:ascii="Courier New" w:eastAsia="Courier New" w:hAnsi="Courier New" w:cs="Courier New"/>
          <w:color w:val="000000"/>
          <w:sz w:val="20"/>
          <w:szCs w:val="20"/>
        </w:rPr>
      </w:pPr>
    </w:p>
    <w:p w:rsidR="006659F7" w:rsidRDefault="006659F7" w:rsidP="006659F7">
      <w:pPr>
        <w:tabs>
          <w:tab w:val="left" w:pos="2160"/>
        </w:tabs>
        <w:rPr>
          <w:bCs/>
        </w:rPr>
      </w:pPr>
    </w:p>
    <w:p w:rsidR="006659F7" w:rsidRDefault="006659F7" w:rsidP="006659F7">
      <w:pPr>
        <w:tabs>
          <w:tab w:val="left" w:pos="2160"/>
        </w:tabs>
        <w:rPr>
          <w:bCs/>
        </w:rPr>
      </w:pPr>
      <w:r>
        <w:rPr>
          <w:bCs/>
        </w:rPr>
        <w:lastRenderedPageBreak/>
        <w:t>A sample xml file containing the products is shown below:</w:t>
      </w:r>
    </w:p>
    <w:p w:rsidR="006659F7" w:rsidRDefault="006659F7" w:rsidP="006659F7">
      <w:pPr>
        <w:tabs>
          <w:tab w:val="left" w:pos="2160"/>
        </w:tabs>
        <w:rPr>
          <w:rFonts w:ascii="Courier New" w:eastAsia="Courier New" w:hAnsi="Courier New" w:cs="Courier New"/>
          <w:bCs/>
          <w:color w:val="2A00FF"/>
          <w:sz w:val="20"/>
          <w:szCs w:val="20"/>
        </w:rPr>
      </w:pPr>
    </w:p>
    <w:p w:rsidR="006659F7" w:rsidRDefault="006659F7" w:rsidP="006659F7">
      <w:pPr>
        <w:tabs>
          <w:tab w:val="num" w:pos="2160"/>
        </w:tabs>
        <w:rPr>
          <w:bCs/>
        </w:rPr>
      </w:pPr>
    </w:p>
    <w:p w:rsidR="006659F7" w:rsidRDefault="006659F7" w:rsidP="006659F7">
      <w:pPr>
        <w:pStyle w:val="Picture"/>
      </w:pPr>
      <w:r w:rsidRPr="00A52694">
        <w:rPr>
          <w:noProof/>
        </w:rPr>
        <w:drawing>
          <wp:inline distT="0" distB="0" distL="0" distR="0" wp14:anchorId="6A42CB38" wp14:editId="1F7B196F">
            <wp:extent cx="6333577" cy="5344510"/>
            <wp:effectExtent l="0" t="0" r="0" b="8890"/>
            <wp:docPr id="2066" name="Picture 2066" descr="C:\Users\vivekbalokhra\Desktop\xm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vekbalokhra\Desktop\xml.gif"/>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5428" r="53852" b="25895"/>
                    <a:stretch/>
                  </pic:blipFill>
                  <pic:spPr bwMode="auto">
                    <a:xfrm>
                      <a:off x="0" y="0"/>
                      <a:ext cx="6367611" cy="5373229"/>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pPr>
      <w:r w:rsidRPr="00FC1AB6">
        <w:t xml:space="preserve">Figure </w:t>
      </w:r>
      <w:fldSimple w:instr=" SEQ Figure \* ARABIC ">
        <w:r w:rsidR="005A1476">
          <w:rPr>
            <w:noProof/>
          </w:rPr>
          <w:t>31</w:t>
        </w:r>
      </w:fldSimple>
      <w:r w:rsidRPr="00FC1AB6">
        <w:t xml:space="preserve">. XML file containing the products details. </w:t>
      </w:r>
    </w:p>
    <w:p w:rsidR="006659F7" w:rsidRPr="004F2DDE" w:rsidRDefault="006659F7" w:rsidP="006659F7">
      <w:pPr>
        <w:rPr>
          <w:i/>
        </w:rPr>
      </w:pPr>
      <w:r w:rsidRPr="004F2DDE">
        <w:rPr>
          <w:i/>
        </w:rPr>
        <w:t>Note: See the shopping cart application for the actual file details</w:t>
      </w:r>
    </w:p>
    <w:p w:rsidR="006659F7" w:rsidRPr="00C00F56" w:rsidRDefault="006659F7" w:rsidP="006659F7">
      <w:pPr>
        <w:tabs>
          <w:tab w:val="num" w:pos="2160"/>
        </w:tabs>
        <w:jc w:val="center"/>
        <w:rPr>
          <w:bCs/>
        </w:rPr>
      </w:pPr>
    </w:p>
    <w:p w:rsidR="006659F7" w:rsidRPr="00C00F56" w:rsidRDefault="006659F7" w:rsidP="006659F7">
      <w:pPr>
        <w:tabs>
          <w:tab w:val="num" w:pos="2160"/>
        </w:tabs>
        <w:jc w:val="center"/>
        <w:rPr>
          <w:bCs/>
        </w:rPr>
      </w:pPr>
    </w:p>
    <w:p w:rsidR="006659F7" w:rsidRDefault="006659F7" w:rsidP="006659F7">
      <w:pPr>
        <w:pStyle w:val="Heading1"/>
      </w:pPr>
      <w:bookmarkStart w:id="18" w:name="_Toc428624375"/>
      <w:r w:rsidRPr="00564FBE">
        <w:lastRenderedPageBreak/>
        <w:t>Mediation – Message Valid</w:t>
      </w:r>
      <w:r>
        <w:t>ation, Message Transformation</w:t>
      </w:r>
      <w:bookmarkEnd w:id="18"/>
    </w:p>
    <w:p w:rsidR="006659F7" w:rsidRDefault="006659F7" w:rsidP="006659F7">
      <w:pPr>
        <w:rPr>
          <w:bCs/>
        </w:rPr>
      </w:pPr>
      <w:r w:rsidRPr="00696963">
        <w:rPr>
          <w:b/>
          <w:bCs/>
        </w:rPr>
        <w:t>Message Validation</w:t>
      </w:r>
      <w:r w:rsidRPr="00DE4D71">
        <w:rPr>
          <w:bCs/>
        </w:rPr>
        <w:t xml:space="preserve"> is confirming the validity of</w:t>
      </w:r>
      <w:r>
        <w:rPr>
          <w:bCs/>
        </w:rPr>
        <w:t xml:space="preserve"> </w:t>
      </w:r>
      <w:r w:rsidRPr="00DE4D71">
        <w:rPr>
          <w:bCs/>
        </w:rPr>
        <w:t>message</w:t>
      </w:r>
      <w:r>
        <w:rPr>
          <w:bCs/>
        </w:rPr>
        <w:t>s</w:t>
      </w:r>
      <w:r w:rsidRPr="00DE4D71">
        <w:rPr>
          <w:bCs/>
        </w:rPr>
        <w:t>. It's concerned with message level validation and not business level validation. It can validat</w:t>
      </w:r>
      <w:r>
        <w:rPr>
          <w:bCs/>
        </w:rPr>
        <w:t>e</w:t>
      </w:r>
      <w:r w:rsidRPr="00DE4D71">
        <w:rPr>
          <w:bCs/>
        </w:rPr>
        <w:t xml:space="preserve"> message</w:t>
      </w:r>
      <w:r>
        <w:rPr>
          <w:bCs/>
        </w:rPr>
        <w:t>s</w:t>
      </w:r>
      <w:r w:rsidRPr="00DE4D71">
        <w:rPr>
          <w:bCs/>
        </w:rPr>
        <w:t xml:space="preserve"> to </w:t>
      </w:r>
      <w:r>
        <w:rPr>
          <w:bCs/>
        </w:rPr>
        <w:t>their</w:t>
      </w:r>
      <w:r w:rsidRPr="00DE4D71">
        <w:rPr>
          <w:bCs/>
        </w:rPr>
        <w:t xml:space="preserve"> schema</w:t>
      </w:r>
      <w:r>
        <w:rPr>
          <w:bCs/>
        </w:rPr>
        <w:t>s</w:t>
      </w:r>
      <w:r w:rsidRPr="00DE4D71">
        <w:rPr>
          <w:bCs/>
        </w:rPr>
        <w:t>, but not executing any business rules on message</w:t>
      </w:r>
      <w:r>
        <w:rPr>
          <w:bCs/>
        </w:rPr>
        <w:t>s</w:t>
      </w:r>
      <w:r w:rsidRPr="00DE4D71">
        <w:rPr>
          <w:bCs/>
        </w:rPr>
        <w:t>.</w:t>
      </w:r>
    </w:p>
    <w:p w:rsidR="006659F7" w:rsidRDefault="006659F7" w:rsidP="006659F7">
      <w:pPr>
        <w:rPr>
          <w:bCs/>
        </w:rPr>
      </w:pPr>
    </w:p>
    <w:p w:rsidR="006659F7" w:rsidRPr="00697E9B" w:rsidRDefault="006659F7" w:rsidP="006659F7">
      <w:pPr>
        <w:rPr>
          <w:rFonts w:eastAsia="Times New Roman"/>
        </w:rPr>
      </w:pPr>
      <w:r w:rsidRPr="00697E9B">
        <w:rPr>
          <w:rFonts w:eastAsia="Times New Roman"/>
        </w:rPr>
        <w:t>We have implemented a use case in our shopping application in which the “buy product” requests are validated and then executed. If the user credentials are not provided in the request then the validation fails and a validation exception is thrown which provides an appropriate message to the user, else the request is processed further.</w:t>
      </w:r>
    </w:p>
    <w:p w:rsidR="006659F7" w:rsidRPr="00697E9B" w:rsidRDefault="006659F7" w:rsidP="006659F7">
      <w:pPr>
        <w:rPr>
          <w:rFonts w:eastAsia="Times New Roman"/>
        </w:rPr>
      </w:pPr>
      <w:r w:rsidRPr="00697E9B">
        <w:rPr>
          <w:rFonts w:eastAsia="Times New Roman"/>
        </w:rPr>
        <w:t> </w:t>
      </w:r>
    </w:p>
    <w:p w:rsidR="006659F7" w:rsidRPr="00FF3E96" w:rsidRDefault="006659F7" w:rsidP="006659F7">
      <w:pPr>
        <w:rPr>
          <w:rFonts w:ascii="Times New Roman" w:eastAsia="Times New Roman" w:hAnsi="Times New Roman"/>
        </w:rPr>
      </w:pPr>
      <w:r w:rsidRPr="00FF3E96">
        <w:rPr>
          <w:rFonts w:ascii="Times New Roman" w:eastAsia="Times New Roman" w:hAnsi="Times New Roman"/>
        </w:rPr>
        <w:t> </w:t>
      </w:r>
    </w:p>
    <w:p w:rsidR="006659F7" w:rsidRPr="00FF3E96" w:rsidRDefault="006659F7" w:rsidP="006659F7">
      <w:pPr>
        <w:pStyle w:val="Picture"/>
        <w:rPr>
          <w:rFonts w:eastAsia="Times New Roman"/>
        </w:rPr>
      </w:pPr>
      <w:r>
        <w:rPr>
          <w:noProof/>
        </w:rPr>
        <w:drawing>
          <wp:inline distT="0" distB="0" distL="0" distR="0" wp14:anchorId="508B74FD" wp14:editId="1113FA8F">
            <wp:extent cx="5731510" cy="1969288"/>
            <wp:effectExtent l="0" t="0" r="254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1969288"/>
                    </a:xfrm>
                    <a:prstGeom prst="rect">
                      <a:avLst/>
                    </a:prstGeom>
                  </pic:spPr>
                </pic:pic>
              </a:graphicData>
            </a:graphic>
          </wp:inline>
        </w:drawing>
      </w:r>
    </w:p>
    <w:p w:rsidR="006659F7" w:rsidRPr="00FC1AB6" w:rsidRDefault="006659F7" w:rsidP="006659F7">
      <w:pPr>
        <w:pStyle w:val="Caption"/>
      </w:pPr>
      <w:r w:rsidRPr="00697E9B">
        <w:rPr>
          <w:rFonts w:ascii="Cambria" w:eastAsia="Times New Roman" w:hAnsi="Cambria" w:cs="Times New Roman"/>
        </w:rPr>
        <w:t> </w:t>
      </w:r>
      <w:r w:rsidRPr="00FC1AB6">
        <w:t xml:space="preserve">Figure </w:t>
      </w:r>
      <w:fldSimple w:instr=" SEQ Figure \* ARABIC ">
        <w:r w:rsidR="005A1476">
          <w:rPr>
            <w:noProof/>
          </w:rPr>
          <w:t>32</w:t>
        </w:r>
      </w:fldSimple>
      <w:r w:rsidRPr="00FC1AB6">
        <w:t xml:space="preserve">. BuyNewProduct.java Using Camel Validation Procedure </w:t>
      </w:r>
    </w:p>
    <w:p w:rsidR="006659F7" w:rsidRPr="00697E9B" w:rsidRDefault="006659F7" w:rsidP="006659F7">
      <w:pPr>
        <w:rPr>
          <w:rFonts w:eastAsia="Times New Roman"/>
          <w:sz w:val="16"/>
          <w:szCs w:val="16"/>
        </w:rPr>
      </w:pPr>
      <w:r w:rsidRPr="00697E9B">
        <w:rPr>
          <w:rFonts w:eastAsia="Times New Roman"/>
          <w:sz w:val="16"/>
          <w:szCs w:val="16"/>
        </w:rPr>
        <w:t> </w:t>
      </w:r>
    </w:p>
    <w:p w:rsidR="006659F7" w:rsidRPr="00FF3E96" w:rsidRDefault="006659F7" w:rsidP="006659F7">
      <w:pPr>
        <w:rPr>
          <w:rFonts w:ascii="Times New Roman" w:eastAsia="Times New Roman" w:hAnsi="Times New Roman"/>
        </w:rPr>
      </w:pPr>
      <w:r w:rsidRPr="00FF3E96">
        <w:rPr>
          <w:rFonts w:ascii="Times New Roman" w:eastAsia="Times New Roman" w:hAnsi="Times New Roman"/>
        </w:rPr>
        <w:t> </w:t>
      </w:r>
    </w:p>
    <w:p w:rsidR="006659F7" w:rsidRPr="00FF3E96" w:rsidRDefault="006659F7" w:rsidP="006659F7">
      <w:pPr>
        <w:pStyle w:val="Picture"/>
        <w:rPr>
          <w:rFonts w:eastAsia="Times New Roman"/>
        </w:rPr>
      </w:pPr>
      <w:r>
        <w:rPr>
          <w:noProof/>
        </w:rPr>
        <w:drawing>
          <wp:inline distT="0" distB="0" distL="0" distR="0" wp14:anchorId="468001F6" wp14:editId="37D8152E">
            <wp:extent cx="5731510" cy="1413895"/>
            <wp:effectExtent l="0" t="0" r="254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1413895"/>
                    </a:xfrm>
                    <a:prstGeom prst="rect">
                      <a:avLst/>
                    </a:prstGeom>
                  </pic:spPr>
                </pic:pic>
              </a:graphicData>
            </a:graphic>
          </wp:inline>
        </w:drawing>
      </w:r>
    </w:p>
    <w:p w:rsidR="006659F7" w:rsidRPr="00FC1AB6" w:rsidRDefault="006659F7" w:rsidP="006659F7">
      <w:pPr>
        <w:pStyle w:val="Caption"/>
      </w:pPr>
      <w:r w:rsidRPr="00FF3E96">
        <w:rPr>
          <w:rFonts w:ascii="Times New Roman" w:eastAsia="Times New Roman" w:hAnsi="Times New Roman" w:cs="Times New Roman"/>
          <w:sz w:val="24"/>
          <w:szCs w:val="24"/>
        </w:rPr>
        <w:t> </w:t>
      </w:r>
      <w:r w:rsidRPr="00FC1AB6">
        <w:t xml:space="preserve">Figure </w:t>
      </w:r>
      <w:fldSimple w:instr=" SEQ Figure \* ARABIC ">
        <w:r w:rsidR="005A1476">
          <w:rPr>
            <w:noProof/>
          </w:rPr>
          <w:t>33</w:t>
        </w:r>
      </w:fldSimple>
      <w:r w:rsidRPr="00FC1AB6">
        <w:t xml:space="preserve">. Validation Failure Message </w:t>
      </w:r>
    </w:p>
    <w:p w:rsidR="006659F7" w:rsidRPr="00697E9B" w:rsidRDefault="006659F7" w:rsidP="006659F7">
      <w:pPr>
        <w:rPr>
          <w:rFonts w:eastAsia="Times New Roman"/>
          <w:sz w:val="16"/>
          <w:szCs w:val="16"/>
        </w:rPr>
      </w:pPr>
    </w:p>
    <w:p w:rsidR="006659F7" w:rsidRPr="008A3090" w:rsidRDefault="006659F7" w:rsidP="006659F7"/>
    <w:p w:rsidR="006659F7" w:rsidRPr="008A3090" w:rsidRDefault="006659F7" w:rsidP="006659F7">
      <w:r>
        <w:t>The dynamic router in the rest server is another implementation</w:t>
      </w:r>
      <w:r w:rsidRPr="008A3090">
        <w:t xml:space="preserve"> </w:t>
      </w:r>
      <w:r>
        <w:t xml:space="preserve">of </w:t>
      </w:r>
      <w:r w:rsidRPr="008A3090">
        <w:t xml:space="preserve">our shopping application which validates </w:t>
      </w:r>
      <w:r>
        <w:t>incoming request</w:t>
      </w:r>
      <w:r w:rsidRPr="008A3090">
        <w:t>:</w:t>
      </w:r>
    </w:p>
    <w:p w:rsidR="006659F7" w:rsidRDefault="006659F7" w:rsidP="006659F7">
      <w:pPr>
        <w:rPr>
          <w:bCs/>
        </w:rPr>
      </w:pPr>
    </w:p>
    <w:p w:rsidR="006659F7" w:rsidRDefault="006659F7" w:rsidP="006659F7">
      <w:pPr>
        <w:pStyle w:val="ListParagraph"/>
        <w:numPr>
          <w:ilvl w:val="0"/>
          <w:numId w:val="17"/>
        </w:numPr>
        <w:spacing w:after="0"/>
        <w:rPr>
          <w:bCs/>
        </w:rPr>
      </w:pPr>
      <w:r>
        <w:rPr>
          <w:bCs/>
        </w:rPr>
        <w:t xml:space="preserve">The endpoint cxf:rsServer is configured with the address of </w:t>
      </w:r>
      <w:hyperlink r:id="rId59" w:history="1">
        <w:r w:rsidRPr="00572230">
          <w:rPr>
            <w:rStyle w:val="Hyperlink"/>
            <w:bCs/>
          </w:rPr>
          <w:t>http://localhost:9090/route</w:t>
        </w:r>
      </w:hyperlink>
    </w:p>
    <w:p w:rsidR="006659F7" w:rsidRDefault="006659F7" w:rsidP="006659F7">
      <w:pPr>
        <w:pStyle w:val="ListParagraph"/>
        <w:numPr>
          <w:ilvl w:val="0"/>
          <w:numId w:val="17"/>
        </w:numPr>
        <w:spacing w:after="0"/>
        <w:rPr>
          <w:bCs/>
        </w:rPr>
      </w:pPr>
      <w:r>
        <w:rPr>
          <w:bCs/>
        </w:rPr>
        <w:t>Upon hitting this URL the dynamic router, which is surrounded by method reference of restRouteProcessor ,calls it.</w:t>
      </w:r>
    </w:p>
    <w:p w:rsidR="006659F7" w:rsidRDefault="006659F7" w:rsidP="006659F7">
      <w:pPr>
        <w:pStyle w:val="ListParagraph"/>
        <w:numPr>
          <w:ilvl w:val="0"/>
          <w:numId w:val="17"/>
        </w:numPr>
        <w:spacing w:after="0"/>
        <w:rPr>
          <w:bCs/>
        </w:rPr>
      </w:pPr>
      <w:r>
        <w:rPr>
          <w:bCs/>
        </w:rPr>
        <w:t xml:space="preserve">RestRouteProcessor implements the Processor class which sets the values of the exchange object headers as per the operationName. This Processor is being watched over by a Rest Service ShoppingHomeService. This service includes the annotations of @Path , @Produces and function name. </w:t>
      </w:r>
    </w:p>
    <w:p w:rsidR="006659F7" w:rsidRDefault="006659F7" w:rsidP="006659F7">
      <w:pPr>
        <w:pStyle w:val="ListParagraph"/>
        <w:numPr>
          <w:ilvl w:val="0"/>
          <w:numId w:val="17"/>
        </w:numPr>
        <w:spacing w:after="0"/>
        <w:rPr>
          <w:bCs/>
        </w:rPr>
      </w:pPr>
      <w:r>
        <w:rPr>
          <w:bCs/>
        </w:rPr>
        <w:lastRenderedPageBreak/>
        <w:t xml:space="preserve">Whatever the path, a user hits after the cxf:rsServer URL, that path is being validated first in ShoppingHomeService class and the RestRouteProcessor sets the Operation Name according to the function called in rest service as per its path. </w:t>
      </w:r>
    </w:p>
    <w:p w:rsidR="006659F7" w:rsidRDefault="006659F7" w:rsidP="006659F7">
      <w:pPr>
        <w:pStyle w:val="ListParagraph"/>
        <w:numPr>
          <w:ilvl w:val="0"/>
          <w:numId w:val="17"/>
        </w:numPr>
        <w:spacing w:after="0"/>
        <w:rPr>
          <w:bCs/>
        </w:rPr>
      </w:pPr>
      <w:r>
        <w:rPr>
          <w:bCs/>
        </w:rPr>
        <w:t>We will show the flow and snippets of ShoppingHomeService and RestRouteProcessor which explains our use case.</w:t>
      </w:r>
    </w:p>
    <w:p w:rsidR="006659F7" w:rsidRDefault="006659F7" w:rsidP="006659F7">
      <w:pPr>
        <w:pStyle w:val="ListParagraph"/>
        <w:spacing w:after="0"/>
        <w:rPr>
          <w:bCs/>
        </w:rPr>
      </w:pPr>
    </w:p>
    <w:p w:rsidR="006659F7" w:rsidRDefault="006659F7" w:rsidP="006659F7">
      <w:pPr>
        <w:rPr>
          <w:bCs/>
        </w:rPr>
      </w:pPr>
    </w:p>
    <w:p w:rsidR="006659F7" w:rsidRDefault="006659F7" w:rsidP="006659F7">
      <w:pPr>
        <w:pStyle w:val="Picture"/>
      </w:pPr>
      <w:r w:rsidRPr="00F76511">
        <w:rPr>
          <w:noProof/>
        </w:rPr>
        <w:drawing>
          <wp:inline distT="0" distB="0" distL="0" distR="0" wp14:anchorId="77B1653E" wp14:editId="6B85EC10">
            <wp:extent cx="5731510" cy="851539"/>
            <wp:effectExtent l="0" t="0" r="0" b="0"/>
            <wp:docPr id="2074" name="Picture 2074" descr="C:\Users\vivekbalokhra\dv\Downloads\images\RestServiceFl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vekbalokhra\dv\Downloads\images\RestServiceFlow.bm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851539"/>
                    </a:xfrm>
                    <a:prstGeom prst="rect">
                      <a:avLst/>
                    </a:prstGeom>
                    <a:noFill/>
                    <a:ln>
                      <a:noFill/>
                    </a:ln>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34</w:t>
        </w:r>
      </w:fldSimple>
      <w:r w:rsidRPr="00FC1AB6">
        <w:t>. RestServiceFlow</w:t>
      </w:r>
    </w:p>
    <w:p w:rsidR="006659F7" w:rsidRDefault="006659F7" w:rsidP="006659F7">
      <w:pPr>
        <w:rPr>
          <w:b/>
          <w:bCs/>
          <w:u w:val="single"/>
        </w:rPr>
      </w:pPr>
    </w:p>
    <w:p w:rsidR="006659F7" w:rsidRDefault="006659F7" w:rsidP="006659F7">
      <w:pPr>
        <w:rPr>
          <w:b/>
          <w:bCs/>
          <w:u w:val="single"/>
        </w:rPr>
      </w:pPr>
    </w:p>
    <w:p w:rsidR="006659F7" w:rsidRDefault="006659F7" w:rsidP="006659F7">
      <w:pPr>
        <w:pStyle w:val="Picture"/>
      </w:pPr>
      <w:r w:rsidRPr="0044638C">
        <w:rPr>
          <w:noProof/>
        </w:rPr>
        <w:drawing>
          <wp:inline distT="0" distB="0" distL="0" distR="0" wp14:anchorId="0BBE1B6D" wp14:editId="172ED095">
            <wp:extent cx="4876800" cy="4313259"/>
            <wp:effectExtent l="0" t="0" r="0" b="0"/>
            <wp:docPr id="2075" name="Picture 2075" descr="C:\Users\vivekbalokhra\Desktop\shoppinghomeserv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vekbalokhra\Desktop\shoppinghomeservice.gif"/>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823" t="2531" r="21394" b="13563"/>
                    <a:stretch/>
                  </pic:blipFill>
                  <pic:spPr bwMode="auto">
                    <a:xfrm>
                      <a:off x="0" y="0"/>
                      <a:ext cx="4890345" cy="4325239"/>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35</w:t>
        </w:r>
      </w:fldSimple>
      <w:r w:rsidRPr="00FC1AB6">
        <w:t>. ShoppingHomeService to depict our rest service watching over the processor.</w:t>
      </w:r>
    </w:p>
    <w:p w:rsidR="006659F7" w:rsidRDefault="006659F7" w:rsidP="006659F7">
      <w:pPr>
        <w:jc w:val="center"/>
      </w:pPr>
    </w:p>
    <w:p w:rsidR="006659F7" w:rsidRDefault="006659F7" w:rsidP="006659F7">
      <w:r>
        <w:t>We can see the Shopping Application specifies when to return a JSON or a XML and by what path and its function name which is being validated.</w:t>
      </w:r>
    </w:p>
    <w:p w:rsidR="00EA1BEC" w:rsidRPr="00D85F8F" w:rsidRDefault="00EA1BEC" w:rsidP="006659F7"/>
    <w:p w:rsidR="006659F7" w:rsidRDefault="006659F7" w:rsidP="006659F7">
      <w:pPr>
        <w:rPr>
          <w:b/>
          <w:bCs/>
          <w:u w:val="single"/>
        </w:rPr>
      </w:pPr>
      <w:r w:rsidRPr="00F76511">
        <w:rPr>
          <w:b/>
          <w:bCs/>
          <w:u w:val="single"/>
        </w:rPr>
        <w:t>Understanding the RestRouteProcessor:</w:t>
      </w:r>
    </w:p>
    <w:p w:rsidR="006659F7" w:rsidRDefault="006659F7" w:rsidP="006659F7">
      <w:pPr>
        <w:rPr>
          <w:bCs/>
        </w:rPr>
      </w:pPr>
      <w:r>
        <w:rPr>
          <w:bCs/>
        </w:rPr>
        <w:t>RestRouteProcessor get its Operation Name(method) after the ShoppingHomeService responds.</w:t>
      </w:r>
    </w:p>
    <w:p w:rsidR="00EA1BEC" w:rsidRDefault="00EA1BEC" w:rsidP="006659F7">
      <w:pPr>
        <w:rPr>
          <w:bCs/>
        </w:rPr>
      </w:pPr>
    </w:p>
    <w:p w:rsidR="006659F7" w:rsidRDefault="006659F7" w:rsidP="006659F7">
      <w:pPr>
        <w:pStyle w:val="Picture"/>
      </w:pPr>
      <w:r w:rsidRPr="0044638C">
        <w:rPr>
          <w:noProof/>
        </w:rPr>
        <w:lastRenderedPageBreak/>
        <w:drawing>
          <wp:inline distT="0" distB="0" distL="0" distR="0" wp14:anchorId="7A04AF81" wp14:editId="20CDDDBA">
            <wp:extent cx="4646805" cy="3457575"/>
            <wp:effectExtent l="0" t="0" r="0" b="0"/>
            <wp:docPr id="2076" name="Picture 2076" descr="C:\Users\vivekbalokhra\Desktop\restrou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vekbalokhra\Desktop\restroute.gif"/>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036" t="4801" r="25801" b="6497"/>
                    <a:stretch/>
                  </pic:blipFill>
                  <pic:spPr bwMode="auto">
                    <a:xfrm>
                      <a:off x="0" y="0"/>
                      <a:ext cx="4659262" cy="3466844"/>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36</w:t>
        </w:r>
      </w:fldSimple>
      <w:r w:rsidRPr="00FC1AB6">
        <w:t>. RestRouteProcessor</w:t>
      </w:r>
    </w:p>
    <w:p w:rsidR="006659F7" w:rsidRDefault="006659F7" w:rsidP="006659F7">
      <w:pPr>
        <w:rPr>
          <w:b/>
          <w:u w:val="single"/>
        </w:rPr>
      </w:pPr>
    </w:p>
    <w:p w:rsidR="006659F7" w:rsidRDefault="006659F7" w:rsidP="006659F7">
      <w:pPr>
        <w:rPr>
          <w:b/>
          <w:u w:val="single"/>
        </w:rPr>
      </w:pPr>
      <w:r w:rsidRPr="00A57A52">
        <w:rPr>
          <w:b/>
          <w:u w:val="single"/>
        </w:rPr>
        <w:t>Message Transformation</w:t>
      </w:r>
      <w:r>
        <w:rPr>
          <w:b/>
          <w:u w:val="single"/>
        </w:rPr>
        <w:t>:</w:t>
      </w:r>
    </w:p>
    <w:p w:rsidR="006659F7" w:rsidRPr="00DE4D71" w:rsidRDefault="006659F7" w:rsidP="006659F7">
      <w:pPr>
        <w:rPr>
          <w:bCs/>
        </w:rPr>
      </w:pPr>
      <w:r w:rsidRPr="00696963">
        <w:rPr>
          <w:b/>
          <w:bCs/>
        </w:rPr>
        <w:t>Message transformation</w:t>
      </w:r>
      <w:r w:rsidRPr="00DE4D71">
        <w:rPr>
          <w:bCs/>
        </w:rPr>
        <w:t xml:space="preserve"> is modifying the format of the message from one type to another. (e.g.: from XML or text</w:t>
      </w:r>
      <w:r>
        <w:rPr>
          <w:bCs/>
        </w:rPr>
        <w:t>, json</w:t>
      </w:r>
      <w:r w:rsidRPr="00DE4D71">
        <w:rPr>
          <w:bCs/>
        </w:rPr>
        <w:t xml:space="preserve">). It is used to modify the type of message required from one system to the type required by another system. It </w:t>
      </w:r>
      <w:r>
        <w:rPr>
          <w:bCs/>
        </w:rPr>
        <w:t>can also</w:t>
      </w:r>
      <w:r w:rsidRPr="00DE4D71">
        <w:rPr>
          <w:bCs/>
        </w:rPr>
        <w:t xml:space="preserve"> be used to transform the content (body) of a message the consumer sends to match the content of the provider. (e.g.: date format MM:DD:YY to DD:MM:YYYY) </w:t>
      </w:r>
    </w:p>
    <w:p w:rsidR="006659F7" w:rsidRDefault="006659F7" w:rsidP="006659F7">
      <w:pPr>
        <w:rPr>
          <w:bCs/>
        </w:rPr>
      </w:pPr>
    </w:p>
    <w:p w:rsidR="006659F7" w:rsidRDefault="006659F7" w:rsidP="006659F7">
      <w:pPr>
        <w:rPr>
          <w:bCs/>
        </w:rPr>
      </w:pPr>
      <w:r w:rsidRPr="00DE4D71">
        <w:rPr>
          <w:bCs/>
        </w:rPr>
        <w:t>Message parsing and formatting services provide the ability to manipulate messages into different formats</w:t>
      </w:r>
      <w:r>
        <w:rPr>
          <w:bCs/>
        </w:rPr>
        <w:t>,</w:t>
      </w:r>
      <w:r w:rsidRPr="00DE4D71">
        <w:rPr>
          <w:bCs/>
        </w:rPr>
        <w:t xml:space="preserve"> based on the message structure. This is a syntactical transformation of the data</w:t>
      </w:r>
      <w:r>
        <w:rPr>
          <w:bCs/>
        </w:rPr>
        <w:t>,</w:t>
      </w:r>
      <w:r w:rsidRPr="00DE4D71">
        <w:rPr>
          <w:bCs/>
        </w:rPr>
        <w:t xml:space="preserve"> based generally on technical considerations such that the message is more usable to receiving systems.</w:t>
      </w:r>
    </w:p>
    <w:p w:rsidR="006659F7" w:rsidRDefault="006659F7" w:rsidP="006659F7">
      <w:pPr>
        <w:rPr>
          <w:bCs/>
        </w:rPr>
      </w:pPr>
      <w:r w:rsidRPr="00EA0565">
        <w:rPr>
          <w:bCs/>
        </w:rPr>
        <w:t>Message encryption</w:t>
      </w:r>
      <w:r w:rsidRPr="00696963">
        <w:rPr>
          <w:bCs/>
        </w:rPr>
        <w:t xml:space="preserve"> services provide confidentiality of information, both while in transit</w:t>
      </w:r>
      <w:r>
        <w:rPr>
          <w:bCs/>
        </w:rPr>
        <w:t>,</w:t>
      </w:r>
      <w:r w:rsidRPr="00696963">
        <w:rPr>
          <w:bCs/>
        </w:rPr>
        <w:t xml:space="preserve"> as well as when stored. Other technologies for confidentiality such as secure sockets layer (SSL)/transport layer security (TLS) or virtual private networks (VPNs) only provide confidentiality while the information is in transit, not while it is stored at a server. </w:t>
      </w:r>
    </w:p>
    <w:p w:rsidR="006659F7" w:rsidRDefault="006659F7" w:rsidP="006659F7">
      <w:pPr>
        <w:rPr>
          <w:b/>
          <w:u w:val="single"/>
        </w:rPr>
      </w:pPr>
    </w:p>
    <w:p w:rsidR="006659F7" w:rsidRDefault="006659F7" w:rsidP="006659F7">
      <w:r>
        <w:t xml:space="preserve">We have applied the concept of message transformation in many routes. Below is an example for the same. We are displaying all the </w:t>
      </w:r>
      <w:r w:rsidRPr="008808D5">
        <w:rPr>
          <w:i/>
        </w:rPr>
        <w:t>Product</w:t>
      </w:r>
      <w:r>
        <w:t xml:space="preserve"> objects from SQL and transforming it to JSON as we need to produce a JSON response for the rest service. The result is displayed as an html table in the application page. See the figures below for details.</w:t>
      </w:r>
    </w:p>
    <w:p w:rsidR="006659F7" w:rsidRDefault="006659F7" w:rsidP="006659F7">
      <w:pPr>
        <w:pStyle w:val="Picture"/>
      </w:pPr>
      <w:r w:rsidRPr="002E219E">
        <w:rPr>
          <w:noProof/>
        </w:rPr>
        <w:drawing>
          <wp:inline distT="0" distB="0" distL="0" distR="0" wp14:anchorId="14BFF7C6" wp14:editId="23911A2F">
            <wp:extent cx="5731510" cy="712508"/>
            <wp:effectExtent l="0" t="0" r="0" b="0"/>
            <wp:docPr id="2077" name="Picture 14" descr="C:\Users\sicilian\Pictures\CamelCont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cilian\Pictures\CamelContext.bmp"/>
                    <pic:cNvPicPr>
                      <a:picLocks noChangeAspect="1" noChangeArrowheads="1"/>
                    </pic:cNvPicPr>
                  </pic:nvPicPr>
                  <pic:blipFill rotWithShape="1">
                    <a:blip r:embed="rId13" cstate="print"/>
                    <a:srcRect b="65724"/>
                    <a:stretch/>
                  </pic:blipFill>
                  <pic:spPr bwMode="auto">
                    <a:xfrm>
                      <a:off x="0" y="0"/>
                      <a:ext cx="5873505" cy="730160"/>
                    </a:xfrm>
                    <a:prstGeom prst="rect">
                      <a:avLst/>
                    </a:prstGeom>
                    <a:noFill/>
                    <a:ln w="9525" cap="flat" cmpd="sng" algn="ctr">
                      <a:no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37</w:t>
        </w:r>
      </w:fldSimple>
      <w:r w:rsidRPr="00FC1AB6">
        <w:t>. camel-showProducts.xml</w:t>
      </w:r>
    </w:p>
    <w:p w:rsidR="006659F7" w:rsidRDefault="006659F7" w:rsidP="006659F7"/>
    <w:p w:rsidR="006659F7" w:rsidRDefault="006659F7" w:rsidP="006659F7"/>
    <w:p w:rsidR="006659F7" w:rsidRDefault="006659F7" w:rsidP="006659F7">
      <w:pPr>
        <w:pStyle w:val="Picture"/>
      </w:pPr>
      <w:r w:rsidRPr="009D2FAD">
        <w:rPr>
          <w:noProof/>
        </w:rPr>
        <w:lastRenderedPageBreak/>
        <w:drawing>
          <wp:inline distT="0" distB="0" distL="0" distR="0" wp14:anchorId="10A639D8" wp14:editId="5405D2DB">
            <wp:extent cx="5753746" cy="3276600"/>
            <wp:effectExtent l="0" t="0" r="0" b="0"/>
            <wp:docPr id="20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cstate="print"/>
                    <a:srcRect r="1272"/>
                    <a:stretch/>
                  </pic:blipFill>
                  <pic:spPr bwMode="auto">
                    <a:xfrm>
                      <a:off x="0" y="0"/>
                      <a:ext cx="5758349" cy="3279221"/>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rPr>
          <w:rStyle w:val="tspan"/>
        </w:rPr>
      </w:pPr>
      <w:r w:rsidRPr="00FC1AB6">
        <w:tab/>
        <w:t xml:space="preserve">Figure </w:t>
      </w:r>
      <w:fldSimple w:instr=" SEQ Figure \* ARABIC ">
        <w:r w:rsidR="005A1476">
          <w:rPr>
            <w:noProof/>
          </w:rPr>
          <w:t>38</w:t>
        </w:r>
      </w:fldSimple>
      <w:r w:rsidRPr="00FC1AB6">
        <w:t>.Result of the SQL to JSON displayed in the application</w:t>
      </w:r>
    </w:p>
    <w:p w:rsidR="006659F7" w:rsidRDefault="006659F7" w:rsidP="006659F7">
      <w:pPr>
        <w:tabs>
          <w:tab w:val="left" w:pos="3386"/>
        </w:tabs>
      </w:pPr>
    </w:p>
    <w:p w:rsidR="006659F7" w:rsidRDefault="006659F7" w:rsidP="006659F7">
      <w:pPr>
        <w:pStyle w:val="Heading1"/>
      </w:pPr>
      <w:bookmarkStart w:id="19" w:name="_Toc428624376"/>
      <w:r w:rsidRPr="00675D4B">
        <w:lastRenderedPageBreak/>
        <w:t>Productization –Third party API integration</w:t>
      </w:r>
      <w:bookmarkEnd w:id="19"/>
    </w:p>
    <w:p w:rsidR="006659F7" w:rsidRDefault="006659F7" w:rsidP="006659F7">
      <w:pPr>
        <w:rPr>
          <w:bCs/>
        </w:rPr>
      </w:pPr>
      <w:r w:rsidRPr="00BD3BBE">
        <w:rPr>
          <w:bCs/>
        </w:rPr>
        <w:t>Use the API platform to orchestrate internal and third party APIs to create new mash up APIs that can power new business services and applications. Use the API platform to refactor backend A</w:t>
      </w:r>
      <w:r>
        <w:rPr>
          <w:bCs/>
        </w:rPr>
        <w:t>P</w:t>
      </w:r>
      <w:r w:rsidRPr="00BD3BBE">
        <w:rPr>
          <w:bCs/>
        </w:rPr>
        <w:t>I services </w:t>
      </w:r>
      <w:r>
        <w:rPr>
          <w:bCs/>
        </w:rPr>
        <w:t>and</w:t>
      </w:r>
      <w:r w:rsidRPr="00BD3BBE">
        <w:rPr>
          <w:bCs/>
        </w:rPr>
        <w:t xml:space="preserve"> data sets to be more </w:t>
      </w:r>
      <w:r>
        <w:rPr>
          <w:bCs/>
        </w:rPr>
        <w:t>users</w:t>
      </w:r>
      <w:r w:rsidRPr="00BD3BBE">
        <w:rPr>
          <w:bCs/>
        </w:rPr>
        <w:t xml:space="preserve"> centric.</w:t>
      </w:r>
    </w:p>
    <w:p w:rsidR="006659F7" w:rsidRPr="00BD3BBE" w:rsidRDefault="006659F7" w:rsidP="006659F7">
      <w:pPr>
        <w:rPr>
          <w:bCs/>
        </w:rPr>
      </w:pPr>
    </w:p>
    <w:p w:rsidR="006659F7" w:rsidRDefault="006659F7" w:rsidP="006659F7">
      <w:pPr>
        <w:pStyle w:val="Heading2"/>
        <w:numPr>
          <w:ilvl w:val="1"/>
          <w:numId w:val="4"/>
        </w:numPr>
      </w:pPr>
      <w:bookmarkStart w:id="20" w:name="_Toc428624377"/>
      <w:r w:rsidRPr="00E160A3">
        <w:t>A-MQ Connector</w:t>
      </w:r>
      <w:bookmarkEnd w:id="20"/>
    </w:p>
    <w:p w:rsidR="006659F7" w:rsidRDefault="006659F7" w:rsidP="006659F7">
      <w:r>
        <w:t>Fuse easily consumes and publishes messages from JMS queues or topics.</w:t>
      </w:r>
      <w:r w:rsidRPr="00E160A3">
        <w:t xml:space="preserve"> The ActiveMQ component allows messages to be sent to</w:t>
      </w:r>
      <w:r>
        <w:t xml:space="preserve"> or consumed from </w:t>
      </w:r>
      <w:r w:rsidRPr="00E160A3">
        <w:t xml:space="preserve">a </w:t>
      </w:r>
      <w:hyperlink r:id="rId64" w:history="1">
        <w:r w:rsidRPr="00E160A3">
          <w:t>JMS</w:t>
        </w:r>
      </w:hyperlink>
      <w:r w:rsidRPr="00E160A3">
        <w:t xml:space="preserve"> Queue or Topic. </w:t>
      </w:r>
    </w:p>
    <w:p w:rsidR="006659F7" w:rsidRDefault="006659F7" w:rsidP="006659F7">
      <w:pPr>
        <w:rPr>
          <w:b/>
          <w:u w:val="single"/>
        </w:rPr>
      </w:pPr>
    </w:p>
    <w:p w:rsidR="006659F7" w:rsidRPr="0017597F" w:rsidRDefault="006659F7" w:rsidP="006659F7">
      <w:pPr>
        <w:rPr>
          <w:b/>
          <w:u w:val="single"/>
        </w:rPr>
      </w:pPr>
      <w:r w:rsidRPr="0017597F">
        <w:rPr>
          <w:b/>
          <w:u w:val="single"/>
        </w:rPr>
        <w:t>Understanding the interaction of AMQ Connector with the Shopping Application</w:t>
      </w:r>
    </w:p>
    <w:p w:rsidR="006659F7" w:rsidRDefault="006659F7" w:rsidP="006659F7">
      <w:r>
        <w:t xml:space="preserve">We </w:t>
      </w:r>
      <w:r w:rsidRPr="000033D3">
        <w:t xml:space="preserve">are unmarshalling the </w:t>
      </w:r>
      <w:r w:rsidRPr="008808D5">
        <w:rPr>
          <w:i/>
        </w:rPr>
        <w:t>Products</w:t>
      </w:r>
      <w:r w:rsidRPr="000033D3">
        <w:t xml:space="preserve"> which were inserted in queue.</w:t>
      </w:r>
      <w:r>
        <w:t xml:space="preserve"> As per the camel route we can see that w</w:t>
      </w:r>
      <w:r w:rsidRPr="000033D3">
        <w:t xml:space="preserve">e set the headers as per the </w:t>
      </w:r>
      <w:r w:rsidRPr="008808D5">
        <w:rPr>
          <w:i/>
        </w:rPr>
        <w:t>Product</w:t>
      </w:r>
      <w:r w:rsidRPr="000033D3">
        <w:t xml:space="preserve"> fields. After setting the values they are sent to </w:t>
      </w:r>
      <w:r>
        <w:t>the database via the</w:t>
      </w:r>
      <w:r w:rsidRPr="000033D3">
        <w:t xml:space="preserve"> add</w:t>
      </w:r>
      <w:r>
        <w:t>P</w:t>
      </w:r>
      <w:r w:rsidRPr="000033D3">
        <w:t xml:space="preserve">roducts query. After the query is executed the </w:t>
      </w:r>
      <w:r w:rsidRPr="008808D5">
        <w:rPr>
          <w:i/>
        </w:rPr>
        <w:t>Products</w:t>
      </w:r>
      <w:r w:rsidRPr="000033D3">
        <w:t xml:space="preserve"> are sent to </w:t>
      </w:r>
      <w:r>
        <w:t xml:space="preserve">the </w:t>
      </w:r>
      <w:r w:rsidRPr="000033D3">
        <w:t xml:space="preserve">twitter and salesforce </w:t>
      </w:r>
      <w:r>
        <w:t>endpoints</w:t>
      </w:r>
      <w:r w:rsidRPr="000033D3">
        <w:t>.</w:t>
      </w:r>
    </w:p>
    <w:p w:rsidR="006659F7" w:rsidRDefault="006659F7" w:rsidP="006659F7">
      <w:r>
        <w:t>For understanding the flow of the ActiveMQ camel route, we will again show the figure below to understand the concept of its flow:</w:t>
      </w:r>
    </w:p>
    <w:p w:rsidR="006659F7" w:rsidRDefault="006659F7" w:rsidP="006659F7">
      <w:pPr>
        <w:pStyle w:val="Picture"/>
      </w:pPr>
      <w:r>
        <w:rPr>
          <w:noProof/>
        </w:rPr>
        <w:drawing>
          <wp:inline distT="0" distB="0" distL="0" distR="0" wp14:anchorId="7E770F05" wp14:editId="38882F7F">
            <wp:extent cx="5734050" cy="1338397"/>
            <wp:effectExtent l="0" t="0" r="0"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74541" cy="1347848"/>
                    </a:xfrm>
                    <a:prstGeom prst="rect">
                      <a:avLst/>
                    </a:prstGeom>
                    <a:noFill/>
                    <a:ln>
                      <a:noFill/>
                    </a:ln>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39</w:t>
        </w:r>
      </w:fldSimple>
      <w:r w:rsidRPr="00FC1AB6">
        <w:t>. Add product camel route</w:t>
      </w:r>
    </w:p>
    <w:p w:rsidR="006659F7" w:rsidRDefault="006659F7" w:rsidP="006659F7">
      <w:r>
        <w:t>Below we have mentioned the ActiveMQ camel route, which explains how the products have been given values and how they are sent from amq queue to sql update query.</w:t>
      </w:r>
    </w:p>
    <w:p w:rsidR="006659F7" w:rsidRDefault="006659F7" w:rsidP="006659F7">
      <w:pPr>
        <w:pStyle w:val="Picture"/>
      </w:pPr>
      <w:r>
        <w:lastRenderedPageBreak/>
        <w:tab/>
        <w:t xml:space="preserve"> </w:t>
      </w:r>
      <w:r w:rsidRPr="000033D3">
        <w:rPr>
          <w:noProof/>
        </w:rPr>
        <w:drawing>
          <wp:inline distT="0" distB="0" distL="0" distR="0" wp14:anchorId="5B92FE91" wp14:editId="313CDBF1">
            <wp:extent cx="5190607" cy="6350985"/>
            <wp:effectExtent l="0" t="0" r="0" b="0"/>
            <wp:docPr id="82" name="Picture 82" descr="C:\Users\vivekbalokhra\Desktop\activeMQrou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vekbalokhra\Desktop\activeMQroute.gif"/>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7811" t="1986" r="11745"/>
                    <a:stretch/>
                  </pic:blipFill>
                  <pic:spPr bwMode="auto">
                    <a:xfrm>
                      <a:off x="0" y="0"/>
                      <a:ext cx="5207172" cy="6371253"/>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40</w:t>
        </w:r>
      </w:fldSimple>
      <w:r w:rsidRPr="00FC1AB6">
        <w:t>. camel-activemqRoutes.xml</w:t>
      </w:r>
    </w:p>
    <w:p w:rsidR="006659F7" w:rsidRPr="00BD33F7" w:rsidRDefault="006659F7" w:rsidP="006659F7">
      <w:pPr>
        <w:tabs>
          <w:tab w:val="left" w:pos="3735"/>
        </w:tabs>
        <w:rPr>
          <w:sz w:val="18"/>
          <w:szCs w:val="18"/>
        </w:rPr>
      </w:pPr>
    </w:p>
    <w:p w:rsidR="006659F7" w:rsidRDefault="006659F7" w:rsidP="006659F7">
      <w:pPr>
        <w:pStyle w:val="Heading2"/>
        <w:numPr>
          <w:ilvl w:val="1"/>
          <w:numId w:val="4"/>
        </w:numPr>
      </w:pPr>
      <w:bookmarkStart w:id="21" w:name="_Toc428624378"/>
      <w:r w:rsidRPr="00675D4B">
        <w:t>Salesforce</w:t>
      </w:r>
      <w:bookmarkEnd w:id="21"/>
    </w:p>
    <w:p w:rsidR="006659F7" w:rsidRDefault="006659F7" w:rsidP="006659F7"/>
    <w:p w:rsidR="006659F7" w:rsidRDefault="006659F7" w:rsidP="006659F7">
      <w:r>
        <w:t xml:space="preserve">Fuse easily interfaces with Salesforce API's for inbound as well as outbound. This component supports producer and consumer endpoints to communicate using Java DTOs. There is a companion maven plug-in, Camel Salesforce Plugin, that generates these DTOs. Two DTOs were generated namely ProductsObject_c and QueryRecordsProductsObject_c. ProductsObject_c shows only ProductName and ProductPrice. </w:t>
      </w:r>
    </w:p>
    <w:p w:rsidR="006659F7" w:rsidRDefault="006659F7" w:rsidP="006659F7"/>
    <w:p w:rsidR="006659F7" w:rsidRDefault="006659F7" w:rsidP="006659F7">
      <w:pPr>
        <w:rPr>
          <w:b/>
          <w:u w:val="single"/>
        </w:rPr>
      </w:pPr>
    </w:p>
    <w:p w:rsidR="006659F7" w:rsidRDefault="006659F7" w:rsidP="006659F7">
      <w:pPr>
        <w:rPr>
          <w:b/>
          <w:u w:val="single"/>
        </w:rPr>
      </w:pPr>
    </w:p>
    <w:p w:rsidR="006659F7" w:rsidRDefault="006659F7" w:rsidP="006659F7">
      <w:pPr>
        <w:rPr>
          <w:b/>
          <w:u w:val="single"/>
        </w:rPr>
      </w:pPr>
    </w:p>
    <w:p w:rsidR="006659F7" w:rsidRPr="00F767D4" w:rsidRDefault="006659F7" w:rsidP="006659F7">
      <w:pPr>
        <w:rPr>
          <w:b/>
          <w:u w:val="single"/>
        </w:rPr>
      </w:pPr>
      <w:r w:rsidRPr="00F767D4">
        <w:rPr>
          <w:b/>
          <w:u w:val="single"/>
        </w:rPr>
        <w:t>Understanding the interaction of Salesforce Component with Fuse:</w:t>
      </w:r>
    </w:p>
    <w:p w:rsidR="006659F7" w:rsidRDefault="006659F7" w:rsidP="006659F7"/>
    <w:p w:rsidR="006659F7" w:rsidRDefault="006659F7" w:rsidP="006659F7">
      <w:r>
        <w:t xml:space="preserve">We are basically updating the Exchange object with new values as we need to show only </w:t>
      </w:r>
      <w:r w:rsidRPr="008808D5">
        <w:rPr>
          <w:i/>
        </w:rPr>
        <w:t>ProductName</w:t>
      </w:r>
      <w:r>
        <w:t xml:space="preserve"> and </w:t>
      </w:r>
      <w:r w:rsidRPr="008808D5">
        <w:rPr>
          <w:i/>
        </w:rPr>
        <w:t>ProductPrice</w:t>
      </w:r>
      <w:r>
        <w:t>. Using camel-salesforce route we update the new values of Exchange Object to Salesforce site. Below we are showing the flow, which works in camel router:</w:t>
      </w:r>
    </w:p>
    <w:p w:rsidR="006659F7" w:rsidRDefault="006659F7" w:rsidP="006659F7"/>
    <w:p w:rsidR="006659F7" w:rsidRDefault="006659F7" w:rsidP="006659F7"/>
    <w:p w:rsidR="006659F7" w:rsidRDefault="006659F7" w:rsidP="006659F7">
      <w:pPr>
        <w:pStyle w:val="Picture"/>
      </w:pPr>
      <w:r w:rsidRPr="00C45879">
        <w:rPr>
          <w:noProof/>
        </w:rPr>
        <w:drawing>
          <wp:inline distT="0" distB="0" distL="0" distR="0" wp14:anchorId="06CE692C" wp14:editId="37A56E70">
            <wp:extent cx="5731510" cy="557540"/>
            <wp:effectExtent l="0" t="0" r="0" b="0"/>
            <wp:docPr id="83" name="Picture 83" descr="C:\Users\vivekbalokhra\dv\Downloads\images\MulticastInsertion-sales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vekbalokhra\dv\Downloads\images\MulticastInsertion-salesforce.bm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557540"/>
                    </a:xfrm>
                    <a:prstGeom prst="rect">
                      <a:avLst/>
                    </a:prstGeom>
                    <a:noFill/>
                    <a:ln>
                      <a:noFill/>
                    </a:ln>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41</w:t>
        </w:r>
      </w:fldSimple>
      <w:r w:rsidRPr="00FC1AB6">
        <w:t>. Camel rout</w:t>
      </w:r>
      <w:r>
        <w:t>e</w:t>
      </w:r>
      <w:r w:rsidRPr="00FC1AB6">
        <w:t xml:space="preserve"> to insert product into Salesforce (MulticastInsertion:Salesforce)</w:t>
      </w:r>
    </w:p>
    <w:p w:rsidR="006659F7" w:rsidRDefault="006659F7" w:rsidP="006659F7"/>
    <w:p w:rsidR="006659F7" w:rsidRDefault="006659F7" w:rsidP="006659F7"/>
    <w:p w:rsidR="006659F7" w:rsidRPr="00C45879" w:rsidRDefault="006659F7" w:rsidP="006659F7">
      <w:pPr>
        <w:rPr>
          <w:b/>
          <w:u w:val="single"/>
        </w:rPr>
      </w:pPr>
      <w:r w:rsidRPr="00C45879">
        <w:rPr>
          <w:b/>
          <w:u w:val="single"/>
        </w:rPr>
        <w:t>Understanding the beans wiring in Salesforce:</w:t>
      </w:r>
    </w:p>
    <w:p w:rsidR="006659F7" w:rsidRDefault="006659F7" w:rsidP="006659F7"/>
    <w:p w:rsidR="006659F7" w:rsidRDefault="006659F7" w:rsidP="006659F7">
      <w:r w:rsidRPr="00CE0A8D">
        <w:t>Below are the beans we have created to use</w:t>
      </w:r>
      <w:r>
        <w:t xml:space="preserve"> salesforce functionality.</w:t>
      </w:r>
      <w:r w:rsidRPr="00CE0A8D">
        <w:t xml:space="preserve"> These beans are available at OSGI-INF/beans.xml. Since all the files in OSGI-INF folder are loaded in fuse the beans are created on deployment.</w:t>
      </w:r>
    </w:p>
    <w:p w:rsidR="006659F7" w:rsidRDefault="006659F7" w:rsidP="006659F7">
      <w:pPr>
        <w:pStyle w:val="Picture"/>
      </w:pPr>
      <w:r w:rsidRPr="00CE0A8D">
        <w:rPr>
          <w:noProof/>
        </w:rPr>
        <w:drawing>
          <wp:inline distT="0" distB="0" distL="0" distR="0" wp14:anchorId="608A9407" wp14:editId="3F5DCC7A">
            <wp:extent cx="5219280" cy="666750"/>
            <wp:effectExtent l="0" t="0" r="0" b="0"/>
            <wp:docPr id="84" name="Picture 84" descr="C:\Users\vivekbalokhra\Desktop\salesforcebe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vekbalokhra\Desktop\salesforcebeans.gif"/>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4991" t="13637" r="23390" b="23808"/>
                    <a:stretch/>
                  </pic:blipFill>
                  <pic:spPr bwMode="auto">
                    <a:xfrm>
                      <a:off x="0" y="0"/>
                      <a:ext cx="5260688" cy="672040"/>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4F2DDE" w:rsidRDefault="006659F7" w:rsidP="006659F7">
      <w:pPr>
        <w:pStyle w:val="Caption"/>
      </w:pPr>
      <w:r w:rsidRPr="00FC1AB6">
        <w:t xml:space="preserve">Figure </w:t>
      </w:r>
      <w:fldSimple w:instr=" SEQ Figure \* ARABIC ">
        <w:r w:rsidR="005A1476">
          <w:rPr>
            <w:noProof/>
          </w:rPr>
          <w:t>42</w:t>
        </w:r>
      </w:fldSimple>
      <w:r w:rsidRPr="00FC1AB6">
        <w:t xml:space="preserve">. </w:t>
      </w:r>
      <w:r>
        <w:t>beans.xml</w:t>
      </w:r>
    </w:p>
    <w:p w:rsidR="006659F7" w:rsidRDefault="006659F7" w:rsidP="006659F7">
      <w:r>
        <w:t xml:space="preserve">Below is the class of </w:t>
      </w:r>
      <w:r w:rsidR="00EA1BEC">
        <w:t xml:space="preserve">the </w:t>
      </w:r>
      <w:r>
        <w:t>ProductsObject:</w:t>
      </w:r>
    </w:p>
    <w:p w:rsidR="006659F7" w:rsidRDefault="006659F7" w:rsidP="006659F7">
      <w:pPr>
        <w:pStyle w:val="Picture"/>
      </w:pPr>
      <w:r w:rsidRPr="00FE2D84">
        <w:rPr>
          <w:noProof/>
        </w:rPr>
        <w:lastRenderedPageBreak/>
        <w:drawing>
          <wp:inline distT="0" distB="0" distL="0" distR="0" wp14:anchorId="0C7A286F" wp14:editId="456DE212">
            <wp:extent cx="4200525" cy="4342391"/>
            <wp:effectExtent l="0" t="0" r="0" b="0"/>
            <wp:docPr id="85" name="Picture 85" descr="C:\Users\vivekbalokhra\Desktop\salesfor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vekbalokhra\Desktop\salesforce.gif"/>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3298" t="1853" r="22050" b="5005"/>
                    <a:stretch/>
                  </pic:blipFill>
                  <pic:spPr bwMode="auto">
                    <a:xfrm>
                      <a:off x="0" y="0"/>
                      <a:ext cx="4205703" cy="4347744"/>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43</w:t>
        </w:r>
      </w:fldSimple>
      <w:r w:rsidRPr="00FC1AB6">
        <w:t>. ProductsObject</w:t>
      </w:r>
    </w:p>
    <w:p w:rsidR="006659F7" w:rsidRPr="005B44F6" w:rsidRDefault="006659F7" w:rsidP="006659F7">
      <w:pPr>
        <w:rPr>
          <w:b/>
          <w:bCs/>
          <w:u w:val="single"/>
        </w:rPr>
      </w:pPr>
      <w:r w:rsidRPr="005B44F6">
        <w:rPr>
          <w:b/>
          <w:bCs/>
          <w:u w:val="single"/>
        </w:rPr>
        <w:t>Understanding the Router:</w:t>
      </w:r>
    </w:p>
    <w:p w:rsidR="006659F7" w:rsidRDefault="006659F7" w:rsidP="006659F7">
      <w:pPr>
        <w:rPr>
          <w:bCs/>
        </w:rPr>
      </w:pPr>
    </w:p>
    <w:p w:rsidR="006659F7" w:rsidRDefault="006659F7" w:rsidP="006659F7">
      <w:pPr>
        <w:rPr>
          <w:bCs/>
        </w:rPr>
      </w:pPr>
      <w:r>
        <w:rPr>
          <w:bCs/>
        </w:rPr>
        <w:t xml:space="preserve">In the SalesForceProductProcessor </w:t>
      </w:r>
      <w:r w:rsidRPr="00FE2D84">
        <w:rPr>
          <w:bCs/>
        </w:rPr>
        <w:t xml:space="preserve">we are replacing the original exchange object containing all the product's data to the </w:t>
      </w:r>
      <w:r>
        <w:rPr>
          <w:bCs/>
        </w:rPr>
        <w:t xml:space="preserve">exchange </w:t>
      </w:r>
      <w:r w:rsidRPr="00FE2D84">
        <w:rPr>
          <w:bCs/>
        </w:rPr>
        <w:t>object containing only two fields i.e. name and price.</w:t>
      </w:r>
    </w:p>
    <w:p w:rsidR="006659F7" w:rsidRDefault="006659F7" w:rsidP="006659F7">
      <w:pPr>
        <w:rPr>
          <w:bCs/>
        </w:rPr>
      </w:pPr>
    </w:p>
    <w:p w:rsidR="006659F7" w:rsidRDefault="006659F7" w:rsidP="006659F7">
      <w:pPr>
        <w:tabs>
          <w:tab w:val="left" w:pos="3825"/>
        </w:tabs>
        <w:rPr>
          <w:bCs/>
        </w:rPr>
      </w:pPr>
      <w:r>
        <w:rPr>
          <w:bCs/>
        </w:rPr>
        <w:tab/>
      </w:r>
    </w:p>
    <w:p w:rsidR="006659F7" w:rsidRDefault="006659F7" w:rsidP="006659F7">
      <w:pPr>
        <w:pStyle w:val="Picture"/>
      </w:pPr>
      <w:r w:rsidRPr="00FE2D84">
        <w:rPr>
          <w:noProof/>
        </w:rPr>
        <w:drawing>
          <wp:inline distT="0" distB="0" distL="0" distR="0" wp14:anchorId="2386ABC6" wp14:editId="00789F9A">
            <wp:extent cx="4762500" cy="2191191"/>
            <wp:effectExtent l="0" t="0" r="0" b="0"/>
            <wp:docPr id="86" name="Picture 86" descr="C:\Users\vivekbalokhra\Desktop\salesforceproductprocess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vekbalokhra\Desktop\salesforceproductprocessor.gif"/>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5985" t="5574" r="29695" b="11737"/>
                    <a:stretch/>
                  </pic:blipFill>
                  <pic:spPr bwMode="auto">
                    <a:xfrm>
                      <a:off x="0" y="0"/>
                      <a:ext cx="4787091" cy="2202505"/>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rPr>
          <w:rStyle w:val="tspan"/>
        </w:rPr>
      </w:pPr>
      <w:r w:rsidRPr="00FC1AB6">
        <w:tab/>
        <w:t xml:space="preserve">Figure </w:t>
      </w:r>
      <w:fldSimple w:instr=" SEQ Figure \* ARABIC ">
        <w:r w:rsidR="005A1476">
          <w:rPr>
            <w:noProof/>
          </w:rPr>
          <w:t>44</w:t>
        </w:r>
      </w:fldSimple>
      <w:r w:rsidRPr="00FC1AB6">
        <w:t>. SalesForceProductProcessor</w:t>
      </w:r>
    </w:p>
    <w:p w:rsidR="006659F7" w:rsidRDefault="006659F7" w:rsidP="006659F7">
      <w:pPr>
        <w:jc w:val="center"/>
        <w:rPr>
          <w:bCs/>
          <w:i/>
          <w:color w:val="548DD4" w:themeColor="text2" w:themeTint="99"/>
          <w:sz w:val="18"/>
          <w:szCs w:val="18"/>
        </w:rPr>
      </w:pPr>
    </w:p>
    <w:p w:rsidR="006659F7" w:rsidRDefault="006659F7" w:rsidP="006659F7">
      <w:pPr>
        <w:jc w:val="center"/>
        <w:rPr>
          <w:bCs/>
          <w:i/>
          <w:color w:val="548DD4" w:themeColor="text2" w:themeTint="99"/>
          <w:sz w:val="18"/>
          <w:szCs w:val="18"/>
        </w:rPr>
      </w:pPr>
    </w:p>
    <w:p w:rsidR="006659F7" w:rsidRDefault="006659F7" w:rsidP="006659F7">
      <w:pPr>
        <w:rPr>
          <w:bCs/>
        </w:rPr>
      </w:pPr>
    </w:p>
    <w:p w:rsidR="006659F7" w:rsidRDefault="006659F7" w:rsidP="006659F7">
      <w:pPr>
        <w:rPr>
          <w:bCs/>
        </w:rPr>
      </w:pPr>
      <w:r>
        <w:rPr>
          <w:bCs/>
        </w:rPr>
        <w:lastRenderedPageBreak/>
        <w:t>Finally in the camel-salesforce route we can see how the values are updated in salesforce.</w:t>
      </w:r>
    </w:p>
    <w:p w:rsidR="006659F7" w:rsidRDefault="006659F7" w:rsidP="006659F7">
      <w:pPr>
        <w:rPr>
          <w:bCs/>
        </w:rPr>
      </w:pPr>
    </w:p>
    <w:p w:rsidR="006659F7" w:rsidRDefault="006659F7" w:rsidP="006659F7">
      <w:pPr>
        <w:pStyle w:val="Picture"/>
      </w:pPr>
      <w:r w:rsidRPr="00CE0A8D">
        <w:rPr>
          <w:noProof/>
        </w:rPr>
        <w:drawing>
          <wp:inline distT="0" distB="0" distL="0" distR="0" wp14:anchorId="2E8F942A" wp14:editId="5533D218">
            <wp:extent cx="5022517" cy="3086100"/>
            <wp:effectExtent l="0" t="0" r="0" b="0"/>
            <wp:docPr id="87" name="Picture 87" descr="C:\Users\vivekbalokhra\Desktop\camel-salesfor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vekbalokhra\Desktop\camel-salesforce.gif"/>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5652" t="4954" r="12909" b="7317"/>
                    <a:stretch/>
                  </pic:blipFill>
                  <pic:spPr bwMode="auto">
                    <a:xfrm>
                      <a:off x="0" y="0"/>
                      <a:ext cx="5030493" cy="3091001"/>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pPr>
      <w:r w:rsidRPr="00FC1AB6">
        <w:tab/>
        <w:t xml:space="preserve">Figure </w:t>
      </w:r>
      <w:fldSimple w:instr=" SEQ Figure \* ARABIC ">
        <w:r w:rsidR="005A1476">
          <w:rPr>
            <w:noProof/>
          </w:rPr>
          <w:t>45</w:t>
        </w:r>
      </w:fldSimple>
      <w:r w:rsidRPr="00FC1AB6">
        <w:t xml:space="preserve">. </w:t>
      </w:r>
      <w:r>
        <w:t>camel-salesforce</w:t>
      </w:r>
      <w:r w:rsidRPr="00FC1AB6">
        <w:t>.xml</w:t>
      </w:r>
    </w:p>
    <w:p w:rsidR="006659F7" w:rsidRDefault="006659F7" w:rsidP="006659F7"/>
    <w:p w:rsidR="006659F7" w:rsidRDefault="006659F7" w:rsidP="006659F7">
      <w:r>
        <w:t>When this is executed, you can see the result in your salesforce instance:</w:t>
      </w:r>
    </w:p>
    <w:p w:rsidR="006659F7" w:rsidRDefault="006659F7" w:rsidP="006659F7">
      <w:pPr>
        <w:pStyle w:val="Picture"/>
      </w:pPr>
      <w:r w:rsidRPr="000D0BDB">
        <w:rPr>
          <w:noProof/>
        </w:rPr>
        <w:drawing>
          <wp:inline distT="0" distB="0" distL="0" distR="0" wp14:anchorId="400FC8F5" wp14:editId="389D4642">
            <wp:extent cx="5640944" cy="2162175"/>
            <wp:effectExtent l="0" t="0" r="0" b="0"/>
            <wp:docPr id="88" name="Picture 88" descr="C:\Users\vivekbalokhra\Desktop\salesforcescreen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vekbalokhra\Desktop\salesforcescreenshot.gif"/>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27854"/>
                    <a:stretch/>
                  </pic:blipFill>
                  <pic:spPr bwMode="auto">
                    <a:xfrm>
                      <a:off x="0" y="0"/>
                      <a:ext cx="5657545" cy="2168538"/>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pPr>
      <w:r w:rsidRPr="00FC1AB6">
        <w:tab/>
        <w:t xml:space="preserve">Figure </w:t>
      </w:r>
      <w:fldSimple w:instr=" SEQ Figure \* ARABIC ">
        <w:r w:rsidR="005A1476">
          <w:rPr>
            <w:noProof/>
          </w:rPr>
          <w:t>46</w:t>
        </w:r>
      </w:fldSimple>
      <w:r w:rsidRPr="00FC1AB6">
        <w:t xml:space="preserve">. </w:t>
      </w:r>
      <w:r>
        <w:t>Results in SFDC</w:t>
      </w:r>
    </w:p>
    <w:p w:rsidR="006659F7" w:rsidRPr="00CD3143" w:rsidRDefault="006659F7" w:rsidP="006659F7"/>
    <w:p w:rsidR="006659F7" w:rsidRDefault="006659F7" w:rsidP="006659F7">
      <w:pPr>
        <w:pStyle w:val="Heading2"/>
        <w:numPr>
          <w:ilvl w:val="1"/>
          <w:numId w:val="4"/>
        </w:numPr>
      </w:pPr>
      <w:bookmarkStart w:id="22" w:name="_Toc428624379"/>
      <w:r w:rsidRPr="00E160A3">
        <w:t>Twitter</w:t>
      </w:r>
      <w:bookmarkEnd w:id="22"/>
    </w:p>
    <w:p w:rsidR="006659F7" w:rsidRDefault="006659F7" w:rsidP="006659F7">
      <w:pPr>
        <w:rPr>
          <w:bCs/>
        </w:rPr>
      </w:pPr>
      <w:r>
        <w:t>Fuse allows direct, polling, or event-driven consumption of timelines, users, trends, and direct messages using the Twitter API.</w:t>
      </w:r>
    </w:p>
    <w:p w:rsidR="006659F7" w:rsidRDefault="006659F7" w:rsidP="006659F7"/>
    <w:p w:rsidR="006659F7" w:rsidRPr="00F547F4" w:rsidRDefault="006659F7" w:rsidP="006659F7">
      <w:r w:rsidRPr="00F547F4">
        <w:t xml:space="preserve">The Twitter component enables the most useful features of the Twitter API by encapsulating </w:t>
      </w:r>
      <w:hyperlink r:id="rId73" w:history="1">
        <w:r w:rsidRPr="00F547F4">
          <w:t>Twitter4J</w:t>
        </w:r>
      </w:hyperlink>
      <w:r w:rsidRPr="00F547F4">
        <w:t xml:space="preserve">. It allows direct, polling, or event-driven consumption of timelines, users, trends, and direct messages. Also, it supports producing messages as status updates or direct messages. </w:t>
      </w:r>
    </w:p>
    <w:p w:rsidR="006659F7" w:rsidRDefault="006659F7" w:rsidP="006659F7">
      <w:r w:rsidRPr="00F547F4">
        <w:t xml:space="preserve">Twitter now requires the use of OAuth for all client application </w:t>
      </w:r>
      <w:r>
        <w:t>authentication</w:t>
      </w:r>
      <w:r w:rsidRPr="00F547F4">
        <w:t xml:space="preserve">. In order to use camel-twitter with your account, you'll need to create a new application within Twitter at </w:t>
      </w:r>
      <w:r w:rsidRPr="00F547F4">
        <w:lastRenderedPageBreak/>
        <w:t xml:space="preserve">https://dev.twitter.com/apps/new and grant the application access to your account. Finally, generate your access token and secret. </w:t>
      </w:r>
    </w:p>
    <w:p w:rsidR="006659F7" w:rsidRDefault="006659F7" w:rsidP="006659F7"/>
    <w:p w:rsidR="006659F7" w:rsidRDefault="006659F7" w:rsidP="006659F7">
      <w:pPr>
        <w:rPr>
          <w:b/>
          <w:u w:val="single"/>
        </w:rPr>
      </w:pPr>
    </w:p>
    <w:p w:rsidR="006659F7" w:rsidRDefault="006659F7" w:rsidP="006659F7">
      <w:pPr>
        <w:rPr>
          <w:b/>
          <w:u w:val="single"/>
        </w:rPr>
      </w:pPr>
    </w:p>
    <w:p w:rsidR="006659F7" w:rsidRDefault="006659F7" w:rsidP="006659F7">
      <w:pPr>
        <w:rPr>
          <w:b/>
          <w:u w:val="single"/>
        </w:rPr>
      </w:pPr>
      <w:r w:rsidRPr="00052E13">
        <w:rPr>
          <w:b/>
          <w:u w:val="single"/>
        </w:rPr>
        <w:t>Understanding the interaction of Twitter Component with Fuse</w:t>
      </w:r>
      <w:r>
        <w:rPr>
          <w:b/>
          <w:u w:val="single"/>
        </w:rPr>
        <w:t>:</w:t>
      </w:r>
    </w:p>
    <w:p w:rsidR="006659F7" w:rsidRDefault="006659F7" w:rsidP="006659F7">
      <w:pPr>
        <w:rPr>
          <w:b/>
          <w:u w:val="single"/>
        </w:rPr>
      </w:pPr>
    </w:p>
    <w:p w:rsidR="006659F7" w:rsidRDefault="006659F7" w:rsidP="006659F7">
      <w:r>
        <w:t>We are showing below the flow in which twitter component works: Here we are basically converting the products which were added during sql query (more explanation about product addition can be seen in Section 4) are being transformed to String and then tweeted on the timeline of the user logged in.</w:t>
      </w:r>
    </w:p>
    <w:p w:rsidR="006659F7" w:rsidRPr="00052E13" w:rsidRDefault="006659F7" w:rsidP="006659F7"/>
    <w:p w:rsidR="006659F7" w:rsidRDefault="006659F7" w:rsidP="006659F7">
      <w:pPr>
        <w:pStyle w:val="Picture"/>
      </w:pPr>
      <w:r w:rsidRPr="00052E13">
        <w:rPr>
          <w:noProof/>
        </w:rPr>
        <w:drawing>
          <wp:inline distT="0" distB="0" distL="0" distR="0" wp14:anchorId="049D10FF" wp14:editId="18A1B0E6">
            <wp:extent cx="5731510" cy="652049"/>
            <wp:effectExtent l="0" t="0" r="0" b="0"/>
            <wp:docPr id="89" name="Picture 89" descr="C:\Users\vivekbalokhra\dv\Downloads\images\MulticastInsertion-twitt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vekbalokhra\dv\Downloads\images\MulticastInsertion-twitter.bm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652049"/>
                    </a:xfrm>
                    <a:prstGeom prst="rect">
                      <a:avLst/>
                    </a:prstGeom>
                    <a:noFill/>
                    <a:ln>
                      <a:noFill/>
                    </a:ln>
                  </pic:spPr>
                </pic:pic>
              </a:graphicData>
            </a:graphic>
          </wp:inline>
        </w:drawing>
      </w:r>
    </w:p>
    <w:p w:rsidR="006659F7" w:rsidRPr="00FC1AB6" w:rsidRDefault="006659F7" w:rsidP="006659F7">
      <w:pPr>
        <w:pStyle w:val="Caption"/>
      </w:pPr>
      <w:r w:rsidRPr="00FC1AB6">
        <w:tab/>
        <w:t xml:space="preserve">Figure </w:t>
      </w:r>
      <w:fldSimple w:instr=" SEQ Figure \* ARABIC ">
        <w:r w:rsidR="005A1476">
          <w:rPr>
            <w:noProof/>
          </w:rPr>
          <w:t>47</w:t>
        </w:r>
      </w:fldSimple>
      <w:r w:rsidRPr="00FC1AB6">
        <w:t>. MulticastInsertion-twitt</w:t>
      </w:r>
      <w:r>
        <w:t>er</w:t>
      </w:r>
    </w:p>
    <w:p w:rsidR="006659F7" w:rsidRDefault="006659F7" w:rsidP="006659F7"/>
    <w:p w:rsidR="006659F7" w:rsidRDefault="006659F7" w:rsidP="006659F7">
      <w:pPr>
        <w:rPr>
          <w:bCs/>
        </w:rPr>
      </w:pPr>
      <w:r>
        <w:rPr>
          <w:bCs/>
        </w:rPr>
        <w:t>This configuration below is necessary for the twitter component to allow it for polling and tweeting for the application.</w:t>
      </w:r>
    </w:p>
    <w:p w:rsidR="006659F7" w:rsidRDefault="006659F7" w:rsidP="006659F7">
      <w:pPr>
        <w:rPr>
          <w:bCs/>
        </w:rPr>
      </w:pPr>
    </w:p>
    <w:p w:rsidR="006659F7" w:rsidRDefault="006659F7" w:rsidP="006659F7">
      <w:pPr>
        <w:pStyle w:val="Picture"/>
      </w:pPr>
      <w:r w:rsidRPr="00F63C05">
        <w:rPr>
          <w:noProof/>
        </w:rPr>
        <w:drawing>
          <wp:inline distT="0" distB="0" distL="0" distR="0" wp14:anchorId="0E0C2C1E" wp14:editId="04053619">
            <wp:extent cx="3758409" cy="983412"/>
            <wp:effectExtent l="0" t="0" r="0" b="0"/>
            <wp:docPr id="90" name="Picture 90" descr="C:\Users\vivekbalokhra\Desktop\twittercam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vekbalokhra\Desktop\twittercamel.gif"/>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162" t="10831" r="31210" b="16471"/>
                    <a:stretch/>
                  </pic:blipFill>
                  <pic:spPr bwMode="auto">
                    <a:xfrm>
                      <a:off x="0" y="0"/>
                      <a:ext cx="3761451" cy="984208"/>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pPr>
      <w:r w:rsidRPr="00FC1AB6">
        <w:tab/>
        <w:t xml:space="preserve">Figure </w:t>
      </w:r>
      <w:fldSimple w:instr=" SEQ Figure \* ARABIC ">
        <w:r w:rsidR="005A1476">
          <w:rPr>
            <w:noProof/>
          </w:rPr>
          <w:t>48</w:t>
        </w:r>
      </w:fldSimple>
      <w:r>
        <w:t>. beans.xml for Twitter</w:t>
      </w:r>
    </w:p>
    <w:p w:rsidR="006659F7" w:rsidRDefault="006659F7" w:rsidP="006659F7">
      <w:pPr>
        <w:rPr>
          <w:bCs/>
        </w:rPr>
      </w:pPr>
    </w:p>
    <w:p w:rsidR="006659F7" w:rsidRDefault="006659F7" w:rsidP="006659F7">
      <w:pPr>
        <w:rPr>
          <w:bCs/>
        </w:rPr>
      </w:pPr>
    </w:p>
    <w:p w:rsidR="006659F7" w:rsidRDefault="006659F7" w:rsidP="006659F7">
      <w:pPr>
        <w:rPr>
          <w:bCs/>
        </w:rPr>
      </w:pPr>
      <w:r>
        <w:rPr>
          <w:bCs/>
        </w:rPr>
        <w:t>When this is executed, the application automatically generates a tweet upon each product creation.</w:t>
      </w:r>
    </w:p>
    <w:p w:rsidR="006659F7" w:rsidRDefault="006659F7" w:rsidP="006659F7">
      <w:pPr>
        <w:pStyle w:val="Picture"/>
      </w:pPr>
      <w:r w:rsidRPr="00960044">
        <w:rPr>
          <w:noProof/>
        </w:rPr>
        <w:lastRenderedPageBreak/>
        <w:drawing>
          <wp:inline distT="0" distB="0" distL="0" distR="0" wp14:anchorId="56F8FD3A" wp14:editId="291770FD">
            <wp:extent cx="5731510" cy="3610514"/>
            <wp:effectExtent l="0" t="0" r="0" b="0"/>
            <wp:docPr id="91" name="Picture 91" descr="C:\Users\vivekbalokhra\Desktop\twitterwork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vekbalokhra\Desktop\twitterworking.gif"/>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610514"/>
                    </a:xfrm>
                    <a:prstGeom prst="rect">
                      <a:avLst/>
                    </a:prstGeom>
                    <a:noFill/>
                    <a:ln>
                      <a:noFill/>
                    </a:ln>
                  </pic:spPr>
                </pic:pic>
              </a:graphicData>
            </a:graphic>
          </wp:inline>
        </w:drawing>
      </w:r>
    </w:p>
    <w:p w:rsidR="006659F7" w:rsidRPr="00FC1AB6" w:rsidRDefault="006659F7" w:rsidP="006659F7">
      <w:pPr>
        <w:pStyle w:val="Caption"/>
      </w:pPr>
      <w:r w:rsidRPr="00FC1AB6">
        <w:tab/>
        <w:t xml:space="preserve">Figure </w:t>
      </w:r>
      <w:fldSimple w:instr=" SEQ Figure \* ARABIC ">
        <w:r w:rsidR="005A1476">
          <w:rPr>
            <w:noProof/>
          </w:rPr>
          <w:t>49</w:t>
        </w:r>
      </w:fldSimple>
      <w:r>
        <w:t>. Twitter feed when products are inserted</w:t>
      </w:r>
    </w:p>
    <w:p w:rsidR="006659F7" w:rsidRDefault="006659F7" w:rsidP="006659F7">
      <w:pPr>
        <w:rPr>
          <w:bCs/>
        </w:rPr>
      </w:pPr>
    </w:p>
    <w:p w:rsidR="006659F7" w:rsidRDefault="006659F7" w:rsidP="006659F7">
      <w:pPr>
        <w:pStyle w:val="Heading1"/>
      </w:pPr>
      <w:bookmarkStart w:id="23" w:name="_Toc428624380"/>
      <w:r w:rsidRPr="00C451B0">
        <w:lastRenderedPageBreak/>
        <w:t>Certification and testing</w:t>
      </w:r>
      <w:bookmarkEnd w:id="23"/>
    </w:p>
    <w:p w:rsidR="006659F7" w:rsidRDefault="006659F7" w:rsidP="006659F7">
      <w:pPr>
        <w:rPr>
          <w:bCs/>
        </w:rPr>
      </w:pPr>
      <w:r>
        <w:rPr>
          <w:bCs/>
        </w:rPr>
        <w:t xml:space="preserve">Team needs to be accountable </w:t>
      </w:r>
      <w:r w:rsidRPr="00C451B0">
        <w:rPr>
          <w:bCs/>
        </w:rPr>
        <w:t>for defining the testing methodology for the development factory/team.  Typical scenario is to define unit test cases prior to even s</w:t>
      </w:r>
      <w:r>
        <w:rPr>
          <w:bCs/>
        </w:rPr>
        <w:t xml:space="preserve">tarting build activities.  Those test cases are used to </w:t>
      </w:r>
      <w:r w:rsidRPr="00C451B0">
        <w:rPr>
          <w:bCs/>
        </w:rPr>
        <w:t xml:space="preserve">drive detailed requirements and build.  </w:t>
      </w:r>
      <w:r>
        <w:rPr>
          <w:bCs/>
        </w:rPr>
        <w:t>That e</w:t>
      </w:r>
      <w:r w:rsidRPr="00C451B0">
        <w:rPr>
          <w:bCs/>
        </w:rPr>
        <w:t>stablishes processes &amp; guidelines to ensure that unit / integration / consumer acceptance testing coverage is sufficient depending o</w:t>
      </w:r>
      <w:r>
        <w:rPr>
          <w:bCs/>
        </w:rPr>
        <w:t>n API classification/type.  Set</w:t>
      </w:r>
      <w:r w:rsidRPr="00C451B0">
        <w:rPr>
          <w:bCs/>
        </w:rPr>
        <w:t xml:space="preserve"> requirements on regression testing and perfo</w:t>
      </w:r>
      <w:r>
        <w:rPr>
          <w:bCs/>
        </w:rPr>
        <w:t>rmance testing deployment gates that guides</w:t>
      </w:r>
      <w:r w:rsidRPr="00C451B0">
        <w:rPr>
          <w:bCs/>
        </w:rPr>
        <w:t xml:space="preserve"> subsequent testing processes.</w:t>
      </w:r>
    </w:p>
    <w:p w:rsidR="006659F7" w:rsidRDefault="006659F7" w:rsidP="006659F7">
      <w:pPr>
        <w:rPr>
          <w:bCs/>
        </w:rPr>
      </w:pPr>
    </w:p>
    <w:p w:rsidR="006659F7" w:rsidRDefault="006659F7" w:rsidP="006659F7">
      <w:pPr>
        <w:rPr>
          <w:rFonts w:ascii="inherit" w:hAnsi="inherit"/>
          <w:color w:val="000000"/>
          <w:sz w:val="21"/>
          <w:szCs w:val="21"/>
        </w:rPr>
      </w:pPr>
      <w:r>
        <w:rPr>
          <w:bCs/>
        </w:rPr>
        <w:t>API hierarchy of needs –</w:t>
      </w:r>
      <w:r w:rsidRPr="00515921">
        <w:rPr>
          <w:rFonts w:ascii="inherit" w:hAnsi="inherit"/>
          <w:color w:val="000000"/>
          <w:sz w:val="21"/>
          <w:szCs w:val="21"/>
        </w:rPr>
        <w:t xml:space="preserve"> </w:t>
      </w:r>
    </w:p>
    <w:p w:rsidR="006659F7" w:rsidRPr="00515921" w:rsidRDefault="006659F7" w:rsidP="006659F7">
      <w:pPr>
        <w:pStyle w:val="ListParagraph"/>
        <w:numPr>
          <w:ilvl w:val="0"/>
          <w:numId w:val="6"/>
        </w:numPr>
        <w:spacing w:after="0"/>
        <w:rPr>
          <w:bCs/>
        </w:rPr>
      </w:pPr>
      <w:r w:rsidRPr="00515921">
        <w:rPr>
          <w:bCs/>
        </w:rPr>
        <w:t>Usability - Is it easy to set up?</w:t>
      </w:r>
    </w:p>
    <w:p w:rsidR="006659F7" w:rsidRPr="00515921" w:rsidRDefault="006659F7" w:rsidP="006659F7">
      <w:pPr>
        <w:pStyle w:val="ListParagraph"/>
        <w:numPr>
          <w:ilvl w:val="0"/>
          <w:numId w:val="6"/>
        </w:numPr>
        <w:spacing w:after="0"/>
        <w:rPr>
          <w:bCs/>
        </w:rPr>
      </w:pPr>
      <w:r w:rsidRPr="00515921">
        <w:rPr>
          <w:bCs/>
        </w:rPr>
        <w:t>Functionality - Does it work as expected / documented?</w:t>
      </w:r>
    </w:p>
    <w:p w:rsidR="006659F7" w:rsidRPr="00515921" w:rsidRDefault="006659F7" w:rsidP="006659F7">
      <w:pPr>
        <w:pStyle w:val="ListParagraph"/>
        <w:numPr>
          <w:ilvl w:val="0"/>
          <w:numId w:val="6"/>
        </w:numPr>
        <w:spacing w:after="0"/>
        <w:rPr>
          <w:bCs/>
        </w:rPr>
      </w:pPr>
      <w:r w:rsidRPr="00515921">
        <w:rPr>
          <w:bCs/>
        </w:rPr>
        <w:t>Reliability - Is it “reliable” over time?</w:t>
      </w:r>
    </w:p>
    <w:p w:rsidR="006659F7" w:rsidRPr="00515921" w:rsidRDefault="006659F7" w:rsidP="006659F7">
      <w:pPr>
        <w:pStyle w:val="ListParagraph"/>
        <w:numPr>
          <w:ilvl w:val="0"/>
          <w:numId w:val="6"/>
        </w:numPr>
        <w:spacing w:after="0"/>
        <w:rPr>
          <w:bCs/>
        </w:rPr>
      </w:pPr>
      <w:r w:rsidRPr="00515921">
        <w:rPr>
          <w:bCs/>
        </w:rPr>
        <w:t>Proficiency - Does it increase the developer's skills?</w:t>
      </w:r>
    </w:p>
    <w:p w:rsidR="006659F7" w:rsidRDefault="006659F7" w:rsidP="006659F7">
      <w:pPr>
        <w:pStyle w:val="ListParagraph"/>
        <w:numPr>
          <w:ilvl w:val="0"/>
          <w:numId w:val="6"/>
        </w:numPr>
        <w:spacing w:after="0"/>
        <w:rPr>
          <w:bCs/>
        </w:rPr>
      </w:pPr>
      <w:r w:rsidRPr="00515921">
        <w:rPr>
          <w:bCs/>
        </w:rPr>
        <w:t>Creativity - Can it be used in new ways?</w:t>
      </w:r>
    </w:p>
    <w:p w:rsidR="006659F7" w:rsidRDefault="006659F7" w:rsidP="006659F7">
      <w:pPr>
        <w:pStyle w:val="ListParagraph"/>
        <w:spacing w:after="0"/>
        <w:rPr>
          <w:bCs/>
        </w:rPr>
      </w:pPr>
    </w:p>
    <w:p w:rsidR="006659F7" w:rsidRDefault="006659F7" w:rsidP="006659F7">
      <w:pPr>
        <w:rPr>
          <w:bCs/>
        </w:rPr>
      </w:pPr>
      <w:r>
        <w:rPr>
          <w:bCs/>
        </w:rPr>
        <w:t>P</w:t>
      </w:r>
      <w:r w:rsidRPr="00515921">
        <w:rPr>
          <w:bCs/>
        </w:rPr>
        <w:t>utting more effort into API testing</w:t>
      </w:r>
      <w:r>
        <w:rPr>
          <w:bCs/>
        </w:rPr>
        <w:t xml:space="preserve">, can </w:t>
      </w:r>
      <w:r w:rsidRPr="00515921">
        <w:rPr>
          <w:bCs/>
        </w:rPr>
        <w:t>leads to a much healthier final product. Ensuring that all data access (read and write) goes only through the API significantly simplifies security and compliance testing and thereby certification, since there is only one interface. </w:t>
      </w:r>
    </w:p>
    <w:p w:rsidR="006659F7" w:rsidRDefault="006659F7" w:rsidP="006659F7">
      <w:pPr>
        <w:rPr>
          <w:bCs/>
        </w:rPr>
      </w:pPr>
    </w:p>
    <w:p w:rsidR="006659F7" w:rsidRDefault="006659F7" w:rsidP="006659F7">
      <w:pPr>
        <w:rPr>
          <w:bCs/>
        </w:rPr>
      </w:pPr>
      <w:r w:rsidRPr="00197F96">
        <w:rPr>
          <w:bCs/>
        </w:rPr>
        <w:t>Ensuring that all the required business rules are being enforced at the API tier allows time for much more complete user-experience tests once the UI is released, and not having to concentrate on testing every single business rule and path through the application near the end of the project. Ensuring that the API offers complete functionality allows for easy future expansion of the application as new business needs arise.</w:t>
      </w:r>
    </w:p>
    <w:p w:rsidR="006659F7" w:rsidRDefault="006659F7" w:rsidP="006659F7">
      <w:pPr>
        <w:rPr>
          <w:bCs/>
        </w:rPr>
      </w:pPr>
    </w:p>
    <w:p w:rsidR="006659F7" w:rsidRDefault="006659F7" w:rsidP="006659F7">
      <w:pPr>
        <w:rPr>
          <w:bCs/>
        </w:rPr>
      </w:pPr>
      <w:r>
        <w:rPr>
          <w:bCs/>
        </w:rPr>
        <w:t>JBoss tools comes with camel plugins which make testing quite easy. We can create a test suite and configure test scripts to be executed depending upon the requirements. The test scripts can be executed periodically and also on every new commit in the git repository. JBoss tools can be easily integrated with Jenkins to automate the build and deployment cycle of the API services.</w:t>
      </w:r>
    </w:p>
    <w:p w:rsidR="006659F7" w:rsidRDefault="006659F7" w:rsidP="006659F7">
      <w:pPr>
        <w:rPr>
          <w:bCs/>
        </w:rPr>
      </w:pPr>
    </w:p>
    <w:p w:rsidR="006659F7" w:rsidRDefault="006659F7" w:rsidP="006659F7">
      <w:pPr>
        <w:pStyle w:val="Heading1"/>
      </w:pPr>
      <w:bookmarkStart w:id="24" w:name="_Ref415817349"/>
      <w:bookmarkStart w:id="25" w:name="_Toc428624381"/>
      <w:r w:rsidRPr="009D4AC6">
        <w:lastRenderedPageBreak/>
        <w:t>Data services – Direct data access, Meta data services</w:t>
      </w:r>
      <w:bookmarkEnd w:id="24"/>
      <w:bookmarkEnd w:id="25"/>
    </w:p>
    <w:p w:rsidR="006659F7" w:rsidRDefault="006659F7" w:rsidP="006659F7">
      <w:pPr>
        <w:rPr>
          <w:bCs/>
        </w:rPr>
      </w:pPr>
    </w:p>
    <w:p w:rsidR="006659F7" w:rsidRDefault="006659F7" w:rsidP="006659F7">
      <w:pPr>
        <w:rPr>
          <w:bCs/>
        </w:rPr>
      </w:pPr>
      <w:r>
        <w:rPr>
          <w:bCs/>
        </w:rPr>
        <w:t>JBoss Data Virtualization (JDV) allows for an application to implement a virtual layer so that multiple data endpoints act as a single data source within the application. Some key benefits include:</w:t>
      </w:r>
    </w:p>
    <w:p w:rsidR="006659F7" w:rsidRDefault="006659F7" w:rsidP="006659F7">
      <w:pPr>
        <w:numPr>
          <w:ilvl w:val="0"/>
          <w:numId w:val="1"/>
        </w:numPr>
        <w:spacing w:line="276" w:lineRule="auto"/>
        <w:rPr>
          <w:bCs/>
        </w:rPr>
      </w:pPr>
      <w:r w:rsidRPr="009D4AC6">
        <w:rPr>
          <w:bCs/>
        </w:rPr>
        <w:t>Expose data through a single uniform interface</w:t>
      </w:r>
      <w:r>
        <w:rPr>
          <w:bCs/>
        </w:rPr>
        <w:t>.</w:t>
      </w:r>
      <w:r w:rsidRPr="004C3C09">
        <w:rPr>
          <w:bCs/>
        </w:rPr>
        <w:t xml:space="preserve"> </w:t>
      </w:r>
      <w:r>
        <w:rPr>
          <w:bCs/>
        </w:rPr>
        <w:t>Data sources can be txt,csv or different database server</w:t>
      </w:r>
    </w:p>
    <w:p w:rsidR="006659F7" w:rsidRDefault="006659F7" w:rsidP="006659F7">
      <w:pPr>
        <w:numPr>
          <w:ilvl w:val="0"/>
          <w:numId w:val="1"/>
        </w:numPr>
        <w:spacing w:line="276" w:lineRule="auto"/>
        <w:rPr>
          <w:bCs/>
        </w:rPr>
      </w:pPr>
      <w:r>
        <w:rPr>
          <w:bCs/>
        </w:rPr>
        <w:t>Data from different sources can be handled by a Rest Service.</w:t>
      </w:r>
    </w:p>
    <w:p w:rsidR="006659F7" w:rsidRDefault="006659F7" w:rsidP="006659F7">
      <w:pPr>
        <w:numPr>
          <w:ilvl w:val="0"/>
          <w:numId w:val="1"/>
        </w:numPr>
        <w:spacing w:line="276" w:lineRule="auto"/>
        <w:rPr>
          <w:bCs/>
        </w:rPr>
      </w:pPr>
      <w:r>
        <w:rPr>
          <w:bCs/>
        </w:rPr>
        <w:t xml:space="preserve">JDV provides a platform to access data using the same query language irrespective of the database server. The data handling implementation is handled by JDV which decouples data handling code in the API level and the data configuration. The feature facilitates in API development a lot. Using JDV as the data management server the overhead of managing different drivers and protocols for accessing different data sources is not to be implemented in the API. </w:t>
      </w:r>
    </w:p>
    <w:p w:rsidR="006659F7" w:rsidRPr="008C3F82" w:rsidRDefault="006659F7" w:rsidP="006659F7">
      <w:pPr>
        <w:numPr>
          <w:ilvl w:val="0"/>
          <w:numId w:val="1"/>
        </w:numPr>
        <w:spacing w:line="276" w:lineRule="auto"/>
        <w:rPr>
          <w:bCs/>
        </w:rPr>
      </w:pPr>
      <w:r w:rsidRPr="009D4AC6">
        <w:rPr>
          <w:bCs/>
        </w:rPr>
        <w:t>Expose legacy data sources as data services</w:t>
      </w:r>
      <w:r>
        <w:rPr>
          <w:bCs/>
        </w:rPr>
        <w:t>.</w:t>
      </w:r>
      <w:r w:rsidRPr="009D4AC6">
        <w:rPr>
          <w:bCs/>
        </w:rPr>
        <w:t xml:space="preserve"> </w:t>
      </w:r>
      <w:r>
        <w:rPr>
          <w:bCs/>
        </w:rPr>
        <w:t>Since</w:t>
      </w:r>
      <w:r w:rsidRPr="000F1DF0">
        <w:rPr>
          <w:bCs/>
        </w:rPr>
        <w:t xml:space="preserve"> JDV exposes all its data sources by a REST service and by a query language.</w:t>
      </w:r>
      <w:r w:rsidRPr="008C3F82">
        <w:rPr>
          <w:bCs/>
        </w:rPr>
        <w:t xml:space="preserve"> The feature supports </w:t>
      </w:r>
      <w:r>
        <w:rPr>
          <w:bCs/>
        </w:rPr>
        <w:t xml:space="preserve">easy </w:t>
      </w:r>
      <w:r w:rsidRPr="008C3F82">
        <w:rPr>
          <w:bCs/>
        </w:rPr>
        <w:t>implementation to handle data at API level.</w:t>
      </w:r>
    </w:p>
    <w:p w:rsidR="006659F7" w:rsidRPr="009D4AC6" w:rsidRDefault="006659F7" w:rsidP="006659F7">
      <w:pPr>
        <w:numPr>
          <w:ilvl w:val="0"/>
          <w:numId w:val="1"/>
        </w:numPr>
        <w:spacing w:line="276" w:lineRule="auto"/>
        <w:rPr>
          <w:bCs/>
        </w:rPr>
      </w:pPr>
      <w:r w:rsidRPr="009D4AC6">
        <w:rPr>
          <w:bCs/>
        </w:rPr>
        <w:t>Provide a uniform means of exposing/accessing metadata</w:t>
      </w:r>
    </w:p>
    <w:p w:rsidR="006659F7" w:rsidRPr="009D4AC6" w:rsidRDefault="006659F7" w:rsidP="006659F7">
      <w:pPr>
        <w:numPr>
          <w:ilvl w:val="0"/>
          <w:numId w:val="1"/>
        </w:numPr>
        <w:spacing w:line="276" w:lineRule="auto"/>
        <w:rPr>
          <w:bCs/>
        </w:rPr>
      </w:pPr>
      <w:r w:rsidRPr="009D4AC6">
        <w:rPr>
          <w:bCs/>
        </w:rPr>
        <w:t>Provide a searchable interface to data and metadata</w:t>
      </w:r>
    </w:p>
    <w:p w:rsidR="006659F7" w:rsidRPr="009D4AC6" w:rsidRDefault="006659F7" w:rsidP="006659F7">
      <w:pPr>
        <w:numPr>
          <w:ilvl w:val="0"/>
          <w:numId w:val="1"/>
        </w:numPr>
        <w:spacing w:line="276" w:lineRule="auto"/>
        <w:rPr>
          <w:bCs/>
        </w:rPr>
      </w:pPr>
      <w:r w:rsidRPr="009D4AC6">
        <w:rPr>
          <w:bCs/>
        </w:rPr>
        <w:t>Expose data relationships and semantics</w:t>
      </w:r>
    </w:p>
    <w:p w:rsidR="006659F7" w:rsidRPr="009D4AC6" w:rsidRDefault="006659F7" w:rsidP="006659F7">
      <w:pPr>
        <w:numPr>
          <w:ilvl w:val="0"/>
          <w:numId w:val="1"/>
        </w:numPr>
        <w:spacing w:line="276" w:lineRule="auto"/>
        <w:rPr>
          <w:bCs/>
        </w:rPr>
      </w:pPr>
      <w:r w:rsidRPr="009D4AC6">
        <w:rPr>
          <w:bCs/>
        </w:rPr>
        <w:t>Provide uniform access controls to information</w:t>
      </w:r>
    </w:p>
    <w:p w:rsidR="006659F7" w:rsidRPr="009D4AC6" w:rsidRDefault="006659F7" w:rsidP="006659F7">
      <w:pPr>
        <w:ind w:left="720"/>
        <w:rPr>
          <w:bCs/>
        </w:rPr>
      </w:pPr>
    </w:p>
    <w:p w:rsidR="006659F7" w:rsidRPr="00697E9B" w:rsidRDefault="006659F7" w:rsidP="006659F7">
      <w:pPr>
        <w:rPr>
          <w:rFonts w:eastAsia="Times New Roman"/>
        </w:rPr>
      </w:pPr>
      <w:r w:rsidRPr="00697E9B">
        <w:rPr>
          <w:rFonts w:eastAsia="Times New Roman"/>
        </w:rPr>
        <w:t>For our shopping application, we chose to create a virtualization layer that allows the application to interact with two data sources (MySql and Postgres) through a unified interface. The JDV server seamlessly forwards all the SQL calls to the proper data source.</w:t>
      </w:r>
    </w:p>
    <w:p w:rsidR="006659F7" w:rsidRPr="00697E9B" w:rsidRDefault="006659F7" w:rsidP="006659F7">
      <w:pPr>
        <w:rPr>
          <w:rFonts w:eastAsia="Times New Roman"/>
        </w:rPr>
      </w:pPr>
      <w:r w:rsidRPr="00697E9B">
        <w:rPr>
          <w:rFonts w:eastAsia="Times New Roman"/>
        </w:rPr>
        <w:t> </w:t>
      </w:r>
    </w:p>
    <w:p w:rsidR="006659F7" w:rsidRPr="00FF3E96" w:rsidRDefault="006659F7" w:rsidP="006659F7">
      <w:pPr>
        <w:rPr>
          <w:rFonts w:ascii="Times New Roman" w:eastAsia="Times New Roman" w:hAnsi="Times New Roman"/>
        </w:rPr>
      </w:pPr>
      <w:r w:rsidRPr="00FF3E96">
        <w:rPr>
          <w:rFonts w:ascii="Times New Roman" w:eastAsia="Times New Roman" w:hAnsi="Times New Roman"/>
        </w:rPr>
        <w:t> </w:t>
      </w:r>
    </w:p>
    <w:p w:rsidR="006659F7" w:rsidRDefault="006659F7" w:rsidP="006659F7">
      <w:pPr>
        <w:pStyle w:val="Picture"/>
        <w:rPr>
          <w:rFonts w:eastAsia="Times New Roman"/>
        </w:rPr>
      </w:pPr>
      <w:r>
        <w:rPr>
          <w:rFonts w:eastAsia="Times New Roman"/>
          <w:noProof/>
        </w:rPr>
        <w:drawing>
          <wp:inline distT="0" distB="0" distL="0" distR="0" wp14:anchorId="0356685D" wp14:editId="24EE7215">
            <wp:extent cx="4943703" cy="197540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76987" cy="1988701"/>
                    </a:xfrm>
                    <a:prstGeom prst="rect">
                      <a:avLst/>
                    </a:prstGeom>
                    <a:noFill/>
                  </pic:spPr>
                </pic:pic>
              </a:graphicData>
            </a:graphic>
          </wp:inline>
        </w:drawing>
      </w:r>
    </w:p>
    <w:p w:rsidR="006659F7" w:rsidRPr="00FC1AB6" w:rsidRDefault="006659F7" w:rsidP="006659F7">
      <w:pPr>
        <w:pStyle w:val="Caption"/>
      </w:pPr>
      <w:r w:rsidRPr="00FC1AB6">
        <w:tab/>
        <w:t xml:space="preserve">Figure </w:t>
      </w:r>
      <w:fldSimple w:instr=" SEQ Figure \* ARABIC ">
        <w:r w:rsidR="005A1476">
          <w:rPr>
            <w:noProof/>
          </w:rPr>
          <w:t>50</w:t>
        </w:r>
      </w:fldSimple>
      <w:r>
        <w:t>. JDV Usage in the Shopping Cart Application</w:t>
      </w:r>
    </w:p>
    <w:p w:rsidR="006659F7" w:rsidRPr="00697E9B" w:rsidRDefault="006659F7" w:rsidP="006659F7">
      <w:pPr>
        <w:rPr>
          <w:rFonts w:eastAsia="Times New Roman"/>
        </w:rPr>
      </w:pPr>
    </w:p>
    <w:p w:rsidR="006659F7" w:rsidRPr="00697E9B" w:rsidRDefault="006659F7" w:rsidP="006659F7">
      <w:pPr>
        <w:rPr>
          <w:rFonts w:eastAsia="Times New Roman"/>
        </w:rPr>
      </w:pPr>
      <w:r w:rsidRPr="00697E9B">
        <w:rPr>
          <w:rFonts w:eastAsia="Times New Roman"/>
        </w:rPr>
        <w:t xml:space="preserve">The steps to create this are very simple using JBDS. These steps are illustrated in the figures below. </w:t>
      </w:r>
    </w:p>
    <w:p w:rsidR="006659F7" w:rsidRPr="00697E9B" w:rsidRDefault="006659F7" w:rsidP="006659F7">
      <w:pPr>
        <w:pStyle w:val="ListParagraph"/>
        <w:numPr>
          <w:ilvl w:val="0"/>
          <w:numId w:val="41"/>
        </w:numPr>
        <w:spacing w:after="0" w:line="240" w:lineRule="auto"/>
        <w:rPr>
          <w:rFonts w:eastAsia="Times New Roman" w:cs="Times New Roman"/>
        </w:rPr>
      </w:pPr>
      <w:r w:rsidRPr="00697E9B">
        <w:rPr>
          <w:rFonts w:eastAsia="Times New Roman" w:cs="Times New Roman"/>
        </w:rPr>
        <w:t>Create a Teiid project</w:t>
      </w:r>
    </w:p>
    <w:p w:rsidR="006659F7" w:rsidRPr="00697E9B" w:rsidRDefault="006659F7" w:rsidP="006659F7">
      <w:pPr>
        <w:pStyle w:val="ListParagraph"/>
        <w:numPr>
          <w:ilvl w:val="0"/>
          <w:numId w:val="41"/>
        </w:numPr>
        <w:spacing w:after="0" w:line="240" w:lineRule="auto"/>
        <w:rPr>
          <w:rFonts w:eastAsia="Times New Roman" w:cs="Times New Roman"/>
        </w:rPr>
      </w:pPr>
      <w:r w:rsidRPr="00697E9B">
        <w:rPr>
          <w:rFonts w:eastAsia="Times New Roman" w:cs="Times New Roman"/>
        </w:rPr>
        <w:t>Create the MySQL data model</w:t>
      </w:r>
    </w:p>
    <w:p w:rsidR="006659F7" w:rsidRPr="00697E9B" w:rsidRDefault="006659F7" w:rsidP="006659F7">
      <w:pPr>
        <w:pStyle w:val="ListParagraph"/>
        <w:numPr>
          <w:ilvl w:val="0"/>
          <w:numId w:val="41"/>
        </w:numPr>
        <w:spacing w:after="0" w:line="240" w:lineRule="auto"/>
        <w:rPr>
          <w:rFonts w:eastAsia="Times New Roman" w:cs="Times New Roman"/>
        </w:rPr>
      </w:pPr>
      <w:r w:rsidRPr="00697E9B">
        <w:rPr>
          <w:rFonts w:eastAsia="Times New Roman" w:cs="Times New Roman"/>
        </w:rPr>
        <w:t>Create the PostreSQL data model</w:t>
      </w:r>
    </w:p>
    <w:p w:rsidR="006659F7" w:rsidRPr="00697E9B" w:rsidRDefault="006659F7" w:rsidP="006659F7">
      <w:pPr>
        <w:pStyle w:val="ListParagraph"/>
        <w:numPr>
          <w:ilvl w:val="0"/>
          <w:numId w:val="41"/>
        </w:numPr>
        <w:spacing w:after="0" w:line="240" w:lineRule="auto"/>
        <w:rPr>
          <w:rFonts w:eastAsia="Times New Roman" w:cs="Times New Roman"/>
        </w:rPr>
      </w:pPr>
      <w:r w:rsidRPr="00697E9B">
        <w:rPr>
          <w:rFonts w:eastAsia="Times New Roman" w:cs="Times New Roman"/>
        </w:rPr>
        <w:t>Create a virtual database that exposes these two models as a single datasource to your application</w:t>
      </w:r>
    </w:p>
    <w:p w:rsidR="006659F7" w:rsidRPr="00697E9B" w:rsidRDefault="006659F7" w:rsidP="006659F7">
      <w:pPr>
        <w:rPr>
          <w:rFonts w:eastAsia="Times New Roman"/>
        </w:rPr>
      </w:pPr>
    </w:p>
    <w:p w:rsidR="006659F7" w:rsidRDefault="006659F7" w:rsidP="006659F7">
      <w:pPr>
        <w:rPr>
          <w:bCs/>
        </w:rPr>
      </w:pPr>
      <w:r>
        <w:rPr>
          <w:bCs/>
        </w:rPr>
        <w:t>First we will create the MySQL data model.</w:t>
      </w:r>
    </w:p>
    <w:p w:rsidR="006659F7" w:rsidRDefault="006659F7" w:rsidP="006659F7">
      <w:pPr>
        <w:rPr>
          <w:bCs/>
        </w:rPr>
      </w:pPr>
    </w:p>
    <w:p w:rsidR="006659F7" w:rsidRDefault="006659F7" w:rsidP="006659F7">
      <w:pPr>
        <w:rPr>
          <w:bCs/>
        </w:rPr>
      </w:pPr>
    </w:p>
    <w:p w:rsidR="006659F7" w:rsidRPr="00F37608" w:rsidRDefault="006659F7" w:rsidP="006659F7">
      <w:pPr>
        <w:pStyle w:val="Picture"/>
      </w:pPr>
      <w:r w:rsidRPr="008700E5">
        <w:rPr>
          <w:noProof/>
        </w:rPr>
        <w:drawing>
          <wp:inline distT="0" distB="0" distL="0" distR="0" wp14:anchorId="6A9B4F3E" wp14:editId="633BDF87">
            <wp:extent cx="5775960" cy="3369426"/>
            <wp:effectExtent l="0" t="0" r="0" b="0"/>
            <wp:docPr id="93" name="Picture 93" descr="C:\Users\vivekbalokhra\Desktop\latestupdates\teiid designerfunctions\Sli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vekbalokhra\Desktop\latestupdates\teiid designerfunctions\Slide1.PNG"/>
                    <pic:cNvPicPr>
                      <a:picLocks noChangeAspect="1" noChangeArrowheads="1"/>
                    </pic:cNvPicPr>
                  </pic:nvPicPr>
                  <pic:blipFill rotWithShape="1">
                    <a:blip r:embed="rId78">
                      <a:extLst>
                        <a:ext uri="{28A0092B-C50C-407E-A947-70E740481C1C}">
                          <a14:useLocalDpi xmlns:a14="http://schemas.microsoft.com/office/drawing/2010/main" val="0"/>
                        </a:ext>
                      </a:extLst>
                    </a:blip>
                    <a:srcRect b="6449"/>
                    <a:stretch/>
                  </pic:blipFill>
                  <pic:spPr bwMode="auto">
                    <a:xfrm>
                      <a:off x="0" y="0"/>
                      <a:ext cx="5802143" cy="3384700"/>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51</w:t>
        </w:r>
      </w:fldSimple>
      <w:r w:rsidRPr="00FC1AB6">
        <w:t xml:space="preserve">. </w:t>
      </w:r>
      <w:r>
        <w:t>Creating a Teiid Model Project</w:t>
      </w:r>
    </w:p>
    <w:p w:rsidR="006659F7" w:rsidRDefault="006659F7" w:rsidP="006659F7">
      <w:pPr>
        <w:rPr>
          <w:bCs/>
        </w:rPr>
      </w:pPr>
    </w:p>
    <w:p w:rsidR="006659F7" w:rsidRDefault="006659F7" w:rsidP="006659F7">
      <w:pPr>
        <w:rPr>
          <w:bCs/>
        </w:rPr>
      </w:pPr>
    </w:p>
    <w:p w:rsidR="006659F7" w:rsidRDefault="006659F7" w:rsidP="006659F7">
      <w:pPr>
        <w:rPr>
          <w:bCs/>
        </w:rPr>
      </w:pPr>
    </w:p>
    <w:p w:rsidR="006659F7" w:rsidRDefault="006659F7" w:rsidP="006659F7">
      <w:pPr>
        <w:pStyle w:val="Picture"/>
      </w:pPr>
      <w:r w:rsidRPr="008700E5">
        <w:rPr>
          <w:noProof/>
        </w:rPr>
        <w:drawing>
          <wp:inline distT="0" distB="0" distL="0" distR="0" wp14:anchorId="0AFB2E5D" wp14:editId="612E63F9">
            <wp:extent cx="5764728" cy="3269673"/>
            <wp:effectExtent l="0" t="0" r="0" b="0"/>
            <wp:docPr id="94" name="Picture 94" descr="C:\Users\vivekbalokhra\Desktop\latestupdates\teiid designerfunctions\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vekbalokhra\Desktop\latestupdates\teiid designerfunctions\Slide2.PNG"/>
                    <pic:cNvPicPr>
                      <a:picLocks noChangeAspect="1" noChangeArrowheads="1"/>
                    </pic:cNvPicPr>
                  </pic:nvPicPr>
                  <pic:blipFill rotWithShape="1">
                    <a:blip r:embed="rId79">
                      <a:extLst>
                        <a:ext uri="{28A0092B-C50C-407E-A947-70E740481C1C}">
                          <a14:useLocalDpi xmlns:a14="http://schemas.microsoft.com/office/drawing/2010/main" val="0"/>
                        </a:ext>
                      </a:extLst>
                    </a:blip>
                    <a:srcRect b="6635"/>
                    <a:stretch/>
                  </pic:blipFill>
                  <pic:spPr bwMode="auto">
                    <a:xfrm>
                      <a:off x="0" y="0"/>
                      <a:ext cx="5805859" cy="3293002"/>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52</w:t>
        </w:r>
      </w:fldSimple>
      <w:r w:rsidRPr="00FC1AB6">
        <w:t xml:space="preserve">. </w:t>
      </w:r>
      <w:r>
        <w:t>Creating the new Model Project</w:t>
      </w:r>
    </w:p>
    <w:p w:rsidR="006659F7" w:rsidRDefault="006659F7" w:rsidP="006659F7">
      <w:pPr>
        <w:rPr>
          <w:bCs/>
        </w:rPr>
      </w:pPr>
    </w:p>
    <w:p w:rsidR="006659F7" w:rsidRDefault="006659F7" w:rsidP="006659F7">
      <w:pPr>
        <w:rPr>
          <w:bCs/>
        </w:rPr>
      </w:pPr>
    </w:p>
    <w:p w:rsidR="006659F7" w:rsidRDefault="006659F7" w:rsidP="006659F7">
      <w:pPr>
        <w:rPr>
          <w:bCs/>
          <w:noProof/>
        </w:rPr>
      </w:pPr>
    </w:p>
    <w:p w:rsidR="006659F7" w:rsidRDefault="006659F7" w:rsidP="006659F7">
      <w:pPr>
        <w:rPr>
          <w:bCs/>
          <w:noProof/>
        </w:rPr>
      </w:pPr>
    </w:p>
    <w:p w:rsidR="006659F7" w:rsidRDefault="006659F7" w:rsidP="006659F7">
      <w:pPr>
        <w:pStyle w:val="Picture"/>
      </w:pPr>
      <w:r w:rsidRPr="008700E5">
        <w:rPr>
          <w:noProof/>
        </w:rPr>
        <w:drawing>
          <wp:inline distT="0" distB="0" distL="0" distR="0" wp14:anchorId="4BBE3E85" wp14:editId="5C713FD8">
            <wp:extent cx="5713291" cy="3343046"/>
            <wp:effectExtent l="0" t="0" r="0" b="0"/>
            <wp:docPr id="95" name="Picture 95" descr="C:\Users\vivekbalokhra\Desktop\latestupdates\teiid designerfunctions\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vekbalokhra\Desktop\latestupdates\teiid designerfunctions\Slide3.PNG"/>
                    <pic:cNvPicPr>
                      <a:picLocks noChangeAspect="1" noChangeArrowheads="1"/>
                    </pic:cNvPicPr>
                  </pic:nvPicPr>
                  <pic:blipFill rotWithShape="1">
                    <a:blip r:embed="rId80">
                      <a:extLst>
                        <a:ext uri="{28A0092B-C50C-407E-A947-70E740481C1C}">
                          <a14:useLocalDpi xmlns:a14="http://schemas.microsoft.com/office/drawing/2010/main" val="0"/>
                        </a:ext>
                      </a:extLst>
                    </a:blip>
                    <a:srcRect b="5205"/>
                    <a:stretch/>
                  </pic:blipFill>
                  <pic:spPr bwMode="auto">
                    <a:xfrm>
                      <a:off x="0" y="0"/>
                      <a:ext cx="5752218" cy="3365824"/>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53</w:t>
        </w:r>
      </w:fldSimple>
      <w:r w:rsidRPr="00FC1AB6">
        <w:t xml:space="preserve">. </w:t>
      </w:r>
      <w:r>
        <w:t>Creating a new JDBC connection and configuring MySQL</w:t>
      </w:r>
    </w:p>
    <w:p w:rsidR="006659F7" w:rsidRDefault="006659F7" w:rsidP="006659F7">
      <w:pPr>
        <w:rPr>
          <w:bCs/>
        </w:rPr>
      </w:pPr>
    </w:p>
    <w:p w:rsidR="006659F7" w:rsidRDefault="006659F7" w:rsidP="006659F7">
      <w:pPr>
        <w:rPr>
          <w:bCs/>
        </w:rPr>
      </w:pPr>
      <w:r>
        <w:rPr>
          <w:bCs/>
        </w:rPr>
        <w:t>After configuring the connection details with its respective username and password we click on Finish.</w:t>
      </w:r>
    </w:p>
    <w:p w:rsidR="006659F7" w:rsidRDefault="006659F7" w:rsidP="006659F7">
      <w:pPr>
        <w:rPr>
          <w:bCs/>
        </w:rPr>
      </w:pPr>
    </w:p>
    <w:p w:rsidR="006659F7" w:rsidRDefault="006659F7" w:rsidP="006659F7">
      <w:pPr>
        <w:pStyle w:val="Picture"/>
      </w:pPr>
      <w:r w:rsidRPr="008700E5">
        <w:rPr>
          <w:noProof/>
        </w:rPr>
        <w:drawing>
          <wp:inline distT="0" distB="0" distL="0" distR="0" wp14:anchorId="7FAB1EE7" wp14:editId="62CD7129">
            <wp:extent cx="5759864" cy="3262579"/>
            <wp:effectExtent l="0" t="0" r="0" b="0"/>
            <wp:docPr id="128" name="Picture 128" descr="C:\Users\vivekbalokhra\Desktop\latestupdates\teiid designerfunctions\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vekbalokhra\Desktop\latestupdates\teiid designerfunctions\Slide4.PNG"/>
                    <pic:cNvPicPr>
                      <a:picLocks noChangeAspect="1" noChangeArrowheads="1"/>
                    </pic:cNvPicPr>
                  </pic:nvPicPr>
                  <pic:blipFill rotWithShape="1">
                    <a:blip r:embed="rId81">
                      <a:extLst>
                        <a:ext uri="{28A0092B-C50C-407E-A947-70E740481C1C}">
                          <a14:useLocalDpi xmlns:a14="http://schemas.microsoft.com/office/drawing/2010/main" val="0"/>
                        </a:ext>
                      </a:extLst>
                    </a:blip>
                    <a:srcRect b="5746"/>
                    <a:stretch/>
                  </pic:blipFill>
                  <pic:spPr bwMode="auto">
                    <a:xfrm>
                      <a:off x="0" y="0"/>
                      <a:ext cx="5790715" cy="3280054"/>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54</w:t>
        </w:r>
      </w:fldSimple>
      <w:r w:rsidRPr="00FC1AB6">
        <w:t xml:space="preserve">. </w:t>
      </w:r>
      <w:r>
        <w:t>The completed MySQL datasource</w:t>
      </w:r>
    </w:p>
    <w:p w:rsidR="006659F7" w:rsidRDefault="006659F7" w:rsidP="006659F7">
      <w:pPr>
        <w:rPr>
          <w:bCs/>
        </w:rPr>
      </w:pPr>
    </w:p>
    <w:p w:rsidR="006659F7" w:rsidRDefault="006659F7" w:rsidP="006659F7">
      <w:pPr>
        <w:rPr>
          <w:bCs/>
        </w:rPr>
      </w:pPr>
      <w:r>
        <w:rPr>
          <w:bCs/>
        </w:rPr>
        <w:t xml:space="preserve">We can now view the data model for the MySQL connection. </w:t>
      </w:r>
      <w:r w:rsidRPr="00D51DA7">
        <w:rPr>
          <w:bCs/>
        </w:rPr>
        <w:t xml:space="preserve">The source model of </w:t>
      </w:r>
      <w:r>
        <w:rPr>
          <w:bCs/>
        </w:rPr>
        <w:t xml:space="preserve">the </w:t>
      </w:r>
      <w:r w:rsidRPr="00D51DA7">
        <w:rPr>
          <w:bCs/>
        </w:rPr>
        <w:t xml:space="preserve">fuseShoppingDemo database </w:t>
      </w:r>
      <w:r>
        <w:rPr>
          <w:bCs/>
        </w:rPr>
        <w:t>now</w:t>
      </w:r>
      <w:r w:rsidRPr="00D51DA7">
        <w:rPr>
          <w:bCs/>
        </w:rPr>
        <w:t xml:space="preserve"> shows us the </w:t>
      </w:r>
      <w:r>
        <w:rPr>
          <w:bCs/>
        </w:rPr>
        <w:t>UML</w:t>
      </w:r>
      <w:r w:rsidRPr="00D51DA7">
        <w:rPr>
          <w:bCs/>
        </w:rPr>
        <w:t xml:space="preserve"> diagram of products with their fields.</w:t>
      </w:r>
    </w:p>
    <w:p w:rsidR="006659F7" w:rsidRDefault="006659F7" w:rsidP="006659F7">
      <w:pPr>
        <w:rPr>
          <w:bCs/>
        </w:rPr>
      </w:pPr>
    </w:p>
    <w:p w:rsidR="006659F7" w:rsidRDefault="006659F7" w:rsidP="006659F7">
      <w:pPr>
        <w:pStyle w:val="Picture"/>
      </w:pPr>
      <w:r w:rsidRPr="008700E5">
        <w:rPr>
          <w:noProof/>
        </w:rPr>
        <w:lastRenderedPageBreak/>
        <w:drawing>
          <wp:inline distT="0" distB="0" distL="0" distR="0" wp14:anchorId="7E7B2BCD" wp14:editId="564C459E">
            <wp:extent cx="5738741" cy="3379623"/>
            <wp:effectExtent l="0" t="0" r="0" b="0"/>
            <wp:docPr id="129" name="Picture 129" descr="C:\Users\vivekbalokhra\Desktop\latestupdates\teiid designerfunctions\Slid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vekbalokhra\Desktop\latestupdates\teiid designerfunctions\Slide7.PNG"/>
                    <pic:cNvPicPr>
                      <a:picLocks noChangeAspect="1" noChangeArrowheads="1"/>
                    </pic:cNvPicPr>
                  </pic:nvPicPr>
                  <pic:blipFill rotWithShape="1">
                    <a:blip r:embed="rId82">
                      <a:extLst>
                        <a:ext uri="{28A0092B-C50C-407E-A947-70E740481C1C}">
                          <a14:useLocalDpi xmlns:a14="http://schemas.microsoft.com/office/drawing/2010/main" val="0"/>
                        </a:ext>
                      </a:extLst>
                    </a:blip>
                    <a:srcRect b="6170"/>
                    <a:stretch/>
                  </pic:blipFill>
                  <pic:spPr bwMode="auto">
                    <a:xfrm>
                      <a:off x="0" y="0"/>
                      <a:ext cx="5767463" cy="3396538"/>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55</w:t>
        </w:r>
      </w:fldSimple>
      <w:r w:rsidRPr="00FC1AB6">
        <w:t xml:space="preserve">. </w:t>
      </w:r>
      <w:r>
        <w:t>Select the MySQL data source</w:t>
      </w:r>
    </w:p>
    <w:p w:rsidR="006659F7" w:rsidRDefault="006659F7" w:rsidP="006659F7">
      <w:pPr>
        <w:rPr>
          <w:bCs/>
        </w:rPr>
      </w:pPr>
    </w:p>
    <w:p w:rsidR="006659F7" w:rsidRDefault="006659F7" w:rsidP="006659F7">
      <w:pPr>
        <w:rPr>
          <w:bCs/>
        </w:rPr>
      </w:pPr>
    </w:p>
    <w:p w:rsidR="006659F7" w:rsidRDefault="006659F7" w:rsidP="006659F7">
      <w:pPr>
        <w:pStyle w:val="Picture"/>
      </w:pPr>
      <w:r w:rsidRPr="008700E5">
        <w:rPr>
          <w:noProof/>
        </w:rPr>
        <w:drawing>
          <wp:inline distT="0" distB="0" distL="0" distR="0" wp14:anchorId="471798D6" wp14:editId="6F4F2CCB">
            <wp:extent cx="5745992" cy="3423514"/>
            <wp:effectExtent l="0" t="0" r="0" b="0"/>
            <wp:docPr id="130" name="Picture 130" descr="C:\Users\vivekbalokhra\Desktop\latestupdates\teiid designerfunctions\Slid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vekbalokhra\Desktop\latestupdates\teiid designerfunctions\Slide8.PNG"/>
                    <pic:cNvPicPr>
                      <a:picLocks noChangeAspect="1" noChangeArrowheads="1"/>
                    </pic:cNvPicPr>
                  </pic:nvPicPr>
                  <pic:blipFill rotWithShape="1">
                    <a:blip r:embed="rId83">
                      <a:extLst>
                        <a:ext uri="{28A0092B-C50C-407E-A947-70E740481C1C}">
                          <a14:useLocalDpi xmlns:a14="http://schemas.microsoft.com/office/drawing/2010/main" val="0"/>
                        </a:ext>
                      </a:extLst>
                    </a:blip>
                    <a:srcRect b="4449"/>
                    <a:stretch/>
                  </pic:blipFill>
                  <pic:spPr bwMode="auto">
                    <a:xfrm>
                      <a:off x="0" y="0"/>
                      <a:ext cx="5771238" cy="3438556"/>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56</w:t>
        </w:r>
      </w:fldSimple>
      <w:r w:rsidRPr="00FC1AB6">
        <w:t xml:space="preserve">. </w:t>
      </w:r>
      <w:r>
        <w:t xml:space="preserve">Viewing the source model of the </w:t>
      </w:r>
      <w:r w:rsidRPr="00D51DA7">
        <w:t>fuseShoppingDemo database</w:t>
      </w:r>
    </w:p>
    <w:p w:rsidR="006659F7" w:rsidRDefault="006659F7" w:rsidP="006659F7">
      <w:pPr>
        <w:rPr>
          <w:bCs/>
        </w:rPr>
      </w:pPr>
    </w:p>
    <w:p w:rsidR="006659F7" w:rsidRDefault="006659F7" w:rsidP="006659F7">
      <w:pPr>
        <w:rPr>
          <w:bCs/>
        </w:rPr>
      </w:pPr>
      <w:r>
        <w:rPr>
          <w:bCs/>
        </w:rPr>
        <w:t>Since we are creating a virtual database across two different data sources, we now need to follow the same steps for a PostgreSQL data source. We follow the same steps as for MySQL to create a new connection and view the source model. After connecting to the Transaction database in PostgreSQL, we can see the source model in the figure below.</w:t>
      </w:r>
    </w:p>
    <w:p w:rsidR="006659F7" w:rsidRPr="00D51DA7" w:rsidRDefault="006659F7" w:rsidP="006659F7">
      <w:pPr>
        <w:rPr>
          <w:bCs/>
        </w:rPr>
      </w:pPr>
    </w:p>
    <w:p w:rsidR="006659F7" w:rsidRDefault="006659F7" w:rsidP="006659F7">
      <w:pPr>
        <w:rPr>
          <w:bCs/>
        </w:rPr>
      </w:pPr>
    </w:p>
    <w:p w:rsidR="006659F7" w:rsidRDefault="006659F7" w:rsidP="006659F7">
      <w:pPr>
        <w:pStyle w:val="Picture"/>
      </w:pPr>
      <w:r w:rsidRPr="006E1190">
        <w:rPr>
          <w:noProof/>
        </w:rPr>
        <w:drawing>
          <wp:inline distT="0" distB="0" distL="0" distR="0" wp14:anchorId="4B766CE5" wp14:editId="193C5E7E">
            <wp:extent cx="5771409" cy="3409950"/>
            <wp:effectExtent l="0" t="0" r="0" b="0"/>
            <wp:docPr id="131" name="Picture 131" descr="C:\Users\vivekbalokhra\Desktop\latestupdates\teiid designerfunctions\Slid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vekbalokhra\Desktop\latestupdates\teiid designerfunctions\Slide10.PNG"/>
                    <pic:cNvPicPr>
                      <a:picLocks noChangeAspect="1" noChangeArrowheads="1"/>
                    </pic:cNvPicPr>
                  </pic:nvPicPr>
                  <pic:blipFill rotWithShape="1">
                    <a:blip r:embed="rId84">
                      <a:extLst>
                        <a:ext uri="{28A0092B-C50C-407E-A947-70E740481C1C}">
                          <a14:useLocalDpi xmlns:a14="http://schemas.microsoft.com/office/drawing/2010/main" val="0"/>
                        </a:ext>
                      </a:extLst>
                    </a:blip>
                    <a:srcRect b="4689"/>
                    <a:stretch/>
                  </pic:blipFill>
                  <pic:spPr bwMode="auto">
                    <a:xfrm>
                      <a:off x="0" y="0"/>
                      <a:ext cx="5790966" cy="3421505"/>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57</w:t>
        </w:r>
      </w:fldSimple>
      <w:r w:rsidRPr="00FC1AB6">
        <w:t xml:space="preserve">. </w:t>
      </w:r>
      <w:r>
        <w:t xml:space="preserve">Viewing the source model of the Transaction </w:t>
      </w:r>
      <w:r w:rsidRPr="00D51DA7">
        <w:t>database</w:t>
      </w:r>
    </w:p>
    <w:p w:rsidR="006659F7" w:rsidRDefault="006659F7" w:rsidP="006659F7">
      <w:pPr>
        <w:rPr>
          <w:bCs/>
        </w:rPr>
      </w:pPr>
    </w:p>
    <w:p w:rsidR="006659F7" w:rsidRDefault="006659F7" w:rsidP="006659F7">
      <w:pPr>
        <w:rPr>
          <w:bCs/>
        </w:rPr>
      </w:pPr>
      <w:r>
        <w:rPr>
          <w:bCs/>
        </w:rPr>
        <w:t>Now that the underlying databases are configured, the next step in creating a virtual database is to go to the File Menu and create a new Teiid VDB.</w:t>
      </w:r>
    </w:p>
    <w:p w:rsidR="006659F7" w:rsidRDefault="006659F7" w:rsidP="006659F7">
      <w:pPr>
        <w:pStyle w:val="Picture"/>
      </w:pPr>
      <w:r w:rsidRPr="006E1190">
        <w:rPr>
          <w:noProof/>
        </w:rPr>
        <w:drawing>
          <wp:inline distT="0" distB="0" distL="0" distR="0" wp14:anchorId="3C01BE52" wp14:editId="29EF329F">
            <wp:extent cx="5728782" cy="3315694"/>
            <wp:effectExtent l="0" t="0" r="0" b="0"/>
            <wp:docPr id="132" name="Picture 132" descr="C:\Users\vivekbalokhra\Desktop\latestupdates\teiid designerfunctions\Slid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vekbalokhra\Desktop\latestupdates\teiid designerfunctions\Slide11.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5512"/>
                    <a:stretch/>
                  </pic:blipFill>
                  <pic:spPr bwMode="auto">
                    <a:xfrm>
                      <a:off x="0" y="0"/>
                      <a:ext cx="5758519" cy="3332905"/>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58</w:t>
        </w:r>
      </w:fldSimple>
      <w:r w:rsidRPr="00FC1AB6">
        <w:t xml:space="preserve">. </w:t>
      </w:r>
      <w:r>
        <w:t>Creating a new Teiid VDB</w:t>
      </w:r>
    </w:p>
    <w:p w:rsidR="006659F7" w:rsidRDefault="006659F7" w:rsidP="006659F7">
      <w:pPr>
        <w:rPr>
          <w:bCs/>
        </w:rPr>
      </w:pPr>
    </w:p>
    <w:p w:rsidR="006659F7" w:rsidRDefault="006659F7" w:rsidP="006659F7">
      <w:pPr>
        <w:rPr>
          <w:bCs/>
        </w:rPr>
      </w:pPr>
      <w:r>
        <w:rPr>
          <w:bCs/>
        </w:rPr>
        <w:t>The new VDB asks for models. We simply click on the Add button to add these to our VDB.</w:t>
      </w:r>
    </w:p>
    <w:p w:rsidR="006659F7" w:rsidRDefault="006659F7" w:rsidP="006659F7">
      <w:pPr>
        <w:rPr>
          <w:bCs/>
        </w:rPr>
      </w:pPr>
    </w:p>
    <w:p w:rsidR="006659F7" w:rsidRDefault="006659F7" w:rsidP="006659F7">
      <w:pPr>
        <w:pStyle w:val="Picture"/>
      </w:pPr>
      <w:r w:rsidRPr="006E1190">
        <w:rPr>
          <w:noProof/>
        </w:rPr>
        <w:drawing>
          <wp:inline distT="0" distB="0" distL="0" distR="0" wp14:anchorId="5875C7A4" wp14:editId="3978BC2A">
            <wp:extent cx="5753443" cy="3403158"/>
            <wp:effectExtent l="0" t="0" r="0" b="0"/>
            <wp:docPr id="133" name="Picture 133" descr="C:\Users\vivekbalokhra\Desktop\latestupdates\teiid designerfunctions\Slid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vekbalokhra\Desktop\latestupdates\teiid designerfunctions\Slide12.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4115"/>
                    <a:stretch/>
                  </pic:blipFill>
                  <pic:spPr bwMode="auto">
                    <a:xfrm>
                      <a:off x="0" y="0"/>
                      <a:ext cx="5802931" cy="3432430"/>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59</w:t>
        </w:r>
      </w:fldSimple>
      <w:r w:rsidRPr="00FC1AB6">
        <w:t xml:space="preserve">. </w:t>
      </w:r>
      <w:r>
        <w:t>Adding the previously created models</w:t>
      </w:r>
    </w:p>
    <w:p w:rsidR="006659F7" w:rsidRDefault="006659F7" w:rsidP="006659F7">
      <w:pPr>
        <w:rPr>
          <w:bCs/>
        </w:rPr>
      </w:pPr>
    </w:p>
    <w:p w:rsidR="006659F7" w:rsidRDefault="006659F7" w:rsidP="006659F7">
      <w:pPr>
        <w:rPr>
          <w:bCs/>
        </w:rPr>
      </w:pPr>
      <w:r>
        <w:rPr>
          <w:bCs/>
        </w:rPr>
        <w:t>The virtual database ShoppingVDB.vdb is now ready for use.</w:t>
      </w:r>
    </w:p>
    <w:p w:rsidR="006659F7" w:rsidRDefault="006659F7" w:rsidP="006659F7">
      <w:pPr>
        <w:rPr>
          <w:bCs/>
        </w:rPr>
      </w:pPr>
    </w:p>
    <w:p w:rsidR="006659F7" w:rsidRDefault="006659F7" w:rsidP="006659F7">
      <w:pPr>
        <w:pStyle w:val="Picture"/>
      </w:pPr>
      <w:r w:rsidRPr="006E1190">
        <w:rPr>
          <w:noProof/>
        </w:rPr>
        <w:drawing>
          <wp:inline distT="0" distB="0" distL="0" distR="0" wp14:anchorId="67D76C13" wp14:editId="4E5A066B">
            <wp:extent cx="5739328" cy="3371353"/>
            <wp:effectExtent l="0" t="0" r="0" b="0"/>
            <wp:docPr id="134" name="Picture 134" descr="C:\Users\vivekbalokhra\Desktop\latestupdates\teiid designerfunctions\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vekbalokhra\Desktop\latestupdates\teiid designerfunctions\Slide13.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6255"/>
                    <a:stretch/>
                  </pic:blipFill>
                  <pic:spPr bwMode="auto">
                    <a:xfrm>
                      <a:off x="0" y="0"/>
                      <a:ext cx="5759271" cy="3383067"/>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rPr>
          <w:rStyle w:val="tspan"/>
        </w:rPr>
      </w:pPr>
      <w:r w:rsidRPr="00FC1AB6">
        <w:t xml:space="preserve">Figure </w:t>
      </w:r>
      <w:fldSimple w:instr=" SEQ Figure \* ARABIC ">
        <w:r w:rsidR="005A1476">
          <w:rPr>
            <w:noProof/>
          </w:rPr>
          <w:t>60</w:t>
        </w:r>
      </w:fldSimple>
      <w:r w:rsidRPr="00FC1AB6">
        <w:t xml:space="preserve">. </w:t>
      </w:r>
      <w:r>
        <w:t>The newly created ShoppingVDB.vdb</w:t>
      </w:r>
    </w:p>
    <w:p w:rsidR="006659F7" w:rsidRPr="00697E9B" w:rsidRDefault="006659F7" w:rsidP="006659F7">
      <w:pPr>
        <w:rPr>
          <w:rFonts w:eastAsia="Times New Roman"/>
        </w:rPr>
      </w:pPr>
    </w:p>
    <w:p w:rsidR="006659F7" w:rsidRPr="00697E9B" w:rsidRDefault="006659F7" w:rsidP="006659F7">
      <w:pPr>
        <w:rPr>
          <w:rFonts w:eastAsia="Times New Roman"/>
        </w:rPr>
      </w:pPr>
      <w:r w:rsidRPr="00697E9B">
        <w:rPr>
          <w:rFonts w:eastAsia="Times New Roman"/>
        </w:rPr>
        <w:t>To use this in the Shopping Cart Application, we need only configure the application to use the VDB as it would any other data source, using the Teiid JDBC driver:</w:t>
      </w:r>
    </w:p>
    <w:p w:rsidR="006659F7" w:rsidRPr="00697E9B" w:rsidRDefault="006659F7" w:rsidP="006659F7">
      <w:pPr>
        <w:rPr>
          <w:rFonts w:eastAsia="Times New Roman"/>
        </w:rPr>
      </w:pPr>
    </w:p>
    <w:p w:rsidR="006659F7" w:rsidRDefault="006659F7" w:rsidP="006659F7">
      <w:pPr>
        <w:pStyle w:val="Picture"/>
        <w:rPr>
          <w:rFonts w:eastAsia="Times New Roman"/>
        </w:rPr>
      </w:pPr>
      <w:r>
        <w:rPr>
          <w:rFonts w:eastAsia="Times New Roman"/>
          <w:noProof/>
        </w:rPr>
        <w:drawing>
          <wp:inline distT="0" distB="0" distL="0" distR="0" wp14:anchorId="6EB517D3" wp14:editId="345FFB81">
            <wp:extent cx="4767937" cy="1638912"/>
            <wp:effectExtent l="0" t="0" r="0" b="0"/>
            <wp:docPr id="1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5" cstate="print"/>
                    <a:srcRect t="5359" b="52221"/>
                    <a:stretch/>
                  </pic:blipFill>
                  <pic:spPr bwMode="auto">
                    <a:xfrm>
                      <a:off x="0" y="0"/>
                      <a:ext cx="4768820" cy="1639216"/>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Default="006659F7" w:rsidP="006659F7">
      <w:pPr>
        <w:pStyle w:val="Caption"/>
      </w:pPr>
      <w:r w:rsidRPr="00FC1AB6">
        <w:tab/>
        <w:t xml:space="preserve">Figure </w:t>
      </w:r>
      <w:fldSimple w:instr=" SEQ Figure \* ARABIC ">
        <w:r w:rsidR="005A1476">
          <w:rPr>
            <w:noProof/>
          </w:rPr>
          <w:t>61</w:t>
        </w:r>
      </w:fldSimple>
      <w:r>
        <w:t>. Data Source configuration in Shopping Cart Application</w:t>
      </w:r>
    </w:p>
    <w:p w:rsidR="006659F7" w:rsidRPr="00697E9B" w:rsidRDefault="006659F7" w:rsidP="006659F7">
      <w:pPr>
        <w:rPr>
          <w:rFonts w:eastAsia="Times New Roman"/>
        </w:rPr>
      </w:pPr>
    </w:p>
    <w:p w:rsidR="006659F7" w:rsidRPr="00697E9B" w:rsidRDefault="006659F7" w:rsidP="006659F7">
      <w:pPr>
        <w:rPr>
          <w:rFonts w:eastAsia="Times New Roman"/>
        </w:rPr>
      </w:pPr>
      <w:r w:rsidRPr="00697E9B">
        <w:rPr>
          <w:rFonts w:eastAsia="Times New Roman"/>
        </w:rPr>
        <w:t>We also must configure JDV to point to both MySQL and Postgres:</w:t>
      </w:r>
    </w:p>
    <w:p w:rsidR="006659F7" w:rsidRDefault="006659F7" w:rsidP="006659F7">
      <w:pPr>
        <w:pStyle w:val="Picture"/>
        <w:rPr>
          <w:bCs/>
        </w:rPr>
      </w:pPr>
      <w:r>
        <w:rPr>
          <w:rFonts w:eastAsia="Times New Roman"/>
          <w:noProof/>
        </w:rPr>
        <w:drawing>
          <wp:inline distT="0" distB="0" distL="0" distR="0" wp14:anchorId="61405575" wp14:editId="7C1B6249">
            <wp:extent cx="5743860" cy="1768415"/>
            <wp:effectExtent l="0" t="0" r="0" b="0"/>
            <wp:docPr id="1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5" cstate="print"/>
                    <a:srcRect t="56487" r="4783" b="7336"/>
                    <a:stretch/>
                  </pic:blipFill>
                  <pic:spPr bwMode="auto">
                    <a:xfrm>
                      <a:off x="0" y="0"/>
                      <a:ext cx="5802184" cy="1786372"/>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Default="006659F7" w:rsidP="006659F7">
      <w:pPr>
        <w:pStyle w:val="Caption"/>
      </w:pPr>
      <w:r w:rsidRPr="00FC1AB6">
        <w:tab/>
        <w:t xml:space="preserve">Figure </w:t>
      </w:r>
      <w:fldSimple w:instr=" SEQ Figure \* ARABIC ">
        <w:r w:rsidR="005A1476">
          <w:rPr>
            <w:noProof/>
          </w:rPr>
          <w:t>62</w:t>
        </w:r>
      </w:fldSimple>
      <w:r>
        <w:t>. Data Source configuration in JDV</w:t>
      </w:r>
    </w:p>
    <w:p w:rsidR="006659F7" w:rsidRDefault="006659F7" w:rsidP="006659F7"/>
    <w:p w:rsidR="006659F7" w:rsidRDefault="006659F7" w:rsidP="006659F7">
      <w:r>
        <w:t>Now that this is configured, our application can expose the data as XML, ODATA, or JSON. These are shown in the screenshots below.</w:t>
      </w:r>
    </w:p>
    <w:p w:rsidR="006659F7" w:rsidRDefault="006659F7" w:rsidP="006659F7"/>
    <w:p w:rsidR="006659F7" w:rsidRDefault="006659F7" w:rsidP="006659F7">
      <w:pPr>
        <w:pStyle w:val="Picture"/>
      </w:pPr>
      <w:r w:rsidRPr="00AE7F21">
        <w:rPr>
          <w:noProof/>
        </w:rPr>
        <w:lastRenderedPageBreak/>
        <w:drawing>
          <wp:inline distT="0" distB="0" distL="0" distR="0" wp14:anchorId="4196833B" wp14:editId="463539E3">
            <wp:extent cx="5635296" cy="4082902"/>
            <wp:effectExtent l="0" t="0" r="0" b="0"/>
            <wp:docPr id="138" name="Picture 138" descr="C:\Users\vivekbalokhra\Desktop\Odata_Images1\Sli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vekbalokhra\Desktop\Odata_Images1\Slide1.PNG"/>
                    <pic:cNvPicPr>
                      <a:picLocks noChangeAspect="1" noChangeArrowheads="1"/>
                    </pic:cNvPicPr>
                  </pic:nvPicPr>
                  <pic:blipFill rotWithShape="1">
                    <a:blip r:embed="rId86">
                      <a:extLst>
                        <a:ext uri="{28A0092B-C50C-407E-A947-70E740481C1C}">
                          <a14:useLocalDpi xmlns:a14="http://schemas.microsoft.com/office/drawing/2010/main" val="0"/>
                        </a:ext>
                      </a:extLst>
                    </a:blip>
                    <a:srcRect r="22441"/>
                    <a:stretch/>
                  </pic:blipFill>
                  <pic:spPr bwMode="auto">
                    <a:xfrm>
                      <a:off x="0" y="0"/>
                      <a:ext cx="5657415" cy="4098928"/>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Default="006659F7" w:rsidP="006659F7">
      <w:pPr>
        <w:pStyle w:val="Caption"/>
      </w:pPr>
      <w:r w:rsidRPr="00FC1AB6">
        <w:tab/>
        <w:t xml:space="preserve">Figure </w:t>
      </w:r>
      <w:fldSimple w:instr=" SEQ Figure \* ARABIC ">
        <w:r w:rsidR="005A1476">
          <w:rPr>
            <w:noProof/>
          </w:rPr>
          <w:t>63</w:t>
        </w:r>
      </w:fldSimple>
      <w:r>
        <w:t>. XML view of the Shopping Application metadata</w:t>
      </w:r>
    </w:p>
    <w:p w:rsidR="006659F7" w:rsidRDefault="006659F7" w:rsidP="006659F7"/>
    <w:p w:rsidR="006659F7" w:rsidRDefault="006659F7" w:rsidP="006659F7">
      <w:pPr>
        <w:pStyle w:val="Picture"/>
      </w:pPr>
      <w:r>
        <w:rPr>
          <w:noProof/>
        </w:rPr>
        <w:drawing>
          <wp:inline distT="0" distB="0" distL="0" distR="0" wp14:anchorId="02FA8FF0" wp14:editId="61708ED3">
            <wp:extent cx="5731510" cy="2562646"/>
            <wp:effectExtent l="0" t="0" r="254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2562646"/>
                    </a:xfrm>
                    <a:prstGeom prst="rect">
                      <a:avLst/>
                    </a:prstGeom>
                  </pic:spPr>
                </pic:pic>
              </a:graphicData>
            </a:graphic>
          </wp:inline>
        </w:drawing>
      </w:r>
    </w:p>
    <w:p w:rsidR="006659F7" w:rsidRDefault="006659F7" w:rsidP="006659F7">
      <w:pPr>
        <w:pStyle w:val="Caption"/>
      </w:pPr>
      <w:r w:rsidRPr="00FC1AB6">
        <w:tab/>
        <w:t xml:space="preserve">Figure </w:t>
      </w:r>
      <w:fldSimple w:instr=" SEQ Figure \* ARABIC ">
        <w:r w:rsidR="005A1476">
          <w:rPr>
            <w:noProof/>
          </w:rPr>
          <w:t>64</w:t>
        </w:r>
      </w:fldSimple>
      <w:r>
        <w:t>. Products exposed as ODATA</w:t>
      </w:r>
    </w:p>
    <w:p w:rsidR="006659F7" w:rsidRPr="006367E3" w:rsidRDefault="006659F7" w:rsidP="006659F7"/>
    <w:p w:rsidR="006659F7" w:rsidRDefault="006659F7" w:rsidP="006659F7">
      <w:pPr>
        <w:pStyle w:val="Picture"/>
      </w:pPr>
      <w:r>
        <w:rPr>
          <w:noProof/>
        </w:rPr>
        <w:lastRenderedPageBreak/>
        <w:drawing>
          <wp:inline distT="0" distB="0" distL="0" distR="0" wp14:anchorId="36242E0A" wp14:editId="25070A01">
            <wp:extent cx="5731510" cy="3088647"/>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3088647"/>
                    </a:xfrm>
                    <a:prstGeom prst="rect">
                      <a:avLst/>
                    </a:prstGeom>
                  </pic:spPr>
                </pic:pic>
              </a:graphicData>
            </a:graphic>
          </wp:inline>
        </w:drawing>
      </w:r>
    </w:p>
    <w:p w:rsidR="006659F7" w:rsidRDefault="006659F7" w:rsidP="006659F7">
      <w:pPr>
        <w:pStyle w:val="Caption"/>
      </w:pPr>
      <w:r w:rsidRPr="00FC1AB6">
        <w:tab/>
        <w:t xml:space="preserve">Figure </w:t>
      </w:r>
      <w:fldSimple w:instr=" SEQ Figure \* ARABIC ">
        <w:r w:rsidR="005A1476">
          <w:rPr>
            <w:noProof/>
          </w:rPr>
          <w:t>65</w:t>
        </w:r>
      </w:fldSimple>
      <w:r>
        <w:t>. Products exposed as JSON</w:t>
      </w:r>
    </w:p>
    <w:p w:rsidR="006659F7" w:rsidRPr="00BD7901" w:rsidRDefault="006659F7" w:rsidP="006659F7"/>
    <w:p w:rsidR="006659F7" w:rsidRDefault="006659F7" w:rsidP="006659F7">
      <w:pPr>
        <w:pStyle w:val="Heading1"/>
      </w:pPr>
      <w:bookmarkStart w:id="26" w:name="_Toc428624382"/>
      <w:r w:rsidRPr="00B10032">
        <w:lastRenderedPageBreak/>
        <w:t>Business intelligence</w:t>
      </w:r>
      <w:bookmarkEnd w:id="26"/>
    </w:p>
    <w:p w:rsidR="006659F7" w:rsidRPr="00277D19" w:rsidRDefault="006659F7" w:rsidP="006659F7">
      <w:pPr>
        <w:rPr>
          <w:bCs/>
        </w:rPr>
      </w:pPr>
      <w:r w:rsidRPr="00277D19">
        <w:rPr>
          <w:bCs/>
        </w:rPr>
        <w:t>Leverage API platform to track and record e</w:t>
      </w:r>
      <w:r>
        <w:rPr>
          <w:bCs/>
        </w:rPr>
        <w:t>very transaction for auditing a</w:t>
      </w:r>
      <w:r w:rsidRPr="00277D19">
        <w:rPr>
          <w:bCs/>
        </w:rPr>
        <w:t>n</w:t>
      </w:r>
      <w:r>
        <w:rPr>
          <w:bCs/>
        </w:rPr>
        <w:t>d</w:t>
      </w:r>
      <w:r w:rsidRPr="00277D19">
        <w:rPr>
          <w:bCs/>
        </w:rPr>
        <w:t xml:space="preserve"> debugging. Enable real time monitoring to diagnose system performances and transaction issues</w:t>
      </w:r>
      <w:r>
        <w:rPr>
          <w:bCs/>
        </w:rPr>
        <w:t>.</w:t>
      </w:r>
    </w:p>
    <w:p w:rsidR="006659F7" w:rsidRDefault="006659F7" w:rsidP="006659F7">
      <w:pPr>
        <w:rPr>
          <w:b/>
          <w:bCs/>
          <w:u w:val="single"/>
        </w:rPr>
      </w:pPr>
    </w:p>
    <w:p w:rsidR="006659F7" w:rsidRPr="00C42DC7" w:rsidRDefault="006659F7" w:rsidP="006659F7">
      <w:pPr>
        <w:rPr>
          <w:b/>
          <w:bCs/>
        </w:rPr>
      </w:pPr>
      <w:r w:rsidRPr="00C42DC7">
        <w:rPr>
          <w:b/>
          <w:bCs/>
        </w:rPr>
        <w:t>Logging and Audit Tracing:</w:t>
      </w:r>
    </w:p>
    <w:p w:rsidR="006659F7" w:rsidRDefault="006659F7" w:rsidP="006659F7">
      <w:pPr>
        <w:rPr>
          <w:bCs/>
        </w:rPr>
      </w:pPr>
      <w:r w:rsidRPr="00C42DC7">
        <w:rPr>
          <w:bCs/>
        </w:rPr>
        <w:t xml:space="preserve">Logging and Audit Tracing Services permanently store application information in a data store that can be later accessed for operations management. </w:t>
      </w:r>
    </w:p>
    <w:p w:rsidR="006659F7" w:rsidRPr="00C42DC7" w:rsidRDefault="006659F7" w:rsidP="006659F7">
      <w:pPr>
        <w:rPr>
          <w:bCs/>
        </w:rPr>
      </w:pPr>
      <w:r w:rsidRPr="00C42DC7">
        <w:rPr>
          <w:bCs/>
        </w:rPr>
        <w:t>Typically, Logging and Audit Tracing Services are used to:</w:t>
      </w:r>
    </w:p>
    <w:p w:rsidR="006659F7" w:rsidRPr="00C42DC7" w:rsidRDefault="006659F7" w:rsidP="006659F7">
      <w:pPr>
        <w:pStyle w:val="ListParagraph"/>
        <w:numPr>
          <w:ilvl w:val="0"/>
          <w:numId w:val="2"/>
        </w:numPr>
        <w:spacing w:after="0"/>
        <w:rPr>
          <w:bCs/>
        </w:rPr>
      </w:pPr>
      <w:r w:rsidRPr="00C42DC7">
        <w:rPr>
          <w:bCs/>
        </w:rPr>
        <w:t xml:space="preserve">Keep track of technical failures. </w:t>
      </w:r>
    </w:p>
    <w:p w:rsidR="006659F7" w:rsidRPr="00C42DC7" w:rsidRDefault="006659F7" w:rsidP="006659F7">
      <w:pPr>
        <w:pStyle w:val="ListParagraph"/>
        <w:numPr>
          <w:ilvl w:val="0"/>
          <w:numId w:val="2"/>
        </w:numPr>
        <w:spacing w:after="0"/>
        <w:rPr>
          <w:bCs/>
        </w:rPr>
      </w:pPr>
      <w:r w:rsidRPr="00C42DC7">
        <w:rPr>
          <w:bCs/>
        </w:rPr>
        <w:t xml:space="preserve">Monitor the load of a server or the use of an application. </w:t>
      </w:r>
    </w:p>
    <w:p w:rsidR="006659F7" w:rsidRPr="00C42DC7" w:rsidRDefault="006659F7" w:rsidP="006659F7">
      <w:pPr>
        <w:pStyle w:val="ListParagraph"/>
        <w:numPr>
          <w:ilvl w:val="0"/>
          <w:numId w:val="2"/>
        </w:numPr>
        <w:spacing w:after="0"/>
        <w:rPr>
          <w:bCs/>
        </w:rPr>
      </w:pPr>
      <w:r w:rsidRPr="00C42DC7">
        <w:rPr>
          <w:bCs/>
        </w:rPr>
        <w:t xml:space="preserve">Document the use of sensitive application or system privileges. (Creating new users, etc.) </w:t>
      </w:r>
    </w:p>
    <w:p w:rsidR="006659F7" w:rsidRPr="00C42DC7" w:rsidRDefault="006659F7" w:rsidP="006659F7">
      <w:pPr>
        <w:pStyle w:val="ListParagraph"/>
        <w:numPr>
          <w:ilvl w:val="0"/>
          <w:numId w:val="2"/>
        </w:numPr>
        <w:spacing w:after="0"/>
        <w:rPr>
          <w:bCs/>
        </w:rPr>
      </w:pPr>
      <w:r w:rsidRPr="00C42DC7">
        <w:rPr>
          <w:bCs/>
        </w:rPr>
        <w:t>Store transaction and digital signature data for non-repudiation purposes.</w:t>
      </w:r>
    </w:p>
    <w:p w:rsidR="006659F7" w:rsidRDefault="006659F7" w:rsidP="006659F7">
      <w:pPr>
        <w:rPr>
          <w:b/>
          <w:bCs/>
        </w:rPr>
      </w:pPr>
    </w:p>
    <w:p w:rsidR="006659F7" w:rsidRDefault="006659F7" w:rsidP="006659F7">
      <w:pPr>
        <w:rPr>
          <w:bCs/>
        </w:rPr>
      </w:pPr>
      <w:r>
        <w:rPr>
          <w:bCs/>
        </w:rPr>
        <w:t xml:space="preserve">In our Shopping Application we have used logging in various sections and have logged the events in our server log file located at   </w:t>
      </w:r>
      <w:r w:rsidRPr="00630C68">
        <w:rPr>
          <w:bCs/>
        </w:rPr>
        <w:t>jboss-fuse-6.1.0.redhat-379\data\log</w:t>
      </w:r>
      <w:r>
        <w:rPr>
          <w:bCs/>
        </w:rPr>
        <w:t xml:space="preserve">. </w:t>
      </w:r>
    </w:p>
    <w:p w:rsidR="006659F7" w:rsidRDefault="006659F7" w:rsidP="006659F7">
      <w:pPr>
        <w:rPr>
          <w:bCs/>
        </w:rPr>
      </w:pPr>
      <w:r>
        <w:rPr>
          <w:bCs/>
        </w:rPr>
        <w:t>We have also created a class known as LogProductFetchTime which logs the time while showing products. This class is using the camel aop mechanism to fetch the time taken by the sql query.A screenshot of the class can be shown:</w:t>
      </w:r>
    </w:p>
    <w:p w:rsidR="006659F7" w:rsidRPr="00630C68" w:rsidRDefault="006659F7" w:rsidP="006659F7"/>
    <w:p w:rsidR="006659F7" w:rsidRDefault="006659F7" w:rsidP="006659F7">
      <w:pPr>
        <w:pStyle w:val="Picture"/>
      </w:pPr>
      <w:r w:rsidRPr="00291931">
        <w:rPr>
          <w:noProof/>
        </w:rPr>
        <w:drawing>
          <wp:inline distT="0" distB="0" distL="0" distR="0" wp14:anchorId="1A179013" wp14:editId="14FED5DD">
            <wp:extent cx="4355004" cy="2243470"/>
            <wp:effectExtent l="0" t="0" r="0" b="0"/>
            <wp:docPr id="141" name="Picture 141" descr="C:\Users\vivekbalokhra\Desktop\log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vekbalokhra\Desktop\log1.gif"/>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2784" t="7936" r="47854" b="8418"/>
                    <a:stretch/>
                  </pic:blipFill>
                  <pic:spPr bwMode="auto">
                    <a:xfrm>
                      <a:off x="0" y="0"/>
                      <a:ext cx="4419398" cy="2276642"/>
                    </a:xfrm>
                    <a:prstGeom prst="rect">
                      <a:avLst/>
                    </a:prstGeom>
                    <a:noFill/>
                    <a:ln>
                      <a:noFill/>
                    </a:ln>
                    <a:extLst>
                      <a:ext uri="{53640926-AAD7-44D8-BBD7-CCE9431645EC}">
                        <a14:shadowObscured xmlns:a14="http://schemas.microsoft.com/office/drawing/2010/main"/>
                      </a:ext>
                    </a:extLst>
                  </pic:spPr>
                </pic:pic>
              </a:graphicData>
            </a:graphic>
          </wp:inline>
        </w:drawing>
      </w:r>
    </w:p>
    <w:p w:rsidR="006659F7" w:rsidRPr="00FC1AB6" w:rsidRDefault="006659F7" w:rsidP="006659F7">
      <w:pPr>
        <w:pStyle w:val="Caption"/>
      </w:pPr>
      <w:r w:rsidRPr="00FC1AB6">
        <w:tab/>
        <w:t xml:space="preserve">Figure </w:t>
      </w:r>
      <w:fldSimple w:instr=" SEQ Figure \* ARABIC ">
        <w:r w:rsidR="005A1476">
          <w:rPr>
            <w:noProof/>
          </w:rPr>
          <w:t>66</w:t>
        </w:r>
      </w:fldSimple>
      <w:r w:rsidRPr="00FC1AB6">
        <w:t>. LogProductFetchTime</w:t>
      </w:r>
    </w:p>
    <w:p w:rsidR="006659F7" w:rsidRDefault="006659F7" w:rsidP="006659F7">
      <w:pPr>
        <w:tabs>
          <w:tab w:val="left" w:pos="3972"/>
        </w:tabs>
      </w:pPr>
      <w:r>
        <w:t xml:space="preserve">We have used log4j for logging and it can be configured by modifying the log4j.properties file. The log4j properties file is available in the resources folder of the project. </w:t>
      </w:r>
    </w:p>
    <w:p w:rsidR="006659F7" w:rsidRDefault="006659F7" w:rsidP="006659F7">
      <w:pPr>
        <w:tabs>
          <w:tab w:val="left" w:pos="3972"/>
        </w:tabs>
      </w:pPr>
    </w:p>
    <w:p w:rsidR="006659F7" w:rsidRDefault="006659F7" w:rsidP="006659F7">
      <w:pPr>
        <w:pStyle w:val="Heading1"/>
      </w:pPr>
      <w:bookmarkStart w:id="27" w:name="_Toc428624383"/>
      <w:r>
        <w:lastRenderedPageBreak/>
        <w:t>Feedhenry Integration:</w:t>
      </w:r>
      <w:bookmarkEnd w:id="27"/>
    </w:p>
    <w:p w:rsidR="006659F7" w:rsidRDefault="006659F7" w:rsidP="006659F7">
      <w:r>
        <w:t xml:space="preserve">The </w:t>
      </w:r>
      <w:r w:rsidRPr="00A518EF">
        <w:t xml:space="preserve">Red Hat Mobile Application Platform (formerly FeedHenry Mobile Application Platform) </w:t>
      </w:r>
      <w:r>
        <w:t xml:space="preserve"> brings agility, visibility and efficiency to enterprise mobility. This mobile app platform embraces collaborative app development. The platform allows for easy integration of back-end APIs to develop and deploy native mobile applications. </w:t>
      </w:r>
    </w:p>
    <w:p w:rsidR="006659F7" w:rsidRDefault="006659F7" w:rsidP="006659F7">
      <w:r>
        <w:t xml:space="preserve">Building a mobile application on Feedhenry is out of the scope of an integration whitepaper. However, we felt it was important to demonstrate the ease of integration between Fuse and Feedhenry. </w:t>
      </w:r>
    </w:p>
    <w:p w:rsidR="006659F7" w:rsidRDefault="006659F7" w:rsidP="006659F7">
      <w:pPr>
        <w:tabs>
          <w:tab w:val="left" w:pos="3972"/>
        </w:tabs>
      </w:pPr>
      <w:r>
        <w:t xml:space="preserve">For our purpases, we are using the feedhenry environment to deploy an angular based application. This application is capable of consuming all the services that have been created in the shopping application. </w:t>
      </w:r>
    </w:p>
    <w:p w:rsidR="006659F7" w:rsidRDefault="006659F7" w:rsidP="006659F7">
      <w:pPr>
        <w:tabs>
          <w:tab w:val="left" w:pos="3972"/>
        </w:tabs>
      </w:pPr>
      <w:r>
        <w:t>The screenshots below will demonstrate how feedhenry is helping to create a frontend to display the products of shopping application on cloud.</w:t>
      </w:r>
    </w:p>
    <w:p w:rsidR="006659F7" w:rsidRDefault="006659F7" w:rsidP="006659F7">
      <w:pPr>
        <w:pStyle w:val="Picture"/>
      </w:pPr>
      <w:r>
        <w:rPr>
          <w:noProof/>
        </w:rPr>
        <w:drawing>
          <wp:inline distT="0" distB="0" distL="0" distR="0" wp14:anchorId="0F5F322A" wp14:editId="5214358C">
            <wp:extent cx="4410075" cy="14192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410075" cy="1419225"/>
                    </a:xfrm>
                    <a:prstGeom prst="rect">
                      <a:avLst/>
                    </a:prstGeom>
                  </pic:spPr>
                </pic:pic>
              </a:graphicData>
            </a:graphic>
          </wp:inline>
        </w:drawing>
      </w:r>
    </w:p>
    <w:p w:rsidR="006659F7" w:rsidRPr="001A6923" w:rsidRDefault="006659F7" w:rsidP="006659F7">
      <w:pPr>
        <w:pStyle w:val="Caption"/>
      </w:pPr>
      <w:r w:rsidRPr="00FC1AB6">
        <w:tab/>
        <w:t xml:space="preserve">Figure </w:t>
      </w:r>
      <w:fldSimple w:instr=" SEQ Figure \* ARABIC ">
        <w:r w:rsidR="005A1476">
          <w:rPr>
            <w:noProof/>
          </w:rPr>
          <w:t>67</w:t>
        </w:r>
      </w:fldSimple>
      <w:r w:rsidRPr="00FC1AB6">
        <w:t>.</w:t>
      </w:r>
      <w:r>
        <w:t>Angular Service Consuming API as a REST service</w:t>
      </w:r>
      <w:r w:rsidRPr="00FC1AB6">
        <w:t xml:space="preserve"> </w:t>
      </w:r>
    </w:p>
    <w:p w:rsidR="006659F7" w:rsidRDefault="006659F7" w:rsidP="006659F7">
      <w:pPr>
        <w:tabs>
          <w:tab w:val="left" w:pos="3972"/>
        </w:tabs>
      </w:pPr>
      <w:r>
        <w:t xml:space="preserve">The front end application is created and we have created a service to retrieve all the products using the api. The service here is using the angular http module to make a get request on </w:t>
      </w:r>
      <w:hyperlink r:id="rId91" w:history="1">
        <w:r w:rsidRPr="00BB55A0">
          <w:rPr>
            <w:rStyle w:val="Hyperlink"/>
          </w:rPr>
          <w:t>http://localhost:8080/v1.shoppingApplication/services/rest/shoppingApplication/products</w:t>
        </w:r>
      </w:hyperlink>
      <w:r>
        <w:t xml:space="preserve">  which returns all the products.</w:t>
      </w:r>
    </w:p>
    <w:p w:rsidR="006659F7" w:rsidRDefault="006659F7" w:rsidP="006659F7">
      <w:pPr>
        <w:tabs>
          <w:tab w:val="left" w:pos="3972"/>
        </w:tabs>
      </w:pPr>
    </w:p>
    <w:p w:rsidR="006659F7" w:rsidRDefault="006659F7" w:rsidP="006659F7">
      <w:pPr>
        <w:pStyle w:val="Picture"/>
      </w:pPr>
      <w:r>
        <w:rPr>
          <w:noProof/>
        </w:rPr>
        <w:drawing>
          <wp:inline distT="0" distB="0" distL="0" distR="0" wp14:anchorId="6C570FDA" wp14:editId="63080FC9">
            <wp:extent cx="5731510" cy="3306640"/>
            <wp:effectExtent l="0" t="0" r="254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3306640"/>
                    </a:xfrm>
                    <a:prstGeom prst="rect">
                      <a:avLst/>
                    </a:prstGeom>
                  </pic:spPr>
                </pic:pic>
              </a:graphicData>
            </a:graphic>
          </wp:inline>
        </w:drawing>
      </w:r>
    </w:p>
    <w:p w:rsidR="006659F7" w:rsidRPr="00FC1AB6" w:rsidRDefault="006659F7" w:rsidP="006659F7">
      <w:pPr>
        <w:pStyle w:val="Caption"/>
      </w:pPr>
      <w:r w:rsidRPr="00FC1AB6">
        <w:tab/>
        <w:t xml:space="preserve">Figure </w:t>
      </w:r>
      <w:fldSimple w:instr=" SEQ Figure \* ARABIC ">
        <w:r w:rsidR="005A1476">
          <w:rPr>
            <w:noProof/>
          </w:rPr>
          <w:t>68</w:t>
        </w:r>
      </w:fldSimple>
      <w:r w:rsidRPr="00FC1AB6">
        <w:t>. LogProductFetchTime</w:t>
      </w:r>
    </w:p>
    <w:p w:rsidR="006659F7" w:rsidRPr="001A6923" w:rsidRDefault="006659F7" w:rsidP="006659F7">
      <w:pPr>
        <w:pStyle w:val="Caption"/>
      </w:pPr>
    </w:p>
    <w:p w:rsidR="006659F7" w:rsidRDefault="006659F7" w:rsidP="006659F7">
      <w:pPr>
        <w:tabs>
          <w:tab w:val="left" w:pos="3972"/>
        </w:tabs>
      </w:pPr>
      <w:r>
        <w:lastRenderedPageBreak/>
        <w:t>This service is used in a controller which maps the data retrieved to a model object.</w:t>
      </w:r>
    </w:p>
    <w:p w:rsidR="006659F7" w:rsidRDefault="006659F7" w:rsidP="006659F7">
      <w:pPr>
        <w:tabs>
          <w:tab w:val="left" w:pos="3972"/>
        </w:tabs>
      </w:pPr>
    </w:p>
    <w:p w:rsidR="006659F7" w:rsidRDefault="006659F7" w:rsidP="006659F7">
      <w:pPr>
        <w:pStyle w:val="Picture"/>
      </w:pPr>
      <w:r>
        <w:rPr>
          <w:noProof/>
        </w:rPr>
        <w:drawing>
          <wp:inline distT="0" distB="0" distL="0" distR="0" wp14:anchorId="475279F2" wp14:editId="421D1048">
            <wp:extent cx="5731510" cy="4201883"/>
            <wp:effectExtent l="0" t="0" r="254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4201883"/>
                    </a:xfrm>
                    <a:prstGeom prst="rect">
                      <a:avLst/>
                    </a:prstGeom>
                  </pic:spPr>
                </pic:pic>
              </a:graphicData>
            </a:graphic>
          </wp:inline>
        </w:drawing>
      </w:r>
    </w:p>
    <w:p w:rsidR="006659F7" w:rsidRPr="00FC1AB6" w:rsidRDefault="006659F7" w:rsidP="006659F7">
      <w:pPr>
        <w:pStyle w:val="Caption"/>
      </w:pPr>
      <w:r w:rsidRPr="00FC1AB6">
        <w:tab/>
        <w:t xml:space="preserve">Figure </w:t>
      </w:r>
      <w:fldSimple w:instr=" SEQ Figure \* ARABIC ">
        <w:r w:rsidR="005A1476">
          <w:rPr>
            <w:noProof/>
          </w:rPr>
          <w:t>69</w:t>
        </w:r>
      </w:fldSimple>
      <w:r w:rsidRPr="00FC1AB6">
        <w:t xml:space="preserve">. </w:t>
      </w:r>
      <w:r>
        <w:t>HTML file with angular directives to display products as a table</w:t>
      </w:r>
    </w:p>
    <w:p w:rsidR="006659F7" w:rsidRPr="001A6923" w:rsidRDefault="006659F7" w:rsidP="006659F7">
      <w:pPr>
        <w:pStyle w:val="Caption"/>
      </w:pPr>
    </w:p>
    <w:p w:rsidR="006659F7" w:rsidRDefault="006659F7" w:rsidP="006659F7">
      <w:pPr>
        <w:tabs>
          <w:tab w:val="left" w:pos="3972"/>
        </w:tabs>
      </w:pPr>
      <w:r>
        <w:t xml:space="preserve">Finally the model is displayed on an html page. </w:t>
      </w:r>
    </w:p>
    <w:p w:rsidR="006659F7" w:rsidRDefault="006659F7" w:rsidP="006659F7">
      <w:pPr>
        <w:tabs>
          <w:tab w:val="left" w:pos="3972"/>
        </w:tabs>
      </w:pPr>
    </w:p>
    <w:p w:rsidR="006659F7" w:rsidRDefault="006659F7" w:rsidP="006659F7">
      <w:pPr>
        <w:pStyle w:val="Picture"/>
      </w:pPr>
      <w:r w:rsidRPr="0031104E">
        <w:rPr>
          <w:noProof/>
        </w:rPr>
        <w:lastRenderedPageBreak/>
        <w:drawing>
          <wp:inline distT="0" distB="0" distL="0" distR="0" wp14:anchorId="70066C0D" wp14:editId="416C1D04">
            <wp:extent cx="5731510" cy="3222137"/>
            <wp:effectExtent l="0" t="0" r="2540" b="0"/>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222137"/>
                    </a:xfrm>
                    <a:prstGeom prst="rect">
                      <a:avLst/>
                    </a:prstGeom>
                    <a:noFill/>
                    <a:ln>
                      <a:noFill/>
                    </a:ln>
                    <a:extLst/>
                  </pic:spPr>
                </pic:pic>
              </a:graphicData>
            </a:graphic>
          </wp:inline>
        </w:drawing>
      </w:r>
    </w:p>
    <w:p w:rsidR="006659F7" w:rsidRPr="00FC1AB6" w:rsidRDefault="006659F7" w:rsidP="006659F7">
      <w:pPr>
        <w:pStyle w:val="Caption"/>
      </w:pPr>
      <w:r w:rsidRPr="00FC1AB6">
        <w:tab/>
        <w:t xml:space="preserve">Figure </w:t>
      </w:r>
      <w:fldSimple w:instr=" SEQ Figure \* ARABIC ">
        <w:r w:rsidR="005A1476">
          <w:rPr>
            <w:noProof/>
          </w:rPr>
          <w:t>70</w:t>
        </w:r>
      </w:fldSimple>
      <w:r w:rsidRPr="00FC1AB6">
        <w:t xml:space="preserve">. </w:t>
      </w:r>
      <w:r>
        <w:t>Feedhenry console with the quick view of the angular app</w:t>
      </w:r>
    </w:p>
    <w:p w:rsidR="006659F7" w:rsidRPr="001A6923" w:rsidRDefault="006659F7" w:rsidP="006659F7">
      <w:pPr>
        <w:pStyle w:val="Caption"/>
      </w:pPr>
    </w:p>
    <w:p w:rsidR="006659F7" w:rsidRDefault="006659F7" w:rsidP="006659F7">
      <w:pPr>
        <w:tabs>
          <w:tab w:val="left" w:pos="3972"/>
        </w:tabs>
      </w:pPr>
      <w:r>
        <w:t>The results can be viewed using the feedhenry application preview panel. Above is the homepage which displays a button to view the products in the shopping application.</w:t>
      </w:r>
    </w:p>
    <w:p w:rsidR="006659F7" w:rsidRDefault="006659F7" w:rsidP="006659F7">
      <w:pPr>
        <w:pStyle w:val="Picture"/>
      </w:pPr>
      <w:r w:rsidRPr="00E41FDC">
        <w:rPr>
          <w:noProof/>
        </w:rPr>
        <w:drawing>
          <wp:inline distT="0" distB="0" distL="0" distR="0" wp14:anchorId="6BA20AAD" wp14:editId="42808216">
            <wp:extent cx="5731510" cy="2784314"/>
            <wp:effectExtent l="0" t="0" r="2540" b="0"/>
            <wp:docPr id="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rotWithShape="1">
                    <a:blip r:embed="rId95">
                      <a:extLst>
                        <a:ext uri="{28A0092B-C50C-407E-A947-70E740481C1C}">
                          <a14:useLocalDpi xmlns:a14="http://schemas.microsoft.com/office/drawing/2010/main" val="0"/>
                        </a:ext>
                      </a:extLst>
                    </a:blip>
                    <a:srcRect t="7589" b="6002"/>
                    <a:stretch/>
                  </pic:blipFill>
                  <pic:spPr bwMode="auto">
                    <a:xfrm>
                      <a:off x="0" y="0"/>
                      <a:ext cx="5731510" cy="2784314"/>
                    </a:xfrm>
                    <a:prstGeom prst="rect">
                      <a:avLst/>
                    </a:prstGeom>
                    <a:noFill/>
                    <a:ln>
                      <a:noFill/>
                    </a:ln>
                    <a:extLst/>
                  </pic:spPr>
                </pic:pic>
              </a:graphicData>
            </a:graphic>
          </wp:inline>
        </w:drawing>
      </w:r>
    </w:p>
    <w:p w:rsidR="006659F7" w:rsidRPr="00FC1AB6" w:rsidRDefault="006659F7" w:rsidP="006659F7">
      <w:pPr>
        <w:pStyle w:val="Caption"/>
      </w:pPr>
      <w:r w:rsidRPr="00FC1AB6">
        <w:tab/>
        <w:t xml:space="preserve">Figure </w:t>
      </w:r>
      <w:fldSimple w:instr=" SEQ Figure \* ARABIC ">
        <w:r w:rsidR="005A1476">
          <w:rPr>
            <w:noProof/>
          </w:rPr>
          <w:t>71</w:t>
        </w:r>
      </w:fldSimple>
      <w:r w:rsidRPr="00FC1AB6">
        <w:t xml:space="preserve">. </w:t>
      </w:r>
      <w:r>
        <w:t>Products being displayed in the feedhenry console</w:t>
      </w:r>
    </w:p>
    <w:p w:rsidR="006659F7" w:rsidRPr="001A6923" w:rsidRDefault="006659F7" w:rsidP="006659F7">
      <w:pPr>
        <w:pStyle w:val="Caption"/>
      </w:pPr>
    </w:p>
    <w:p w:rsidR="006659F7" w:rsidRDefault="006659F7" w:rsidP="006659F7">
      <w:pPr>
        <w:tabs>
          <w:tab w:val="left" w:pos="3972"/>
        </w:tabs>
      </w:pPr>
      <w:r>
        <w:t>Once the button is clicked the controller is invoked which uses the service mentioned above to populate data from the API.</w:t>
      </w:r>
    </w:p>
    <w:p w:rsidR="006659F7" w:rsidRDefault="006659F7" w:rsidP="006659F7">
      <w:pPr>
        <w:pStyle w:val="Picture"/>
      </w:pPr>
      <w:r w:rsidRPr="00E41FDC">
        <w:rPr>
          <w:noProof/>
        </w:rPr>
        <w:lastRenderedPageBreak/>
        <w:drawing>
          <wp:inline distT="0" distB="0" distL="0" distR="0" wp14:anchorId="570B6DEB" wp14:editId="6C84A7BC">
            <wp:extent cx="5731510" cy="2899434"/>
            <wp:effectExtent l="0" t="0" r="2540" b="0"/>
            <wp:docPr id="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rotWithShape="1">
                    <a:blip r:embed="rId96">
                      <a:extLst>
                        <a:ext uri="{28A0092B-C50C-407E-A947-70E740481C1C}">
                          <a14:useLocalDpi xmlns:a14="http://schemas.microsoft.com/office/drawing/2010/main" val="0"/>
                        </a:ext>
                      </a:extLst>
                    </a:blip>
                    <a:srcRect t="3770" b="6250"/>
                    <a:stretch/>
                  </pic:blipFill>
                  <pic:spPr bwMode="auto">
                    <a:xfrm>
                      <a:off x="0" y="0"/>
                      <a:ext cx="5731510" cy="2899434"/>
                    </a:xfrm>
                    <a:prstGeom prst="rect">
                      <a:avLst/>
                    </a:prstGeom>
                    <a:noFill/>
                    <a:ln>
                      <a:noFill/>
                    </a:ln>
                    <a:extLst/>
                  </pic:spPr>
                </pic:pic>
              </a:graphicData>
            </a:graphic>
          </wp:inline>
        </w:drawing>
      </w:r>
    </w:p>
    <w:p w:rsidR="006659F7" w:rsidRPr="00FC1AB6" w:rsidRDefault="006659F7" w:rsidP="006659F7">
      <w:pPr>
        <w:pStyle w:val="Caption"/>
      </w:pPr>
      <w:r w:rsidRPr="00FC1AB6">
        <w:tab/>
        <w:t xml:space="preserve">Figure </w:t>
      </w:r>
      <w:fldSimple w:instr=" SEQ Figure \* ARABIC ">
        <w:r w:rsidR="005A1476">
          <w:rPr>
            <w:noProof/>
          </w:rPr>
          <w:t>72</w:t>
        </w:r>
      </w:fldSimple>
      <w:r w:rsidRPr="00FC1AB6">
        <w:t xml:space="preserve">. </w:t>
      </w:r>
      <w:r>
        <w:t>Full window view of the angular app</w:t>
      </w:r>
    </w:p>
    <w:p w:rsidR="006659F7" w:rsidRPr="001A6923" w:rsidRDefault="006659F7" w:rsidP="006659F7">
      <w:pPr>
        <w:pStyle w:val="Caption"/>
      </w:pPr>
    </w:p>
    <w:p w:rsidR="006659F7" w:rsidRDefault="006659F7" w:rsidP="006659F7">
      <w:pPr>
        <w:tabs>
          <w:tab w:val="left" w:pos="3972"/>
        </w:tabs>
      </w:pPr>
    </w:p>
    <w:p w:rsidR="006659F7" w:rsidRDefault="006659F7" w:rsidP="006659F7">
      <w:pPr>
        <w:pStyle w:val="Picture"/>
      </w:pPr>
      <w:r w:rsidRPr="00E41FDC">
        <w:rPr>
          <w:noProof/>
        </w:rPr>
        <w:drawing>
          <wp:inline distT="0" distB="0" distL="0" distR="0" wp14:anchorId="3823CF8F" wp14:editId="50DE68F4">
            <wp:extent cx="5731510" cy="3222137"/>
            <wp:effectExtent l="0" t="0" r="2540" b="0"/>
            <wp:docPr id="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222137"/>
                    </a:xfrm>
                    <a:prstGeom prst="rect">
                      <a:avLst/>
                    </a:prstGeom>
                    <a:noFill/>
                    <a:ln>
                      <a:noFill/>
                    </a:ln>
                    <a:extLst/>
                  </pic:spPr>
                </pic:pic>
              </a:graphicData>
            </a:graphic>
          </wp:inline>
        </w:drawing>
      </w:r>
    </w:p>
    <w:p w:rsidR="006659F7" w:rsidRPr="00FC1AB6" w:rsidRDefault="006659F7" w:rsidP="006659F7">
      <w:pPr>
        <w:pStyle w:val="Caption"/>
      </w:pPr>
      <w:r w:rsidRPr="00FC1AB6">
        <w:tab/>
        <w:t xml:space="preserve">Figure </w:t>
      </w:r>
      <w:fldSimple w:instr=" SEQ Figure \* ARABIC ">
        <w:r w:rsidR="005A1476">
          <w:rPr>
            <w:noProof/>
          </w:rPr>
          <w:t>73</w:t>
        </w:r>
      </w:fldSimple>
      <w:r w:rsidRPr="00FC1AB6">
        <w:t>.</w:t>
      </w:r>
      <w:r>
        <w:t>Products list displayed by angular app</w:t>
      </w:r>
      <w:r w:rsidRPr="00FC1AB6">
        <w:t xml:space="preserve"> </w:t>
      </w:r>
    </w:p>
    <w:p w:rsidR="006659F7" w:rsidRPr="001A6923" w:rsidRDefault="006659F7" w:rsidP="006659F7">
      <w:pPr>
        <w:pStyle w:val="Caption"/>
      </w:pPr>
    </w:p>
    <w:p w:rsidR="006659F7" w:rsidRDefault="006659F7" w:rsidP="006659F7">
      <w:pPr>
        <w:tabs>
          <w:tab w:val="left" w:pos="3972"/>
        </w:tabs>
      </w:pPr>
    </w:p>
    <w:p w:rsidR="006659F7" w:rsidRDefault="006659F7" w:rsidP="006659F7">
      <w:pPr>
        <w:tabs>
          <w:tab w:val="left" w:pos="3972"/>
        </w:tabs>
      </w:pPr>
      <w:r>
        <w:t xml:space="preserve">The results can also be viewed in a separate window and not in the app preview panel. As you can see, pulling data from a REST API can be performed easily in Feedhenry, allowing for a simplified approach to mobile development. </w:t>
      </w:r>
    </w:p>
    <w:p w:rsidR="006659F7" w:rsidRDefault="006659F7" w:rsidP="006659F7">
      <w:pPr>
        <w:tabs>
          <w:tab w:val="left" w:pos="3972"/>
        </w:tabs>
      </w:pPr>
    </w:p>
    <w:p w:rsidR="006659F7" w:rsidRDefault="006659F7" w:rsidP="006659F7">
      <w:pPr>
        <w:pStyle w:val="Heading1"/>
      </w:pPr>
      <w:bookmarkStart w:id="28" w:name="_Toc428624384"/>
      <w:r>
        <w:lastRenderedPageBreak/>
        <w:t>Appendix</w:t>
      </w:r>
      <w:bookmarkEnd w:id="28"/>
    </w:p>
    <w:p w:rsidR="006659F7" w:rsidRDefault="006659F7" w:rsidP="006659F7">
      <w:pPr>
        <w:tabs>
          <w:tab w:val="left" w:pos="3972"/>
        </w:tabs>
      </w:pPr>
      <w:r>
        <w:t xml:space="preserve">All of the steps required to deploy and run the application on JBoss EAP and Fuse are documented in Github. Browse to the repository located at </w:t>
      </w:r>
      <w:hyperlink r:id="rId98" w:history="1">
        <w:r w:rsidRPr="004F3A26">
          <w:rPr>
            <w:rStyle w:val="Hyperlink"/>
          </w:rPr>
          <w:t>https://github.com/jbossdemocentral/fuse-dv-shopping-integration-demo</w:t>
        </w:r>
      </w:hyperlink>
      <w:r>
        <w:t>.  The Readme.md file (</w:t>
      </w:r>
      <w:hyperlink r:id="rId99" w:history="1">
        <w:r w:rsidRPr="004F3A26">
          <w:rPr>
            <w:rStyle w:val="Hyperlink"/>
          </w:rPr>
          <w:t>https://github.com/jbossdemocentral/fuse-dv-shopping-integration-demo/blob/master/README.md</w:t>
        </w:r>
      </w:hyperlink>
      <w:r>
        <w:t xml:space="preserve">) contains detailed instructions. </w:t>
      </w:r>
    </w:p>
    <w:p w:rsidR="0063259E" w:rsidRDefault="0063259E" w:rsidP="006659F7">
      <w:pPr>
        <w:tabs>
          <w:tab w:val="left" w:pos="3972"/>
        </w:tabs>
      </w:pPr>
    </w:p>
    <w:p w:rsidR="0063259E" w:rsidRDefault="0063259E" w:rsidP="006659F7">
      <w:pPr>
        <w:tabs>
          <w:tab w:val="left" w:pos="3972"/>
        </w:tabs>
      </w:pPr>
    </w:p>
    <w:p w:rsidR="006659F7" w:rsidRDefault="006659F7" w:rsidP="006659F7">
      <w:pPr>
        <w:pStyle w:val="Heading1"/>
      </w:pPr>
      <w:bookmarkStart w:id="29" w:name="_Toc428624385"/>
      <w:r>
        <w:lastRenderedPageBreak/>
        <w:t>References</w:t>
      </w:r>
      <w:bookmarkEnd w:id="29"/>
    </w:p>
    <w:p w:rsidR="0063259E" w:rsidRDefault="0063259E" w:rsidP="0063259E"/>
    <w:p w:rsidR="0063259E" w:rsidRDefault="0063259E" w:rsidP="0063259E">
      <w:pPr>
        <w:sectPr w:rsidR="0063259E" w:rsidSect="00A55C54">
          <w:pgSz w:w="12240" w:h="15840" w:code="1"/>
          <w:pgMar w:top="720" w:right="739" w:bottom="810" w:left="720" w:header="720" w:footer="720" w:gutter="0"/>
          <w:cols w:space="720"/>
          <w:docGrid w:linePitch="326"/>
        </w:sectPr>
      </w:pPr>
    </w:p>
    <w:p w:rsidR="0088137C" w:rsidRDefault="00F31663" w:rsidP="00697E9B">
      <w:r>
        <w:rPr>
          <w:noProof/>
        </w:rPr>
        <w:lastRenderedPageBreak/>
        <mc:AlternateContent>
          <mc:Choice Requires="wps">
            <w:drawing>
              <wp:anchor distT="0" distB="0" distL="114300" distR="114300" simplePos="0" relativeHeight="251659776" behindDoc="1" locked="0" layoutInCell="1" allowOverlap="1" wp14:anchorId="0C49B34C" wp14:editId="027024E8">
                <wp:simplePos x="0" y="0"/>
                <wp:positionH relativeFrom="page">
                  <wp:align>left</wp:align>
                </wp:positionH>
                <wp:positionV relativeFrom="margin">
                  <wp:align>center</wp:align>
                </wp:positionV>
                <wp:extent cx="7772400" cy="10058400"/>
                <wp:effectExtent l="0" t="0" r="0" b="0"/>
                <wp:wrapNone/>
                <wp:docPr id="3"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0058400"/>
                        </a:xfrm>
                        <a:prstGeom prst="rect">
                          <a:avLst/>
                        </a:prstGeom>
                        <a:solidFill>
                          <a:srgbClr val="367CBF"/>
                        </a:solidFill>
                        <a:ln>
                          <a:noFill/>
                        </a:ln>
                        <a:effectLs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B510EB" id="Rectangle 28" o:spid="_x0000_s1026" style="position:absolute;margin-left:0;margin-top:0;width:612pt;height:11in;z-index:-251656704;visibility:visible;mso-wrap-style:square;mso-width-percent:0;mso-height-percent:0;mso-wrap-distance-left:9pt;mso-wrap-distance-top:0;mso-wrap-distance-right:9pt;mso-wrap-distance-bottom:0;mso-position-horizontal:left;mso-position-horizontal-relative:page;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" fillcolor="#367cbf" stroked="f">
                <v:textbox inset=",7.2pt,,7.2pt"/>
                <w10:wrap anchorx="page" anchory="margin"/>
              </v:rect>
            </w:pict>
          </mc:Fallback>
        </mc:AlternateContent>
      </w:r>
      <w:r w:rsidR="00CB58B9">
        <w:rPr>
          <w:noProof/>
        </w:rPr>
        <mc:AlternateContent>
          <mc:Choice Requires="wps">
            <w:drawing>
              <wp:anchor distT="0" distB="0" distL="114300" distR="114300" simplePos="0" relativeHeight="251656704" behindDoc="0" locked="0" layoutInCell="1" allowOverlap="1" wp14:anchorId="234497E6" wp14:editId="19840E34">
                <wp:simplePos x="0" y="0"/>
                <wp:positionH relativeFrom="column">
                  <wp:posOffset>0</wp:posOffset>
                </wp:positionH>
                <wp:positionV relativeFrom="paragraph">
                  <wp:posOffset>3208655</wp:posOffset>
                </wp:positionV>
                <wp:extent cx="2794635" cy="1143000"/>
                <wp:effectExtent l="0" t="0" r="0" b="4445"/>
                <wp:wrapTight wrapText="bothSides">
                  <wp:wrapPolygon edited="0">
                    <wp:start x="0" y="0"/>
                    <wp:lineTo x="21600" y="0"/>
                    <wp:lineTo x="21600" y="21600"/>
                    <wp:lineTo x="0" y="21600"/>
                    <wp:lineTo x="0" y="0"/>
                  </wp:wrapPolygon>
                </wp:wrapTight>
                <wp:docPr id="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635" cy="11430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88137C" w:rsidRPr="00286AA7" w:rsidRDefault="0088137C" w:rsidP="0088137C">
                            <w:pPr>
                              <w:pStyle w:val="Accenture"/>
                              <w:rPr>
                                <w:color w:val="FFFFFF" w:themeColor="background1"/>
                                <w:sz w:val="20"/>
                              </w:rPr>
                            </w:pPr>
                            <w:r w:rsidRPr="00286AA7">
                              <w:rPr>
                                <w:color w:val="FFFFFF" w:themeColor="background1"/>
                                <w:sz w:val="20"/>
                              </w:rPr>
                              <w:t>Copyright © 201</w:t>
                            </w:r>
                            <w:r w:rsidR="008E5D9C">
                              <w:rPr>
                                <w:color w:val="FFFFFF" w:themeColor="background1"/>
                                <w:sz w:val="20"/>
                              </w:rPr>
                              <w:t>5</w:t>
                            </w:r>
                            <w:r w:rsidRPr="00286AA7">
                              <w:rPr>
                                <w:color w:val="FFFFFF" w:themeColor="background1"/>
                                <w:sz w:val="20"/>
                              </w:rPr>
                              <w:t xml:space="preserve"> Accenture</w:t>
                            </w:r>
                          </w:p>
                          <w:p w:rsidR="0088137C" w:rsidRPr="00286AA7" w:rsidRDefault="0088137C" w:rsidP="0088137C">
                            <w:pPr>
                              <w:pStyle w:val="Accenture"/>
                              <w:rPr>
                                <w:color w:val="FFFFFF" w:themeColor="background1"/>
                                <w:sz w:val="20"/>
                              </w:rPr>
                            </w:pPr>
                            <w:r w:rsidRPr="00286AA7">
                              <w:rPr>
                                <w:color w:val="FFFFFF" w:themeColor="background1"/>
                                <w:sz w:val="20"/>
                              </w:rPr>
                              <w:t>All rights reserved.</w:t>
                            </w:r>
                          </w:p>
                          <w:p w:rsidR="0088137C" w:rsidRPr="00286AA7" w:rsidRDefault="0088137C" w:rsidP="0088137C">
                            <w:pPr>
                              <w:pStyle w:val="Accenture"/>
                              <w:rPr>
                                <w:color w:val="FFFFFF" w:themeColor="background1"/>
                                <w:sz w:val="20"/>
                              </w:rPr>
                            </w:pPr>
                          </w:p>
                          <w:p w:rsidR="0088137C" w:rsidRPr="00286AA7" w:rsidRDefault="0088137C" w:rsidP="0088137C">
                            <w:pPr>
                              <w:pStyle w:val="Accenture"/>
                              <w:rPr>
                                <w:color w:val="FFFFFF" w:themeColor="background1"/>
                                <w:sz w:val="20"/>
                              </w:rPr>
                            </w:pPr>
                            <w:r w:rsidRPr="00286AA7">
                              <w:rPr>
                                <w:color w:val="FFFFFF" w:themeColor="background1"/>
                                <w:sz w:val="20"/>
                              </w:rPr>
                              <w:t xml:space="preserve">Accenture, its </w:t>
                            </w:r>
                            <w:r w:rsidR="00126D56" w:rsidRPr="00286AA7">
                              <w:rPr>
                                <w:color w:val="FFFFFF" w:themeColor="background1"/>
                                <w:sz w:val="20"/>
                              </w:rPr>
                              <w:t>logo</w:t>
                            </w:r>
                            <w:r w:rsidRPr="00286AA7">
                              <w:rPr>
                                <w:color w:val="FFFFFF" w:themeColor="background1"/>
                                <w:sz w:val="20"/>
                              </w:rPr>
                              <w:t>, and</w:t>
                            </w:r>
                          </w:p>
                          <w:p w:rsidR="0088137C" w:rsidRPr="00286AA7" w:rsidRDefault="0088137C" w:rsidP="0088137C">
                            <w:pPr>
                              <w:pStyle w:val="Accenture"/>
                              <w:rPr>
                                <w:color w:val="FFFFFF" w:themeColor="background1"/>
                                <w:sz w:val="20"/>
                              </w:rPr>
                            </w:pPr>
                            <w:r w:rsidRPr="00286AA7">
                              <w:rPr>
                                <w:color w:val="FFFFFF" w:themeColor="background1"/>
                                <w:sz w:val="20"/>
                              </w:rPr>
                              <w:t>High Performance Delivered</w:t>
                            </w:r>
                          </w:p>
                          <w:p w:rsidR="0088137C" w:rsidRPr="00286AA7" w:rsidRDefault="0088137C" w:rsidP="0088137C">
                            <w:pPr>
                              <w:pStyle w:val="Accenture"/>
                              <w:rPr>
                                <w:color w:val="FFFFFF" w:themeColor="background1"/>
                                <w:sz w:val="20"/>
                              </w:rPr>
                            </w:pPr>
                            <w:r w:rsidRPr="00286AA7">
                              <w:rPr>
                                <w:color w:val="FFFFFF" w:themeColor="background1"/>
                                <w:sz w:val="20"/>
                              </w:rPr>
                              <w:t>are trademarks of Accenture.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497E6" id="Text Box 27" o:spid="_x0000_s1027" type="#_x0000_t202" style="position:absolute;margin-left:0;margin-top:252.65pt;width:220.05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" filled="f" stroked="f">
                <v:textbox inset="0,0,0,0">
                  <w:txbxContent>
                    <w:p w:rsidR="0088137C" w:rsidRPr="00286AA7" w:rsidRDefault="0088137C" w:rsidP="0088137C">
                      <w:pPr>
                        <w:pStyle w:val="Accenture"/>
                        <w:rPr>
                          <w:color w:val="FFFFFF" w:themeColor="background1"/>
                          <w:sz w:val="20"/>
                        </w:rPr>
                      </w:pPr>
                      <w:r w:rsidRPr="00286AA7">
                        <w:rPr>
                          <w:color w:val="FFFFFF" w:themeColor="background1"/>
                          <w:sz w:val="20"/>
                        </w:rPr>
                        <w:t>Copyright © 201</w:t>
                      </w:r>
                      <w:r w:rsidR="008E5D9C">
                        <w:rPr>
                          <w:color w:val="FFFFFF" w:themeColor="background1"/>
                          <w:sz w:val="20"/>
                        </w:rPr>
                        <w:t>5</w:t>
                      </w:r>
                      <w:r w:rsidRPr="00286AA7">
                        <w:rPr>
                          <w:color w:val="FFFFFF" w:themeColor="background1"/>
                          <w:sz w:val="20"/>
                        </w:rPr>
                        <w:t xml:space="preserve"> Accenture</w:t>
                      </w:r>
                    </w:p>
                    <w:p w:rsidR="0088137C" w:rsidRPr="00286AA7" w:rsidRDefault="0088137C" w:rsidP="0088137C">
                      <w:pPr>
                        <w:pStyle w:val="Accenture"/>
                        <w:rPr>
                          <w:color w:val="FFFFFF" w:themeColor="background1"/>
                          <w:sz w:val="20"/>
                        </w:rPr>
                      </w:pPr>
                      <w:r w:rsidRPr="00286AA7">
                        <w:rPr>
                          <w:color w:val="FFFFFF" w:themeColor="background1"/>
                          <w:sz w:val="20"/>
                        </w:rPr>
                        <w:t>All rights reserved.</w:t>
                      </w:r>
                    </w:p>
                    <w:p w:rsidR="0088137C" w:rsidRPr="00286AA7" w:rsidRDefault="0088137C" w:rsidP="0088137C">
                      <w:pPr>
                        <w:pStyle w:val="Accenture"/>
                        <w:rPr>
                          <w:color w:val="FFFFFF" w:themeColor="background1"/>
                          <w:sz w:val="20"/>
                        </w:rPr>
                      </w:pPr>
                    </w:p>
                    <w:p w:rsidR="0088137C" w:rsidRPr="00286AA7" w:rsidRDefault="0088137C" w:rsidP="0088137C">
                      <w:pPr>
                        <w:pStyle w:val="Accenture"/>
                        <w:rPr>
                          <w:color w:val="FFFFFF" w:themeColor="background1"/>
                          <w:sz w:val="20"/>
                        </w:rPr>
                      </w:pPr>
                      <w:r w:rsidRPr="00286AA7">
                        <w:rPr>
                          <w:color w:val="FFFFFF" w:themeColor="background1"/>
                          <w:sz w:val="20"/>
                        </w:rPr>
                        <w:t xml:space="preserve">Accenture, its </w:t>
                      </w:r>
                      <w:r w:rsidR="00126D56" w:rsidRPr="00286AA7">
                        <w:rPr>
                          <w:color w:val="FFFFFF" w:themeColor="background1"/>
                          <w:sz w:val="20"/>
                        </w:rPr>
                        <w:t>logo</w:t>
                      </w:r>
                      <w:r w:rsidRPr="00286AA7">
                        <w:rPr>
                          <w:color w:val="FFFFFF" w:themeColor="background1"/>
                          <w:sz w:val="20"/>
                        </w:rPr>
                        <w:t>, and</w:t>
                      </w:r>
                    </w:p>
                    <w:p w:rsidR="0088137C" w:rsidRPr="00286AA7" w:rsidRDefault="0088137C" w:rsidP="0088137C">
                      <w:pPr>
                        <w:pStyle w:val="Accenture"/>
                        <w:rPr>
                          <w:color w:val="FFFFFF" w:themeColor="background1"/>
                          <w:sz w:val="20"/>
                        </w:rPr>
                      </w:pPr>
                      <w:r w:rsidRPr="00286AA7">
                        <w:rPr>
                          <w:color w:val="FFFFFF" w:themeColor="background1"/>
                          <w:sz w:val="20"/>
                        </w:rPr>
                        <w:t>High Performance Delivered</w:t>
                      </w:r>
                    </w:p>
                    <w:p w:rsidR="0088137C" w:rsidRPr="00286AA7" w:rsidRDefault="0088137C" w:rsidP="0088137C">
                      <w:pPr>
                        <w:pStyle w:val="Accenture"/>
                        <w:rPr>
                          <w:color w:val="FFFFFF" w:themeColor="background1"/>
                          <w:sz w:val="20"/>
                        </w:rPr>
                      </w:pPr>
                      <w:r w:rsidRPr="00286AA7">
                        <w:rPr>
                          <w:color w:val="FFFFFF" w:themeColor="background1"/>
                          <w:sz w:val="20"/>
                        </w:rPr>
                        <w:t>are trademarks of Accenture.</w:t>
                      </w:r>
                    </w:p>
                  </w:txbxContent>
                </v:textbox>
                <w10:wrap type="tight"/>
              </v:shape>
            </w:pict>
          </mc:Fallback>
        </mc:AlternateContent>
      </w:r>
    </w:p>
    <w:sectPr w:rsidR="0088137C" w:rsidSect="00A55C54">
      <w:pgSz w:w="12240" w:h="15840" w:code="1"/>
      <w:pgMar w:top="720" w:right="739" w:bottom="810" w:left="720" w:header="720" w:footer="72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68DC" w:rsidRDefault="006E68DC" w:rsidP="006659F7">
      <w:r>
        <w:separator/>
      </w:r>
    </w:p>
  </w:endnote>
  <w:endnote w:type="continuationSeparator" w:id="0">
    <w:p w:rsidR="006E68DC" w:rsidRDefault="006E68DC" w:rsidP="006659F7">
      <w:r>
        <w:continuationSeparator/>
      </w:r>
    </w:p>
  </w:endnote>
  <w:endnote w:id="1">
    <w:p w:rsidR="006659F7" w:rsidRDefault="006659F7" w:rsidP="006659F7">
      <w:pPr>
        <w:pStyle w:val="EndnoteText"/>
      </w:pPr>
      <w:r>
        <w:rPr>
          <w:rStyle w:val="EndnoteReference"/>
        </w:rPr>
        <w:endnoteRef/>
      </w:r>
      <w:r>
        <w:t xml:space="preserve"> Shiro Security: </w:t>
      </w:r>
      <w:r w:rsidRPr="000D3991">
        <w:t xml:space="preserve"> </w:t>
      </w:r>
      <w:hyperlink r:id="rId1" w:history="1">
        <w:r w:rsidRPr="000D3991">
          <w:rPr>
            <w:rStyle w:val="Hyperlink"/>
          </w:rPr>
          <w:t>http://camel.apache.org/shiro-security.html</w:t>
        </w:r>
      </w:hyperlink>
    </w:p>
  </w:endnote>
  <w:endnote w:id="2">
    <w:p w:rsidR="006659F7" w:rsidRDefault="006659F7" w:rsidP="006659F7">
      <w:pPr>
        <w:pStyle w:val="EndnoteText"/>
      </w:pPr>
      <w:r>
        <w:rPr>
          <w:rStyle w:val="EndnoteReference"/>
        </w:rPr>
        <w:endnoteRef/>
      </w:r>
      <w:r>
        <w:t xml:space="preserve"> </w:t>
      </w:r>
      <w:r w:rsidRPr="008562A5">
        <w:t>Spring Security</w:t>
      </w:r>
      <w:r>
        <w:t xml:space="preserve">: </w:t>
      </w:r>
      <w:hyperlink r:id="rId2" w:history="1">
        <w:r w:rsidRPr="000D3991">
          <w:rPr>
            <w:rStyle w:val="Hyperlink"/>
          </w:rPr>
          <w:t>http://camel.apache.org/spring-security.html</w:t>
        </w:r>
      </w:hyperlink>
    </w:p>
  </w:endnote>
  <w:endnote w:id="3">
    <w:p w:rsidR="006659F7" w:rsidRDefault="006659F7" w:rsidP="006659F7">
      <w:pPr>
        <w:pStyle w:val="EndnoteText"/>
      </w:pPr>
      <w:r>
        <w:rPr>
          <w:rStyle w:val="EndnoteReference"/>
        </w:rPr>
        <w:endnoteRef/>
      </w:r>
      <w:r>
        <w:t xml:space="preserve"> </w:t>
      </w:r>
      <w:r w:rsidRPr="00EF289B">
        <w:t>XMLSecurity DataFormat</w:t>
      </w:r>
      <w:r>
        <w:t xml:space="preserve">: </w:t>
      </w:r>
      <w:hyperlink r:id="rId3" w:history="1">
        <w:r w:rsidRPr="000D3991">
          <w:rPr>
            <w:rStyle w:val="Hyperlink"/>
          </w:rPr>
          <w:t>http://camel.apache.org/xmlsecurity-dataformat.html</w:t>
        </w:r>
      </w:hyperlink>
    </w:p>
  </w:endnote>
  <w:endnote w:id="4">
    <w:p w:rsidR="006659F7" w:rsidRDefault="006659F7" w:rsidP="006659F7">
      <w:pPr>
        <w:pStyle w:val="EndnoteText"/>
      </w:pPr>
      <w:r>
        <w:rPr>
          <w:rStyle w:val="EndnoteReference"/>
        </w:rPr>
        <w:endnoteRef/>
      </w:r>
      <w:r>
        <w:t xml:space="preserve"> </w:t>
      </w:r>
      <w:r w:rsidRPr="00EF289B">
        <w:t xml:space="preserve">XML Security </w:t>
      </w:r>
      <w:r>
        <w:t xml:space="preserve">component: </w:t>
      </w:r>
      <w:hyperlink r:id="rId4" w:history="1">
        <w:r w:rsidRPr="000D3991">
          <w:rPr>
            <w:rStyle w:val="Hyperlink"/>
          </w:rPr>
          <w:t>http://camel.apache.org/xml-security-component.html</w:t>
        </w:r>
      </w:hyperlink>
    </w:p>
  </w:endnote>
  <w:endnote w:id="5">
    <w:p w:rsidR="006659F7" w:rsidRDefault="006659F7" w:rsidP="006659F7">
      <w:pPr>
        <w:pStyle w:val="EndnoteText"/>
      </w:pPr>
      <w:r>
        <w:rPr>
          <w:rStyle w:val="EndnoteReference"/>
        </w:rPr>
        <w:endnoteRef/>
      </w:r>
      <w:r>
        <w:t xml:space="preserve"> </w:t>
      </w:r>
      <w:r w:rsidRPr="00EF289B">
        <w:t>Crypto DataFormat</w:t>
      </w:r>
      <w:r>
        <w:t xml:space="preserve">: </w:t>
      </w:r>
      <w:hyperlink r:id="rId5" w:history="1">
        <w:r w:rsidRPr="000D3991">
          <w:rPr>
            <w:rStyle w:val="Hyperlink"/>
          </w:rPr>
          <w:t>http://camel.apache.org/crypto.html</w:t>
        </w:r>
      </w:hyperlink>
    </w:p>
  </w:endnote>
  <w:endnote w:id="6">
    <w:p w:rsidR="006659F7" w:rsidRDefault="006659F7" w:rsidP="006659F7">
      <w:pPr>
        <w:pStyle w:val="EndnoteText"/>
      </w:pPr>
      <w:r>
        <w:rPr>
          <w:rStyle w:val="EndnoteReference"/>
        </w:rPr>
        <w:endnoteRef/>
      </w:r>
      <w:r>
        <w:t xml:space="preserve"> </w:t>
      </w:r>
      <w:r w:rsidRPr="00EF289B">
        <w:t>Crypto component</w:t>
      </w:r>
      <w:r>
        <w:t xml:space="preserve">: </w:t>
      </w:r>
      <w:hyperlink r:id="rId6" w:history="1">
        <w:r w:rsidRPr="000D3991">
          <w:rPr>
            <w:rStyle w:val="Hyperlink"/>
          </w:rPr>
          <w:t>http://camel.apache.org/crypto-digital-signatures.html</w:t>
        </w:r>
      </w:hyperlink>
    </w:p>
  </w:endnote>
  <w:endnote w:id="7">
    <w:p w:rsidR="006659F7" w:rsidRDefault="006659F7" w:rsidP="006659F7">
      <w:pPr>
        <w:pStyle w:val="EndnoteText"/>
      </w:pPr>
      <w:r>
        <w:rPr>
          <w:rStyle w:val="EndnoteReference"/>
        </w:rPr>
        <w:endnoteRef/>
      </w:r>
      <w:r>
        <w:t xml:space="preserve"> </w:t>
      </w:r>
      <w:r w:rsidRPr="00EF289B">
        <w:t>Jetty</w:t>
      </w:r>
      <w:r>
        <w:t xml:space="preserve">: </w:t>
      </w:r>
      <w:hyperlink r:id="rId7" w:history="1">
        <w:r w:rsidRPr="000D3991">
          <w:rPr>
            <w:rStyle w:val="Hyperlink"/>
          </w:rPr>
          <w:t>http://camel.apache.org/jetty.html</w:t>
        </w:r>
      </w:hyperlink>
    </w:p>
  </w:endnote>
  <w:endnote w:id="8">
    <w:p w:rsidR="006659F7" w:rsidRDefault="006659F7" w:rsidP="006659F7">
      <w:pPr>
        <w:pStyle w:val="EndnoteText"/>
      </w:pPr>
      <w:r>
        <w:rPr>
          <w:rStyle w:val="EndnoteReference"/>
        </w:rPr>
        <w:endnoteRef/>
      </w:r>
      <w:r>
        <w:t xml:space="preserve"> </w:t>
      </w:r>
      <w:r w:rsidRPr="00EF289B">
        <w:t>CXF</w:t>
      </w:r>
      <w:r>
        <w:t xml:space="preserve">: </w:t>
      </w:r>
      <w:hyperlink r:id="rId8" w:history="1">
        <w:r w:rsidRPr="000D3991">
          <w:rPr>
            <w:rStyle w:val="Hyperlink"/>
          </w:rPr>
          <w:t>http://camel.apache.org/cxf.html</w:t>
        </w:r>
      </w:hyperlink>
    </w:p>
  </w:endnote>
  <w:endnote w:id="9">
    <w:p w:rsidR="006659F7" w:rsidRDefault="006659F7" w:rsidP="006659F7">
      <w:pPr>
        <w:pStyle w:val="EndnoteText"/>
      </w:pPr>
      <w:r>
        <w:rPr>
          <w:rStyle w:val="EndnoteReference"/>
        </w:rPr>
        <w:endnoteRef/>
      </w:r>
      <w:r>
        <w:t xml:space="preserve"> </w:t>
      </w:r>
      <w:r w:rsidRPr="00EF289B">
        <w:t>Spring Web Services</w:t>
      </w:r>
      <w:r>
        <w:t xml:space="preserve">: </w:t>
      </w:r>
      <w:hyperlink r:id="rId9" w:history="1">
        <w:r w:rsidRPr="000D3991">
          <w:rPr>
            <w:rStyle w:val="Hyperlink"/>
          </w:rPr>
          <w:t>http://camel.apache.org/spring-web-services.html</w:t>
        </w:r>
      </w:hyperlink>
    </w:p>
  </w:endnote>
  <w:endnote w:id="10">
    <w:p w:rsidR="006659F7" w:rsidRDefault="006659F7" w:rsidP="006659F7">
      <w:pPr>
        <w:pStyle w:val="EndnoteText"/>
      </w:pPr>
      <w:r>
        <w:rPr>
          <w:rStyle w:val="EndnoteReference"/>
        </w:rPr>
        <w:endnoteRef/>
      </w:r>
      <w:r>
        <w:t xml:space="preserve"> </w:t>
      </w:r>
      <w:r w:rsidRPr="00EF289B">
        <w:t>Netty</w:t>
      </w:r>
      <w:r>
        <w:t xml:space="preserve">: </w:t>
      </w:r>
      <w:hyperlink r:id="rId10" w:history="1">
        <w:r w:rsidRPr="000D3991">
          <w:rPr>
            <w:rStyle w:val="Hyperlink"/>
          </w:rPr>
          <w:t>http://camel.apache.org/netty.html</w:t>
        </w:r>
      </w:hyperlink>
    </w:p>
  </w:endnote>
  <w:endnote w:id="11">
    <w:p w:rsidR="006659F7" w:rsidRDefault="006659F7" w:rsidP="006659F7">
      <w:pPr>
        <w:pStyle w:val="EndnoteText"/>
      </w:pPr>
      <w:r>
        <w:rPr>
          <w:rStyle w:val="EndnoteReference"/>
        </w:rPr>
        <w:endnoteRef/>
      </w:r>
      <w:r>
        <w:t xml:space="preserve"> </w:t>
      </w:r>
      <w:r w:rsidRPr="00EF289B">
        <w:t>MINA</w:t>
      </w:r>
      <w:r>
        <w:t xml:space="preserve">: </w:t>
      </w:r>
      <w:hyperlink r:id="rId11" w:history="1">
        <w:r w:rsidRPr="000D3991">
          <w:rPr>
            <w:rStyle w:val="Hyperlink"/>
          </w:rPr>
          <w:t>http://camel.apache.org/mina.html</w:t>
        </w:r>
      </w:hyperlink>
    </w:p>
  </w:endnote>
  <w:endnote w:id="12">
    <w:p w:rsidR="006659F7" w:rsidRDefault="006659F7" w:rsidP="006659F7">
      <w:pPr>
        <w:pStyle w:val="EndnoteText"/>
      </w:pPr>
      <w:r>
        <w:rPr>
          <w:rStyle w:val="EndnoteReference"/>
        </w:rPr>
        <w:endnoteRef/>
      </w:r>
      <w:r>
        <w:t xml:space="preserve"> </w:t>
      </w:r>
      <w:r w:rsidRPr="00EF289B">
        <w:t>Cometd</w:t>
      </w:r>
      <w:r>
        <w:t xml:space="preserve">: </w:t>
      </w:r>
      <w:hyperlink r:id="rId12" w:history="1">
        <w:r w:rsidRPr="000D3991">
          <w:rPr>
            <w:rStyle w:val="Hyperlink"/>
          </w:rPr>
          <w:t>http://camel.apache.org/cometd.html</w:t>
        </w:r>
      </w:hyperlink>
    </w:p>
  </w:endnote>
  <w:endnote w:id="13">
    <w:p w:rsidR="006659F7" w:rsidRDefault="006659F7" w:rsidP="006659F7">
      <w:pPr>
        <w:pStyle w:val="EndnoteText"/>
      </w:pPr>
      <w:r>
        <w:rPr>
          <w:rStyle w:val="EndnoteReference"/>
        </w:rPr>
        <w:endnoteRef/>
      </w:r>
      <w:r>
        <w:t xml:space="preserve"> </w:t>
      </w:r>
      <w:r w:rsidRPr="000D3991">
        <w:rPr>
          <w:rFonts w:ascii="Verdana" w:hAnsi="Verdana"/>
          <w:sz w:val="18"/>
          <w:szCs w:val="18"/>
        </w:rPr>
        <w:t>JMS</w:t>
      </w:r>
      <w:r>
        <w:rPr>
          <w:rStyle w:val="apple-converted-space"/>
          <w:rFonts w:ascii="Verdana" w:hAnsi="Verdana"/>
          <w:color w:val="000000"/>
          <w:sz w:val="18"/>
          <w:szCs w:val="18"/>
        </w:rPr>
        <w:t xml:space="preserve">: </w:t>
      </w:r>
      <w:hyperlink r:id="rId13" w:history="1">
        <w:r w:rsidRPr="000D3991">
          <w:rPr>
            <w:rStyle w:val="Hyperlink"/>
            <w:rFonts w:ascii="Verdana" w:hAnsi="Verdana"/>
            <w:sz w:val="18"/>
            <w:szCs w:val="18"/>
          </w:rPr>
          <w:t>http://camel.apache.org/jms.html</w:t>
        </w:r>
      </w:hyperlink>
    </w:p>
  </w:endnote>
  <w:endnote w:id="14">
    <w:p w:rsidR="006659F7" w:rsidRDefault="006659F7" w:rsidP="006659F7">
      <w:pPr>
        <w:pStyle w:val="EndnoteText"/>
        <w:rPr>
          <w:rStyle w:val="Hyperlink"/>
        </w:rPr>
      </w:pPr>
      <w:r>
        <w:rPr>
          <w:rStyle w:val="EndnoteReference"/>
        </w:rPr>
        <w:endnoteRef/>
      </w:r>
      <w:r>
        <w:t xml:space="preserve"> </w:t>
      </w:r>
      <w:r w:rsidRPr="00EC485D">
        <w:t>SoapUI</w:t>
      </w:r>
      <w:r>
        <w:t xml:space="preserve">: </w:t>
      </w:r>
      <w:hyperlink r:id="rId14" w:history="1">
        <w:r w:rsidRPr="000D3991">
          <w:rPr>
            <w:rStyle w:val="Hyperlink"/>
          </w:rPr>
          <w:t>http://www.soapui.org/</w:t>
        </w:r>
      </w:hyperlink>
    </w:p>
    <w:p w:rsidR="006659F7" w:rsidRDefault="006659F7" w:rsidP="006659F7">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NSimSun">
    <w:panose1 w:val="02010609030101010101"/>
    <w:charset w:val="86"/>
    <w:family w:val="modern"/>
    <w:pitch w:val="fixed"/>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68DC" w:rsidRDefault="006E68DC" w:rsidP="006659F7">
      <w:r>
        <w:separator/>
      </w:r>
    </w:p>
  </w:footnote>
  <w:footnote w:type="continuationSeparator" w:id="0">
    <w:p w:rsidR="006E68DC" w:rsidRDefault="006E68DC" w:rsidP="006659F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07233"/>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 w15:restartNumberingAfterBreak="0">
    <w:nsid w:val="05EC6FD5"/>
    <w:multiLevelType w:val="hybridMultilevel"/>
    <w:tmpl w:val="84DC69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951708"/>
    <w:multiLevelType w:val="hybridMultilevel"/>
    <w:tmpl w:val="98DCAE2A"/>
    <w:lvl w:ilvl="0" w:tplc="28A00C8C">
      <w:start w:val="1"/>
      <w:numFmt w:val="bullet"/>
      <w:lvlText w:val="•"/>
      <w:lvlJc w:val="left"/>
      <w:pPr>
        <w:tabs>
          <w:tab w:val="num" w:pos="720"/>
        </w:tabs>
        <w:ind w:left="720" w:hanging="360"/>
      </w:pPr>
      <w:rPr>
        <w:rFonts w:ascii="Arial" w:hAnsi="Arial" w:hint="default"/>
      </w:rPr>
    </w:lvl>
    <w:lvl w:ilvl="1" w:tplc="9F0E6B6E" w:tentative="1">
      <w:start w:val="1"/>
      <w:numFmt w:val="bullet"/>
      <w:lvlText w:val="•"/>
      <w:lvlJc w:val="left"/>
      <w:pPr>
        <w:tabs>
          <w:tab w:val="num" w:pos="1440"/>
        </w:tabs>
        <w:ind w:left="1440" w:hanging="360"/>
      </w:pPr>
      <w:rPr>
        <w:rFonts w:ascii="Arial" w:hAnsi="Arial" w:hint="default"/>
      </w:rPr>
    </w:lvl>
    <w:lvl w:ilvl="2" w:tplc="D9F2B308" w:tentative="1">
      <w:start w:val="1"/>
      <w:numFmt w:val="bullet"/>
      <w:lvlText w:val="•"/>
      <w:lvlJc w:val="left"/>
      <w:pPr>
        <w:tabs>
          <w:tab w:val="num" w:pos="2160"/>
        </w:tabs>
        <w:ind w:left="2160" w:hanging="360"/>
      </w:pPr>
      <w:rPr>
        <w:rFonts w:ascii="Arial" w:hAnsi="Arial" w:hint="default"/>
      </w:rPr>
    </w:lvl>
    <w:lvl w:ilvl="3" w:tplc="C0C04092" w:tentative="1">
      <w:start w:val="1"/>
      <w:numFmt w:val="bullet"/>
      <w:lvlText w:val="•"/>
      <w:lvlJc w:val="left"/>
      <w:pPr>
        <w:tabs>
          <w:tab w:val="num" w:pos="2880"/>
        </w:tabs>
        <w:ind w:left="2880" w:hanging="360"/>
      </w:pPr>
      <w:rPr>
        <w:rFonts w:ascii="Arial" w:hAnsi="Arial" w:hint="default"/>
      </w:rPr>
    </w:lvl>
    <w:lvl w:ilvl="4" w:tplc="7ADCDE10" w:tentative="1">
      <w:start w:val="1"/>
      <w:numFmt w:val="bullet"/>
      <w:lvlText w:val="•"/>
      <w:lvlJc w:val="left"/>
      <w:pPr>
        <w:tabs>
          <w:tab w:val="num" w:pos="3600"/>
        </w:tabs>
        <w:ind w:left="3600" w:hanging="360"/>
      </w:pPr>
      <w:rPr>
        <w:rFonts w:ascii="Arial" w:hAnsi="Arial" w:hint="default"/>
      </w:rPr>
    </w:lvl>
    <w:lvl w:ilvl="5" w:tplc="8E609F24" w:tentative="1">
      <w:start w:val="1"/>
      <w:numFmt w:val="bullet"/>
      <w:lvlText w:val="•"/>
      <w:lvlJc w:val="left"/>
      <w:pPr>
        <w:tabs>
          <w:tab w:val="num" w:pos="4320"/>
        </w:tabs>
        <w:ind w:left="4320" w:hanging="360"/>
      </w:pPr>
      <w:rPr>
        <w:rFonts w:ascii="Arial" w:hAnsi="Arial" w:hint="default"/>
      </w:rPr>
    </w:lvl>
    <w:lvl w:ilvl="6" w:tplc="BFE427A8" w:tentative="1">
      <w:start w:val="1"/>
      <w:numFmt w:val="bullet"/>
      <w:lvlText w:val="•"/>
      <w:lvlJc w:val="left"/>
      <w:pPr>
        <w:tabs>
          <w:tab w:val="num" w:pos="5040"/>
        </w:tabs>
        <w:ind w:left="5040" w:hanging="360"/>
      </w:pPr>
      <w:rPr>
        <w:rFonts w:ascii="Arial" w:hAnsi="Arial" w:hint="default"/>
      </w:rPr>
    </w:lvl>
    <w:lvl w:ilvl="7" w:tplc="D89EC39A" w:tentative="1">
      <w:start w:val="1"/>
      <w:numFmt w:val="bullet"/>
      <w:lvlText w:val="•"/>
      <w:lvlJc w:val="left"/>
      <w:pPr>
        <w:tabs>
          <w:tab w:val="num" w:pos="5760"/>
        </w:tabs>
        <w:ind w:left="5760" w:hanging="360"/>
      </w:pPr>
      <w:rPr>
        <w:rFonts w:ascii="Arial" w:hAnsi="Arial" w:hint="default"/>
      </w:rPr>
    </w:lvl>
    <w:lvl w:ilvl="8" w:tplc="6E46CEF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D41F63"/>
    <w:multiLevelType w:val="hybridMultilevel"/>
    <w:tmpl w:val="A66607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3A3C13"/>
    <w:multiLevelType w:val="hybridMultilevel"/>
    <w:tmpl w:val="C5BA2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3924FD"/>
    <w:multiLevelType w:val="multilevel"/>
    <w:tmpl w:val="4A30A78E"/>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6" w15:restartNumberingAfterBreak="0">
    <w:nsid w:val="10901C75"/>
    <w:multiLevelType w:val="hybridMultilevel"/>
    <w:tmpl w:val="6A781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F034BD"/>
    <w:multiLevelType w:val="hybridMultilevel"/>
    <w:tmpl w:val="8432F498"/>
    <w:lvl w:ilvl="0" w:tplc="BDA012D2">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7E3F9C"/>
    <w:multiLevelType w:val="multilevel"/>
    <w:tmpl w:val="28E89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7061E3"/>
    <w:multiLevelType w:val="hybridMultilevel"/>
    <w:tmpl w:val="2EACE9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C465ABD"/>
    <w:multiLevelType w:val="hybridMultilevel"/>
    <w:tmpl w:val="3AB45E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621829"/>
    <w:multiLevelType w:val="hybridMultilevel"/>
    <w:tmpl w:val="27AA1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945A04"/>
    <w:multiLevelType w:val="hybridMultilevel"/>
    <w:tmpl w:val="334E96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BF0F61"/>
    <w:multiLevelType w:val="multilevel"/>
    <w:tmpl w:val="5EE4B8A2"/>
    <w:lvl w:ilvl="0">
      <w:start w:val="1"/>
      <w:numFmt w:val="decimal"/>
      <w:pStyle w:val="Heading1"/>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40F0191"/>
    <w:multiLevelType w:val="hybridMultilevel"/>
    <w:tmpl w:val="72FA3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4E3C05"/>
    <w:multiLevelType w:val="hybridMultilevel"/>
    <w:tmpl w:val="894EF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7E2400"/>
    <w:multiLevelType w:val="hybridMultilevel"/>
    <w:tmpl w:val="65CE2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2C3B36"/>
    <w:multiLevelType w:val="multilevel"/>
    <w:tmpl w:val="6A90741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3F755DA"/>
    <w:multiLevelType w:val="hybridMultilevel"/>
    <w:tmpl w:val="B3C86D3E"/>
    <w:lvl w:ilvl="0" w:tplc="0D78F384">
      <w:start w:val="2"/>
      <w:numFmt w:val="decimal"/>
      <w:lvlText w:val="%1"/>
      <w:lvlJc w:val="left"/>
      <w:pPr>
        <w:ind w:left="792" w:hanging="360"/>
      </w:pPr>
      <w:rPr>
        <w:rFonts w:hint="default"/>
        <w:u w:val="none"/>
      </w:r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19" w15:restartNumberingAfterBreak="0">
    <w:nsid w:val="3544393E"/>
    <w:multiLevelType w:val="hybridMultilevel"/>
    <w:tmpl w:val="63308B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97A3BAB"/>
    <w:multiLevelType w:val="multilevel"/>
    <w:tmpl w:val="9F96C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0D54DA"/>
    <w:multiLevelType w:val="hybridMultilevel"/>
    <w:tmpl w:val="01F8C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14510E"/>
    <w:multiLevelType w:val="multilevel"/>
    <w:tmpl w:val="8E8E6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F695D3A"/>
    <w:multiLevelType w:val="multilevel"/>
    <w:tmpl w:val="BF7EB93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1465B7"/>
    <w:multiLevelType w:val="hybridMultilevel"/>
    <w:tmpl w:val="D17E4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0056C5"/>
    <w:multiLevelType w:val="hybridMultilevel"/>
    <w:tmpl w:val="46AEF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E67011"/>
    <w:multiLevelType w:val="hybridMultilevel"/>
    <w:tmpl w:val="F90C0E0A"/>
    <w:lvl w:ilvl="0" w:tplc="C0AE84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0406BC"/>
    <w:multiLevelType w:val="hybridMultilevel"/>
    <w:tmpl w:val="27A8D3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25F4C36"/>
    <w:multiLevelType w:val="hybridMultilevel"/>
    <w:tmpl w:val="D33AD9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35C3CAA"/>
    <w:multiLevelType w:val="multilevel"/>
    <w:tmpl w:val="0E72B21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0" w15:restartNumberingAfterBreak="0">
    <w:nsid w:val="53907CFE"/>
    <w:multiLevelType w:val="multilevel"/>
    <w:tmpl w:val="78BC67EA"/>
    <w:lvl w:ilvl="0">
      <w:start w:val="1"/>
      <w:numFmt w:val="decimal"/>
      <w:lvlText w:val="%1."/>
      <w:lvlJc w:val="left"/>
      <w:pPr>
        <w:ind w:left="432" w:hanging="432"/>
      </w:pPr>
      <w:rPr>
        <w:rFonts w:asciiTheme="majorHAnsi" w:eastAsiaTheme="majorEastAsia" w:hAnsiTheme="majorHAnsi" w:cstheme="majorBidi" w:hint="default"/>
      </w:rPr>
    </w:lvl>
    <w:lvl w:ilvl="1">
      <w:start w:val="1"/>
      <w:numFmt w:val="decimal"/>
      <w:lvlText w:val="1%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53DC5FB7"/>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32" w15:restartNumberingAfterBreak="0">
    <w:nsid w:val="55D22A34"/>
    <w:multiLevelType w:val="multilevel"/>
    <w:tmpl w:val="C052C544"/>
    <w:lvl w:ilvl="0">
      <w:start w:val="1"/>
      <w:numFmt w:val="decimal"/>
      <w:lvlText w:val="%1."/>
      <w:lvlJc w:val="left"/>
      <w:pPr>
        <w:ind w:left="432" w:hanging="432"/>
      </w:pPr>
      <w:rPr>
        <w:rFonts w:asciiTheme="majorHAnsi" w:eastAsiaTheme="majorEastAsia" w:hAnsiTheme="majorHAnsi" w:cstheme="majorBidi" w:hint="default"/>
      </w:rPr>
    </w:lvl>
    <w:lvl w:ilvl="1">
      <w:start w:val="1"/>
      <w:numFmt w:val="decimal"/>
      <w:lvlText w:val="1%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D042806"/>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34" w15:restartNumberingAfterBreak="0">
    <w:nsid w:val="63027F28"/>
    <w:multiLevelType w:val="hybridMultilevel"/>
    <w:tmpl w:val="FCFCE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C76C67"/>
    <w:multiLevelType w:val="multilevel"/>
    <w:tmpl w:val="D8E0B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F879D8"/>
    <w:multiLevelType w:val="hybridMultilevel"/>
    <w:tmpl w:val="3BE2DC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BBE27BF"/>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38" w15:restartNumberingAfterBreak="0">
    <w:nsid w:val="6EBB398A"/>
    <w:multiLevelType w:val="multilevel"/>
    <w:tmpl w:val="6A90741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4301B78"/>
    <w:multiLevelType w:val="multilevel"/>
    <w:tmpl w:val="22EAB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9E17569"/>
    <w:multiLevelType w:val="hybridMultilevel"/>
    <w:tmpl w:val="E7CAD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AB2094"/>
    <w:multiLevelType w:val="hybridMultilevel"/>
    <w:tmpl w:val="150CBB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3C456C"/>
    <w:multiLevelType w:val="hybridMultilevel"/>
    <w:tmpl w:val="1A9E85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963626"/>
    <w:multiLevelType w:val="hybridMultilevel"/>
    <w:tmpl w:val="B400E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DE070F"/>
    <w:multiLevelType w:val="hybridMultilevel"/>
    <w:tmpl w:val="D8CC8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6"/>
  </w:num>
  <w:num w:numId="3">
    <w:abstractNumId w:val="32"/>
  </w:num>
  <w:num w:numId="4">
    <w:abstractNumId w:val="13"/>
  </w:num>
  <w:num w:numId="5">
    <w:abstractNumId w:val="41"/>
  </w:num>
  <w:num w:numId="6">
    <w:abstractNumId w:val="9"/>
  </w:num>
  <w:num w:numId="7">
    <w:abstractNumId w:val="1"/>
  </w:num>
  <w:num w:numId="8">
    <w:abstractNumId w:val="10"/>
  </w:num>
  <w:num w:numId="9">
    <w:abstractNumId w:val="21"/>
  </w:num>
  <w:num w:numId="10">
    <w:abstractNumId w:val="11"/>
  </w:num>
  <w:num w:numId="11">
    <w:abstractNumId w:val="15"/>
  </w:num>
  <w:num w:numId="12">
    <w:abstractNumId w:val="6"/>
  </w:num>
  <w:num w:numId="13">
    <w:abstractNumId w:val="24"/>
  </w:num>
  <w:num w:numId="14">
    <w:abstractNumId w:val="16"/>
  </w:num>
  <w:num w:numId="15">
    <w:abstractNumId w:val="26"/>
  </w:num>
  <w:num w:numId="16">
    <w:abstractNumId w:val="25"/>
  </w:num>
  <w:num w:numId="17">
    <w:abstractNumId w:val="40"/>
  </w:num>
  <w:num w:numId="18">
    <w:abstractNumId w:val="18"/>
  </w:num>
  <w:num w:numId="19">
    <w:abstractNumId w:val="43"/>
  </w:num>
  <w:num w:numId="20">
    <w:abstractNumId w:val="32"/>
    <w:lvlOverride w:ilvl="0">
      <w:startOverride w:val="11"/>
    </w:lvlOverride>
    <w:lvlOverride w:ilvl="1">
      <w:startOverride w:val="1"/>
    </w:lvlOverride>
  </w:num>
  <w:num w:numId="21">
    <w:abstractNumId w:val="32"/>
    <w:lvlOverride w:ilvl="0">
      <w:startOverride w:val="11"/>
    </w:lvlOverride>
    <w:lvlOverride w:ilvl="1">
      <w:startOverride w:val="1"/>
    </w:lvlOverride>
  </w:num>
  <w:num w:numId="22">
    <w:abstractNumId w:val="22"/>
  </w:num>
  <w:num w:numId="23">
    <w:abstractNumId w:val="39"/>
  </w:num>
  <w:num w:numId="24">
    <w:abstractNumId w:val="20"/>
  </w:num>
  <w:num w:numId="25">
    <w:abstractNumId w:val="28"/>
  </w:num>
  <w:num w:numId="26">
    <w:abstractNumId w:val="19"/>
  </w:num>
  <w:num w:numId="27">
    <w:abstractNumId w:val="27"/>
  </w:num>
  <w:num w:numId="28">
    <w:abstractNumId w:val="4"/>
  </w:num>
  <w:num w:numId="29">
    <w:abstractNumId w:val="23"/>
  </w:num>
  <w:num w:numId="30">
    <w:abstractNumId w:val="8"/>
  </w:num>
  <w:num w:numId="31">
    <w:abstractNumId w:val="35"/>
  </w:num>
  <w:num w:numId="32">
    <w:abstractNumId w:val="5"/>
  </w:num>
  <w:num w:numId="33">
    <w:abstractNumId w:val="29"/>
  </w:num>
  <w:num w:numId="34">
    <w:abstractNumId w:val="3"/>
  </w:num>
  <w:num w:numId="35">
    <w:abstractNumId w:val="37"/>
  </w:num>
  <w:num w:numId="36">
    <w:abstractNumId w:val="0"/>
  </w:num>
  <w:num w:numId="37">
    <w:abstractNumId w:val="33"/>
  </w:num>
  <w:num w:numId="38">
    <w:abstractNumId w:val="31"/>
  </w:num>
  <w:num w:numId="39">
    <w:abstractNumId w:val="14"/>
  </w:num>
  <w:num w:numId="40">
    <w:abstractNumId w:val="12"/>
  </w:num>
  <w:num w:numId="41">
    <w:abstractNumId w:val="42"/>
  </w:num>
  <w:num w:numId="4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
  </w:num>
  <w:num w:numId="44">
    <w:abstractNumId w:val="34"/>
  </w:num>
  <w:num w:numId="45">
    <w:abstractNumId w:val="30"/>
  </w:num>
  <w:num w:numId="46">
    <w:abstractNumId w:val="38"/>
  </w:num>
  <w:num w:numId="47">
    <w:abstractNumId w:val="38"/>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7"/>
  </w:num>
  <w:num w:numId="4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120"/>
  <w:displayHorizontalDrawingGridEvery w:val="0"/>
  <w:displayVerticalDrawingGridEvery w:val="0"/>
  <w:noPunctuationKerning/>
  <w:characterSpacingControl w:val="doNotCompress"/>
  <w:doNotValidateAgainstSchema/>
  <w:doNotDemarcateInvalidXml/>
  <w:footnotePr>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5F0F"/>
    <w:rsid w:val="00051FA5"/>
    <w:rsid w:val="00126D56"/>
    <w:rsid w:val="00265E8C"/>
    <w:rsid w:val="00286AA7"/>
    <w:rsid w:val="0037197D"/>
    <w:rsid w:val="00424885"/>
    <w:rsid w:val="004D52B0"/>
    <w:rsid w:val="00586BAF"/>
    <w:rsid w:val="005A1476"/>
    <w:rsid w:val="006154B3"/>
    <w:rsid w:val="0063259E"/>
    <w:rsid w:val="006659F7"/>
    <w:rsid w:val="00697E9B"/>
    <w:rsid w:val="006E407F"/>
    <w:rsid w:val="006E68DC"/>
    <w:rsid w:val="00752AF7"/>
    <w:rsid w:val="00756B97"/>
    <w:rsid w:val="00835F0F"/>
    <w:rsid w:val="00845430"/>
    <w:rsid w:val="0088137C"/>
    <w:rsid w:val="008E5D9C"/>
    <w:rsid w:val="00927075"/>
    <w:rsid w:val="009923FA"/>
    <w:rsid w:val="00A013F7"/>
    <w:rsid w:val="00A55C54"/>
    <w:rsid w:val="00A87A37"/>
    <w:rsid w:val="00C267A5"/>
    <w:rsid w:val="00C33B3C"/>
    <w:rsid w:val="00C62AF1"/>
    <w:rsid w:val="00CB1DF0"/>
    <w:rsid w:val="00CB58B9"/>
    <w:rsid w:val="00D44871"/>
    <w:rsid w:val="00D714CE"/>
    <w:rsid w:val="00EA00E7"/>
    <w:rsid w:val="00EA1BEC"/>
    <w:rsid w:val="00EF66BD"/>
    <w:rsid w:val="00F31663"/>
    <w:rsid w:val="00F42F01"/>
    <w:rsid w:val="00FF5C74"/>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colormru v:ext="edit" colors="#878962,#997"/>
    </o:shapedefaults>
    <o:shapelayout v:ext="edit">
      <o:idmap v:ext="edit" data="1"/>
    </o:shapelayout>
  </w:shapeDefaults>
  <w:doNotEmbedSmartTags/>
  <w:decimalSymbol w:val="."/>
  <w:listSeparator w:val=","/>
  <w15:docId w15:val="{7CD3A339-97BB-442D-A3BA-580111F74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5CA5"/>
    <w:rPr>
      <w:sz w:val="24"/>
      <w:szCs w:val="24"/>
    </w:rPr>
  </w:style>
  <w:style w:type="paragraph" w:styleId="Heading1">
    <w:name w:val="heading 1"/>
    <w:basedOn w:val="Normal"/>
    <w:next w:val="Normal"/>
    <w:link w:val="Heading1Char"/>
    <w:uiPriority w:val="9"/>
    <w:qFormat/>
    <w:rsid w:val="006659F7"/>
    <w:pPr>
      <w:keepNext/>
      <w:keepLines/>
      <w:pageBreakBefore/>
      <w:numPr>
        <w:numId w:val="4"/>
      </w:numPr>
      <w:spacing w:after="24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659F7"/>
    <w:pPr>
      <w:keepNext/>
      <w:keepLines/>
      <w:spacing w:before="240" w:after="12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659F7"/>
    <w:pPr>
      <w:keepNext/>
      <w:keepLines/>
      <w:numPr>
        <w:ilvl w:val="2"/>
        <w:numId w:val="4"/>
      </w:numPr>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6659F7"/>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6659F7"/>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paragraph" w:styleId="Heading6">
    <w:name w:val="heading 6"/>
    <w:basedOn w:val="Normal"/>
    <w:next w:val="Normal"/>
    <w:link w:val="Heading6Char"/>
    <w:uiPriority w:val="9"/>
    <w:semiHidden/>
    <w:unhideWhenUsed/>
    <w:qFormat/>
    <w:rsid w:val="006659F7"/>
    <w:pPr>
      <w:keepNext/>
      <w:keepLines/>
      <w:spacing w:before="200" w:line="276" w:lineRule="auto"/>
      <w:outlineLvl w:val="5"/>
    </w:pPr>
    <w:rPr>
      <w:rFonts w:asciiTheme="majorHAnsi" w:eastAsiaTheme="majorEastAsia" w:hAnsiTheme="majorHAnsi" w:cstheme="majorBidi"/>
      <w:i/>
      <w:iCs/>
      <w:color w:val="243F60" w:themeColor="accent1" w:themeShade="7F"/>
      <w:sz w:val="22"/>
      <w:szCs w:val="22"/>
    </w:rPr>
  </w:style>
  <w:style w:type="paragraph" w:styleId="Heading7">
    <w:name w:val="heading 7"/>
    <w:basedOn w:val="Normal"/>
    <w:next w:val="Normal"/>
    <w:link w:val="Heading7Char"/>
    <w:uiPriority w:val="9"/>
    <w:semiHidden/>
    <w:unhideWhenUsed/>
    <w:qFormat/>
    <w:rsid w:val="006659F7"/>
    <w:pPr>
      <w:keepNext/>
      <w:keepLines/>
      <w:spacing w:before="200" w:line="276" w:lineRule="auto"/>
      <w:outlineLvl w:val="6"/>
    </w:pPr>
    <w:rPr>
      <w:rFonts w:asciiTheme="majorHAnsi" w:eastAsiaTheme="majorEastAsia" w:hAnsiTheme="majorHAnsi" w:cstheme="majorBidi"/>
      <w:i/>
      <w:iCs/>
      <w:color w:val="404040" w:themeColor="text1" w:themeTint="BF"/>
      <w:sz w:val="22"/>
      <w:szCs w:val="22"/>
    </w:rPr>
  </w:style>
  <w:style w:type="paragraph" w:styleId="Heading8">
    <w:name w:val="heading 8"/>
    <w:basedOn w:val="Normal"/>
    <w:next w:val="Normal"/>
    <w:link w:val="Heading8Char"/>
    <w:uiPriority w:val="9"/>
    <w:semiHidden/>
    <w:unhideWhenUsed/>
    <w:qFormat/>
    <w:rsid w:val="006659F7"/>
    <w:pPr>
      <w:keepNext/>
      <w:keepLines/>
      <w:spacing w:before="200" w:line="276" w:lineRule="auto"/>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659F7"/>
    <w:pPr>
      <w:keepNext/>
      <w:keepLines/>
      <w:spacing w:before="200" w:line="276"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centure">
    <w:name w:val="Accenture"/>
    <w:basedOn w:val="Normal"/>
    <w:qFormat/>
    <w:rsid w:val="00EF66BD"/>
    <w:pPr>
      <w:ind w:right="1189"/>
    </w:pPr>
    <w:rPr>
      <w:rFonts w:ascii="Arial" w:hAnsi="Arial"/>
    </w:rPr>
  </w:style>
  <w:style w:type="paragraph" w:styleId="BalloonText">
    <w:name w:val="Balloon Text"/>
    <w:basedOn w:val="Normal"/>
    <w:link w:val="BalloonTextChar"/>
    <w:uiPriority w:val="99"/>
    <w:semiHidden/>
    <w:unhideWhenUsed/>
    <w:rsid w:val="00927075"/>
    <w:rPr>
      <w:rFonts w:ascii="Lucida Grande" w:hAnsi="Lucida Grande"/>
      <w:sz w:val="18"/>
      <w:szCs w:val="18"/>
    </w:rPr>
  </w:style>
  <w:style w:type="character" w:customStyle="1" w:styleId="BalloonTextChar">
    <w:name w:val="Balloon Text Char"/>
    <w:basedOn w:val="DefaultParagraphFont"/>
    <w:link w:val="BalloonText"/>
    <w:uiPriority w:val="99"/>
    <w:semiHidden/>
    <w:rsid w:val="00927075"/>
    <w:rPr>
      <w:rFonts w:ascii="Lucida Grande" w:hAnsi="Lucida Grande"/>
      <w:sz w:val="18"/>
      <w:szCs w:val="18"/>
    </w:rPr>
  </w:style>
  <w:style w:type="character" w:customStyle="1" w:styleId="Heading1Char">
    <w:name w:val="Heading 1 Char"/>
    <w:basedOn w:val="DefaultParagraphFont"/>
    <w:link w:val="Heading1"/>
    <w:uiPriority w:val="9"/>
    <w:rsid w:val="006659F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659F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659F7"/>
    <w:rPr>
      <w:rFonts w:asciiTheme="majorHAnsi" w:eastAsiaTheme="majorEastAsia" w:hAnsiTheme="majorHAnsi" w:cstheme="majorBidi"/>
      <w:b/>
      <w:bCs/>
      <w:color w:val="4F81BD" w:themeColor="accent1"/>
      <w:sz w:val="22"/>
      <w:szCs w:val="22"/>
    </w:rPr>
  </w:style>
  <w:style w:type="character" w:customStyle="1" w:styleId="Heading4Char">
    <w:name w:val="Heading 4 Char"/>
    <w:basedOn w:val="DefaultParagraphFont"/>
    <w:link w:val="Heading4"/>
    <w:uiPriority w:val="9"/>
    <w:semiHidden/>
    <w:rsid w:val="006659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
    <w:semiHidden/>
    <w:rsid w:val="006659F7"/>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uiPriority w:val="9"/>
    <w:semiHidden/>
    <w:rsid w:val="006659F7"/>
    <w:rPr>
      <w:rFonts w:asciiTheme="majorHAnsi" w:eastAsiaTheme="majorEastAsia" w:hAnsiTheme="majorHAnsi" w:cstheme="majorBidi"/>
      <w:i/>
      <w:iCs/>
      <w:color w:val="243F60" w:themeColor="accent1" w:themeShade="7F"/>
      <w:sz w:val="22"/>
      <w:szCs w:val="22"/>
    </w:rPr>
  </w:style>
  <w:style w:type="character" w:customStyle="1" w:styleId="Heading7Char">
    <w:name w:val="Heading 7 Char"/>
    <w:basedOn w:val="DefaultParagraphFont"/>
    <w:link w:val="Heading7"/>
    <w:uiPriority w:val="9"/>
    <w:semiHidden/>
    <w:rsid w:val="006659F7"/>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sid w:val="006659F7"/>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659F7"/>
    <w:rPr>
      <w:rFonts w:asciiTheme="majorHAnsi" w:eastAsiaTheme="majorEastAsia" w:hAnsiTheme="majorHAnsi" w:cstheme="majorBidi"/>
      <w:i/>
      <w:iCs/>
      <w:color w:val="404040" w:themeColor="text1" w:themeTint="BF"/>
    </w:rPr>
  </w:style>
  <w:style w:type="paragraph" w:styleId="ListParagraph">
    <w:name w:val="List Paragraph"/>
    <w:basedOn w:val="Normal"/>
    <w:uiPriority w:val="34"/>
    <w:qFormat/>
    <w:rsid w:val="00697E9B"/>
    <w:pPr>
      <w:spacing w:after="200" w:line="276" w:lineRule="auto"/>
      <w:ind w:left="720"/>
      <w:contextualSpacing/>
    </w:pPr>
    <w:rPr>
      <w:rFonts w:eastAsiaTheme="minorEastAsia" w:cstheme="minorBidi"/>
      <w:sz w:val="22"/>
      <w:szCs w:val="22"/>
    </w:rPr>
  </w:style>
  <w:style w:type="character" w:styleId="Hyperlink">
    <w:name w:val="Hyperlink"/>
    <w:basedOn w:val="DefaultParagraphFont"/>
    <w:uiPriority w:val="99"/>
    <w:unhideWhenUsed/>
    <w:rsid w:val="006659F7"/>
    <w:rPr>
      <w:color w:val="0000FF"/>
      <w:u w:val="single"/>
    </w:rPr>
  </w:style>
  <w:style w:type="character" w:customStyle="1" w:styleId="tspan">
    <w:name w:val="tspan"/>
    <w:basedOn w:val="DefaultParagraphFont"/>
    <w:rsid w:val="006659F7"/>
  </w:style>
  <w:style w:type="paragraph" w:styleId="NoSpacing">
    <w:name w:val="No Spacing"/>
    <w:link w:val="NoSpacingChar"/>
    <w:uiPriority w:val="1"/>
    <w:qFormat/>
    <w:rsid w:val="006659F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6659F7"/>
    <w:rPr>
      <w:rFonts w:asciiTheme="minorHAnsi" w:eastAsiaTheme="minorEastAsia" w:hAnsiTheme="minorHAnsi" w:cstheme="minorBidi"/>
      <w:sz w:val="22"/>
      <w:szCs w:val="22"/>
    </w:rPr>
  </w:style>
  <w:style w:type="paragraph" w:styleId="TOCHeading">
    <w:name w:val="TOC Heading"/>
    <w:basedOn w:val="Heading1"/>
    <w:next w:val="Normal"/>
    <w:uiPriority w:val="39"/>
    <w:unhideWhenUsed/>
    <w:qFormat/>
    <w:rsid w:val="006659F7"/>
    <w:pPr>
      <w:outlineLvl w:val="9"/>
    </w:pPr>
  </w:style>
  <w:style w:type="paragraph" w:styleId="TOC1">
    <w:name w:val="toc 1"/>
    <w:basedOn w:val="Normal"/>
    <w:next w:val="Normal"/>
    <w:autoRedefine/>
    <w:uiPriority w:val="39"/>
    <w:unhideWhenUsed/>
    <w:qFormat/>
    <w:rsid w:val="006659F7"/>
    <w:pPr>
      <w:tabs>
        <w:tab w:val="left" w:pos="720"/>
        <w:tab w:val="right" w:leader="dot" w:pos="9016"/>
      </w:tabs>
      <w:spacing w:line="276" w:lineRule="auto"/>
    </w:pPr>
    <w:rPr>
      <w:rFonts w:asciiTheme="minorHAnsi" w:eastAsiaTheme="minorEastAsia" w:hAnsiTheme="minorHAnsi" w:cstheme="minorBidi"/>
      <w:sz w:val="22"/>
      <w:szCs w:val="22"/>
    </w:rPr>
  </w:style>
  <w:style w:type="paragraph" w:styleId="TOC2">
    <w:name w:val="toc 2"/>
    <w:basedOn w:val="Normal"/>
    <w:next w:val="Normal"/>
    <w:autoRedefine/>
    <w:uiPriority w:val="39"/>
    <w:unhideWhenUsed/>
    <w:qFormat/>
    <w:rsid w:val="006659F7"/>
    <w:pPr>
      <w:tabs>
        <w:tab w:val="left" w:pos="1320"/>
        <w:tab w:val="right" w:leader="dot" w:pos="9016"/>
      </w:tabs>
      <w:spacing w:after="100" w:line="276" w:lineRule="auto"/>
      <w:ind w:left="567"/>
    </w:pPr>
    <w:rPr>
      <w:rFonts w:asciiTheme="minorHAnsi" w:eastAsiaTheme="minorEastAsia" w:hAnsiTheme="minorHAnsi" w:cstheme="minorBidi"/>
      <w:sz w:val="22"/>
      <w:szCs w:val="22"/>
    </w:rPr>
  </w:style>
  <w:style w:type="character" w:customStyle="1" w:styleId="TestuFonte">
    <w:name w:val="Testu Fonte"/>
    <w:rsid w:val="006659F7"/>
    <w:rPr>
      <w:rFonts w:ascii="Courier New" w:eastAsia="NSimSun" w:hAnsi="Courier New" w:cs="Courier New"/>
    </w:rPr>
  </w:style>
  <w:style w:type="paragraph" w:styleId="NormalWeb">
    <w:name w:val="Normal (Web)"/>
    <w:basedOn w:val="Normal"/>
    <w:uiPriority w:val="99"/>
    <w:unhideWhenUsed/>
    <w:rsid w:val="006659F7"/>
    <w:pPr>
      <w:spacing w:before="100" w:beforeAutospacing="1" w:after="100" w:afterAutospacing="1"/>
    </w:pPr>
    <w:rPr>
      <w:rFonts w:ascii="Times New Roman" w:eastAsia="Times New Roman" w:hAnsi="Times New Roman"/>
    </w:rPr>
  </w:style>
  <w:style w:type="character" w:styleId="Emphasis">
    <w:name w:val="Emphasis"/>
    <w:basedOn w:val="DefaultParagraphFont"/>
    <w:uiPriority w:val="20"/>
    <w:qFormat/>
    <w:rsid w:val="006659F7"/>
    <w:rPr>
      <w:i/>
      <w:iCs/>
    </w:rPr>
  </w:style>
  <w:style w:type="table" w:styleId="TableGrid">
    <w:name w:val="Table Grid"/>
    <w:basedOn w:val="TableNormal"/>
    <w:uiPriority w:val="59"/>
    <w:rsid w:val="006659F7"/>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6659F7"/>
    <w:rPr>
      <w:rFonts w:asciiTheme="minorHAnsi" w:eastAsiaTheme="minorHAnsi" w:hAnsiTheme="minorHAnsi" w:cstheme="minorBidi"/>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21">
    <w:name w:val="Grid Table 4 - Accent 21"/>
    <w:basedOn w:val="TableNormal"/>
    <w:uiPriority w:val="49"/>
    <w:rsid w:val="006659F7"/>
    <w:rPr>
      <w:rFonts w:asciiTheme="minorHAnsi" w:eastAsiaTheme="minorHAnsi" w:hAnsiTheme="minorHAnsi" w:cstheme="minorBidi"/>
      <w:sz w:val="22"/>
      <w:szCs w:val="22"/>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2-Accent11">
    <w:name w:val="Grid Table 2 - Accent 11"/>
    <w:basedOn w:val="TableNormal"/>
    <w:uiPriority w:val="47"/>
    <w:rsid w:val="006659F7"/>
    <w:rPr>
      <w:rFonts w:asciiTheme="minorHAnsi" w:eastAsiaTheme="minorHAnsi" w:hAnsiTheme="minorHAnsi" w:cstheme="minorBidi"/>
      <w:sz w:val="22"/>
      <w:szCs w:val="22"/>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CommentReference">
    <w:name w:val="annotation reference"/>
    <w:basedOn w:val="DefaultParagraphFont"/>
    <w:uiPriority w:val="99"/>
    <w:semiHidden/>
    <w:unhideWhenUsed/>
    <w:rsid w:val="006659F7"/>
    <w:rPr>
      <w:sz w:val="16"/>
      <w:szCs w:val="16"/>
    </w:rPr>
  </w:style>
  <w:style w:type="paragraph" w:styleId="CommentText">
    <w:name w:val="annotation text"/>
    <w:basedOn w:val="Normal"/>
    <w:link w:val="CommentTextChar"/>
    <w:uiPriority w:val="99"/>
    <w:semiHidden/>
    <w:unhideWhenUsed/>
    <w:rsid w:val="006659F7"/>
    <w:pPr>
      <w:spacing w:after="200"/>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6659F7"/>
    <w:rPr>
      <w:rFonts w:asciiTheme="minorHAnsi" w:eastAsiaTheme="minorEastAsia" w:hAnsiTheme="minorHAnsi" w:cstheme="minorBidi"/>
    </w:rPr>
  </w:style>
  <w:style w:type="paragraph" w:styleId="CommentSubject">
    <w:name w:val="annotation subject"/>
    <w:basedOn w:val="CommentText"/>
    <w:next w:val="CommentText"/>
    <w:link w:val="CommentSubjectChar"/>
    <w:uiPriority w:val="99"/>
    <w:semiHidden/>
    <w:unhideWhenUsed/>
    <w:rsid w:val="006659F7"/>
    <w:rPr>
      <w:b/>
      <w:bCs/>
    </w:rPr>
  </w:style>
  <w:style w:type="character" w:customStyle="1" w:styleId="CommentSubjectChar">
    <w:name w:val="Comment Subject Char"/>
    <w:basedOn w:val="CommentTextChar"/>
    <w:link w:val="CommentSubject"/>
    <w:uiPriority w:val="99"/>
    <w:semiHidden/>
    <w:rsid w:val="006659F7"/>
    <w:rPr>
      <w:rFonts w:asciiTheme="minorHAnsi" w:eastAsiaTheme="minorEastAsia" w:hAnsiTheme="minorHAnsi" w:cstheme="minorBidi"/>
      <w:b/>
      <w:bCs/>
    </w:rPr>
  </w:style>
  <w:style w:type="paragraph" w:styleId="Caption">
    <w:name w:val="caption"/>
    <w:basedOn w:val="Normal"/>
    <w:next w:val="Normal"/>
    <w:uiPriority w:val="35"/>
    <w:unhideWhenUsed/>
    <w:qFormat/>
    <w:rsid w:val="006659F7"/>
    <w:pPr>
      <w:spacing w:after="200"/>
      <w:jc w:val="center"/>
    </w:pPr>
    <w:rPr>
      <w:rFonts w:asciiTheme="minorHAnsi" w:eastAsiaTheme="minorEastAsia" w:hAnsiTheme="minorHAnsi" w:cstheme="minorBidi"/>
      <w:b/>
      <w:i/>
      <w:iCs/>
      <w:color w:val="1F497D" w:themeColor="text2"/>
      <w:sz w:val="22"/>
      <w:szCs w:val="18"/>
    </w:rPr>
  </w:style>
  <w:style w:type="paragraph" w:styleId="Header">
    <w:name w:val="header"/>
    <w:basedOn w:val="Normal"/>
    <w:link w:val="HeaderChar"/>
    <w:uiPriority w:val="99"/>
    <w:unhideWhenUsed/>
    <w:rsid w:val="006659F7"/>
    <w:pPr>
      <w:tabs>
        <w:tab w:val="center" w:pos="4680"/>
        <w:tab w:val="right" w:pos="9360"/>
      </w:tabs>
    </w:pPr>
    <w:rPr>
      <w:rFonts w:asciiTheme="minorHAnsi" w:eastAsiaTheme="minorEastAsia" w:hAnsiTheme="minorHAnsi" w:cstheme="minorBidi"/>
      <w:sz w:val="22"/>
      <w:szCs w:val="22"/>
    </w:rPr>
  </w:style>
  <w:style w:type="character" w:customStyle="1" w:styleId="HeaderChar">
    <w:name w:val="Header Char"/>
    <w:basedOn w:val="DefaultParagraphFont"/>
    <w:link w:val="Header"/>
    <w:uiPriority w:val="99"/>
    <w:rsid w:val="006659F7"/>
    <w:rPr>
      <w:rFonts w:asciiTheme="minorHAnsi" w:eastAsiaTheme="minorEastAsia" w:hAnsiTheme="minorHAnsi" w:cstheme="minorBidi"/>
      <w:sz w:val="22"/>
      <w:szCs w:val="22"/>
    </w:rPr>
  </w:style>
  <w:style w:type="paragraph" w:styleId="Footer">
    <w:name w:val="footer"/>
    <w:basedOn w:val="Normal"/>
    <w:link w:val="FooterChar"/>
    <w:uiPriority w:val="99"/>
    <w:unhideWhenUsed/>
    <w:rsid w:val="006659F7"/>
    <w:pPr>
      <w:tabs>
        <w:tab w:val="center" w:pos="4680"/>
        <w:tab w:val="right" w:pos="9360"/>
      </w:tabs>
    </w:pPr>
    <w:rPr>
      <w:rFonts w:asciiTheme="minorHAnsi" w:eastAsiaTheme="minorEastAsia" w:hAnsiTheme="minorHAnsi" w:cstheme="minorBidi"/>
      <w:sz w:val="22"/>
      <w:szCs w:val="22"/>
    </w:rPr>
  </w:style>
  <w:style w:type="character" w:customStyle="1" w:styleId="FooterChar">
    <w:name w:val="Footer Char"/>
    <w:basedOn w:val="DefaultParagraphFont"/>
    <w:link w:val="Footer"/>
    <w:uiPriority w:val="99"/>
    <w:rsid w:val="006659F7"/>
    <w:rPr>
      <w:rFonts w:asciiTheme="minorHAnsi" w:eastAsiaTheme="minorEastAsia" w:hAnsiTheme="minorHAnsi" w:cstheme="minorBidi"/>
      <w:sz w:val="22"/>
      <w:szCs w:val="22"/>
    </w:rPr>
  </w:style>
  <w:style w:type="character" w:customStyle="1" w:styleId="apple-converted-space">
    <w:name w:val="apple-converted-space"/>
    <w:basedOn w:val="DefaultParagraphFont"/>
    <w:rsid w:val="006659F7"/>
  </w:style>
  <w:style w:type="character" w:styleId="FollowedHyperlink">
    <w:name w:val="FollowedHyperlink"/>
    <w:basedOn w:val="DefaultParagraphFont"/>
    <w:uiPriority w:val="99"/>
    <w:semiHidden/>
    <w:unhideWhenUsed/>
    <w:rsid w:val="006659F7"/>
    <w:rPr>
      <w:color w:val="800080" w:themeColor="followedHyperlink"/>
      <w:u w:val="single"/>
    </w:rPr>
  </w:style>
  <w:style w:type="paragraph" w:customStyle="1" w:styleId="Picture">
    <w:name w:val="Picture"/>
    <w:basedOn w:val="Normal"/>
    <w:next w:val="Caption"/>
    <w:link w:val="PictureChar"/>
    <w:qFormat/>
    <w:rsid w:val="006659F7"/>
    <w:pPr>
      <w:keepNext/>
      <w:pBdr>
        <w:top w:val="single" w:sz="4" w:space="1" w:color="1F497D" w:themeColor="text2"/>
        <w:left w:val="single" w:sz="4" w:space="4" w:color="1F497D" w:themeColor="text2"/>
        <w:bottom w:val="single" w:sz="4" w:space="1" w:color="1F497D" w:themeColor="text2"/>
        <w:right w:val="single" w:sz="4" w:space="4" w:color="1F497D" w:themeColor="text2"/>
      </w:pBdr>
      <w:spacing w:after="200" w:line="276" w:lineRule="auto"/>
      <w:jc w:val="center"/>
    </w:pPr>
    <w:rPr>
      <w:rFonts w:asciiTheme="minorHAnsi" w:eastAsiaTheme="minorEastAsia" w:hAnsiTheme="minorHAnsi" w:cstheme="minorBidi"/>
      <w:b/>
      <w:color w:val="548DD4" w:themeColor="text2" w:themeTint="99"/>
      <w:szCs w:val="22"/>
    </w:rPr>
  </w:style>
  <w:style w:type="character" w:customStyle="1" w:styleId="PictureChar">
    <w:name w:val="Picture Char"/>
    <w:basedOn w:val="DefaultParagraphFont"/>
    <w:link w:val="Picture"/>
    <w:rsid w:val="006659F7"/>
    <w:rPr>
      <w:rFonts w:asciiTheme="minorHAnsi" w:eastAsiaTheme="minorEastAsia" w:hAnsiTheme="minorHAnsi" w:cstheme="minorBidi"/>
      <w:b/>
      <w:color w:val="548DD4" w:themeColor="text2" w:themeTint="99"/>
      <w:sz w:val="24"/>
      <w:szCs w:val="22"/>
    </w:rPr>
  </w:style>
  <w:style w:type="paragraph" w:styleId="TOC3">
    <w:name w:val="toc 3"/>
    <w:basedOn w:val="Normal"/>
    <w:next w:val="Normal"/>
    <w:autoRedefine/>
    <w:uiPriority w:val="39"/>
    <w:unhideWhenUsed/>
    <w:rsid w:val="006659F7"/>
    <w:pPr>
      <w:tabs>
        <w:tab w:val="left" w:pos="1620"/>
        <w:tab w:val="right" w:leader="dot" w:pos="9016"/>
      </w:tabs>
      <w:spacing w:after="100" w:line="276" w:lineRule="auto"/>
      <w:ind w:left="900"/>
    </w:pPr>
    <w:rPr>
      <w:rFonts w:asciiTheme="minorHAnsi" w:eastAsiaTheme="minorEastAsia" w:hAnsiTheme="minorHAnsi" w:cstheme="minorBidi"/>
      <w:sz w:val="22"/>
      <w:szCs w:val="22"/>
    </w:rPr>
  </w:style>
  <w:style w:type="paragraph" w:styleId="EndnoteText">
    <w:name w:val="endnote text"/>
    <w:basedOn w:val="Normal"/>
    <w:link w:val="EndnoteTextChar"/>
    <w:uiPriority w:val="99"/>
    <w:semiHidden/>
    <w:unhideWhenUsed/>
    <w:rsid w:val="006659F7"/>
    <w:rPr>
      <w:rFonts w:asciiTheme="minorHAnsi" w:eastAsiaTheme="minorEastAsia" w:hAnsiTheme="minorHAnsi" w:cstheme="minorBidi"/>
      <w:sz w:val="20"/>
      <w:szCs w:val="20"/>
    </w:rPr>
  </w:style>
  <w:style w:type="character" w:customStyle="1" w:styleId="EndnoteTextChar">
    <w:name w:val="Endnote Text Char"/>
    <w:basedOn w:val="DefaultParagraphFont"/>
    <w:link w:val="EndnoteText"/>
    <w:uiPriority w:val="99"/>
    <w:semiHidden/>
    <w:rsid w:val="006659F7"/>
    <w:rPr>
      <w:rFonts w:asciiTheme="minorHAnsi" w:eastAsiaTheme="minorEastAsia" w:hAnsiTheme="minorHAnsi" w:cstheme="minorBidi"/>
    </w:rPr>
  </w:style>
  <w:style w:type="character" w:styleId="EndnoteReference">
    <w:name w:val="endnote reference"/>
    <w:basedOn w:val="DefaultParagraphFont"/>
    <w:uiPriority w:val="99"/>
    <w:semiHidden/>
    <w:unhideWhenUsed/>
    <w:rsid w:val="006659F7"/>
    <w:rPr>
      <w:vertAlign w:val="superscript"/>
    </w:rPr>
  </w:style>
  <w:style w:type="paragraph" w:styleId="FootnoteText">
    <w:name w:val="footnote text"/>
    <w:basedOn w:val="Normal"/>
    <w:link w:val="FootnoteTextChar"/>
    <w:uiPriority w:val="99"/>
    <w:semiHidden/>
    <w:unhideWhenUsed/>
    <w:rsid w:val="00F31663"/>
    <w:rPr>
      <w:sz w:val="20"/>
      <w:szCs w:val="20"/>
    </w:rPr>
  </w:style>
  <w:style w:type="character" w:customStyle="1" w:styleId="FootnoteTextChar">
    <w:name w:val="Footnote Text Char"/>
    <w:basedOn w:val="DefaultParagraphFont"/>
    <w:link w:val="FootnoteText"/>
    <w:uiPriority w:val="99"/>
    <w:semiHidden/>
    <w:rsid w:val="00F31663"/>
  </w:style>
  <w:style w:type="character" w:styleId="FootnoteReference">
    <w:name w:val="footnote reference"/>
    <w:basedOn w:val="DefaultParagraphFont"/>
    <w:uiPriority w:val="99"/>
    <w:semiHidden/>
    <w:unhideWhenUsed/>
    <w:rsid w:val="00F3166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camel.apache.org/spring-web-services.html" TargetMode="External"/><Relationship Id="rId21" Type="http://schemas.openxmlformats.org/officeDocument/2006/relationships/hyperlink" Target="http://camel.apache.org/xml-security-component.html"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gif"/><Relationship Id="rId50" Type="http://schemas.openxmlformats.org/officeDocument/2006/relationships/image" Target="media/image29.gif"/><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5.gif"/><Relationship Id="rId76" Type="http://schemas.openxmlformats.org/officeDocument/2006/relationships/image" Target="media/image52.gif"/><Relationship Id="rId84" Type="http://schemas.openxmlformats.org/officeDocument/2006/relationships/image" Target="media/image60.png"/><Relationship Id="rId89" Type="http://schemas.openxmlformats.org/officeDocument/2006/relationships/image" Target="media/image65.gif"/><Relationship Id="rId97"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48.gif"/><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camel.apache.org/cometd.html" TargetMode="External"/><Relationship Id="rId11" Type="http://schemas.openxmlformats.org/officeDocument/2006/relationships/image" Target="media/image4.png"/><Relationship Id="rId24" Type="http://schemas.openxmlformats.org/officeDocument/2006/relationships/hyperlink" Target="http://camel.apache.org/jetty.html"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3.gif"/><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39.gif"/><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0.png"/><Relationship Id="rId19" Type="http://schemas.openxmlformats.org/officeDocument/2006/relationships/hyperlink" Target="http://camel.apache.org/spring-security.html" TargetMode="External"/><Relationship Id="rId14" Type="http://schemas.openxmlformats.org/officeDocument/2006/relationships/image" Target="media/image7.png"/><Relationship Id="rId22" Type="http://schemas.openxmlformats.org/officeDocument/2006/relationships/hyperlink" Target="http://camel.apache.org/crypto.html" TargetMode="External"/><Relationship Id="rId27" Type="http://schemas.openxmlformats.org/officeDocument/2006/relationships/hyperlink" Target="http://camel.apache.org/netty.html" TargetMode="External"/><Relationship Id="rId30" Type="http://schemas.openxmlformats.org/officeDocument/2006/relationships/hyperlink" Target="http://camel.apache.org/jms.html"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gif"/><Relationship Id="rId56" Type="http://schemas.openxmlformats.org/officeDocument/2006/relationships/image" Target="media/image35.gif"/><Relationship Id="rId64" Type="http://schemas.openxmlformats.org/officeDocument/2006/relationships/hyperlink" Target="http://java.sun.com/products/jms/" TargetMode="External"/><Relationship Id="rId69" Type="http://schemas.openxmlformats.org/officeDocument/2006/relationships/image" Target="media/image46.gif"/><Relationship Id="rId77" Type="http://schemas.openxmlformats.org/officeDocument/2006/relationships/image" Target="media/image53.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gif"/><Relationship Id="rId72" Type="http://schemas.openxmlformats.org/officeDocument/2006/relationships/image" Target="media/image49.gif"/><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8.png"/><Relationship Id="rId98" Type="http://schemas.openxmlformats.org/officeDocument/2006/relationships/hyperlink" Target="https://github.com/jbossdemocentral/fuse-dv-shopping-integration-dem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camel.apache.org/cxf.html"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localhost:9090/route" TargetMode="External"/><Relationship Id="rId67" Type="http://schemas.openxmlformats.org/officeDocument/2006/relationships/image" Target="media/image44.png"/><Relationship Id="rId20" Type="http://schemas.openxmlformats.org/officeDocument/2006/relationships/hyperlink" Target="http://camel.apache.org/xmlsecurity-dataformat.html"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0.gif"/><Relationship Id="rId70" Type="http://schemas.openxmlformats.org/officeDocument/2006/relationships/image" Target="media/image47.gif"/><Relationship Id="rId75" Type="http://schemas.openxmlformats.org/officeDocument/2006/relationships/image" Target="media/image51.gif"/><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hyperlink" Target="http://localhost:8080/v1.shoppingApplication/services/rest/shoppingApplication/products" TargetMode="External"/><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camel.apache.org/crypto-digital-signatures.html" TargetMode="External"/><Relationship Id="rId28" Type="http://schemas.openxmlformats.org/officeDocument/2006/relationships/hyperlink" Target="http://camel.apache.org/mina.html" TargetMode="External"/><Relationship Id="rId36" Type="http://schemas.openxmlformats.org/officeDocument/2006/relationships/image" Target="media/image15.png"/><Relationship Id="rId49" Type="http://schemas.openxmlformats.org/officeDocument/2006/relationships/image" Target="media/image28.gif"/><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hyperlink" Target="http://camel.apache.org/properties.html"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hyperlink" Target="http://twitter4j.org/" TargetMode="External"/><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hyperlink" Target="https://github.com/jbossdemocentral/fuse-dv-shopping-integration-demo/blob/master/README.md"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camel.apache.org/shiro-security.html" TargetMode="External"/><Relationship Id="rId39" Type="http://schemas.openxmlformats.org/officeDocument/2006/relationships/image" Target="media/image18.png"/></Relationships>
</file>

<file path=word/_rels/endnotes.xml.rels><?xml version="1.0" encoding="UTF-8" standalone="yes"?>
<Relationships xmlns="http://schemas.openxmlformats.org/package/2006/relationships"><Relationship Id="rId8" Type="http://schemas.openxmlformats.org/officeDocument/2006/relationships/hyperlink" Target="http://camel.apache.org/cxf.html" TargetMode="External"/><Relationship Id="rId13" Type="http://schemas.openxmlformats.org/officeDocument/2006/relationships/hyperlink" Target="http://camel.apache.org/jms.html" TargetMode="External"/><Relationship Id="rId3" Type="http://schemas.openxmlformats.org/officeDocument/2006/relationships/hyperlink" Target="http://camel.apache.org/xmlsecurity-dataformat.html" TargetMode="External"/><Relationship Id="rId7" Type="http://schemas.openxmlformats.org/officeDocument/2006/relationships/hyperlink" Target="http://camel.apache.org/jetty.html" TargetMode="External"/><Relationship Id="rId12" Type="http://schemas.openxmlformats.org/officeDocument/2006/relationships/hyperlink" Target="http://camel.apache.org/cometd.html" TargetMode="External"/><Relationship Id="rId2" Type="http://schemas.openxmlformats.org/officeDocument/2006/relationships/hyperlink" Target="http://camel.apache.org/spring-security.html" TargetMode="External"/><Relationship Id="rId1" Type="http://schemas.openxmlformats.org/officeDocument/2006/relationships/hyperlink" Target="http://camel.apache.org/shiro-security.html" TargetMode="External"/><Relationship Id="rId6" Type="http://schemas.openxmlformats.org/officeDocument/2006/relationships/hyperlink" Target="http://camel.apache.org/crypto-digital-signatures.html" TargetMode="External"/><Relationship Id="rId11" Type="http://schemas.openxmlformats.org/officeDocument/2006/relationships/hyperlink" Target="http://camel.apache.org/mina.html" TargetMode="External"/><Relationship Id="rId5" Type="http://schemas.openxmlformats.org/officeDocument/2006/relationships/hyperlink" Target="http://camel.apache.org/crypto.html" TargetMode="External"/><Relationship Id="rId10" Type="http://schemas.openxmlformats.org/officeDocument/2006/relationships/hyperlink" Target="http://camel.apache.org/netty.html" TargetMode="External"/><Relationship Id="rId4" Type="http://schemas.openxmlformats.org/officeDocument/2006/relationships/hyperlink" Target="http://camel.apache.org/xml-security-component.html" TargetMode="External"/><Relationship Id="rId9" Type="http://schemas.openxmlformats.org/officeDocument/2006/relationships/hyperlink" Target="http://camel.apache.org/spring-web-services.html" TargetMode="External"/><Relationship Id="rId14" Type="http://schemas.openxmlformats.org/officeDocument/2006/relationships/hyperlink" Target="http://www.soapui.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ay.olbon\AppData\Local\Temp\wz31fb\US_Word_Templates\Letter_Portrait_Template_Wht_Type_with_B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3EC128-0838-4A7E-B141-7CAE8A774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Letter_Portrait_Template_Wht_Type_with_BG.dotx</Template>
  <TotalTime>48</TotalTime>
  <Pages>1</Pages>
  <Words>7602</Words>
  <Characters>43338</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Schawk</Company>
  <LinksUpToDate>false</LinksUpToDate>
  <CharactersWithSpaces>50839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Olbon, Clay</dc:creator>
  <cp:lastModifiedBy>Olbon, Clay</cp:lastModifiedBy>
  <cp:revision>6</cp:revision>
  <cp:lastPrinted>2015-08-29T19:55:00Z</cp:lastPrinted>
  <dcterms:created xsi:type="dcterms:W3CDTF">2015-08-29T18:22:00Z</dcterms:created>
  <dcterms:modified xsi:type="dcterms:W3CDTF">2015-08-29T19:55:00Z</dcterms:modified>
</cp:coreProperties>
</file>